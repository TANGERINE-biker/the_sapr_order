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1A" w:rsidRPr="00CB3458" w:rsidRDefault="0008401A" w:rsidP="0008401A">
      <w:bookmarkStart w:id="0" w:name="_Toc177496516"/>
      <w:bookmarkStart w:id="1" w:name="_Toc177497008"/>
      <w:bookmarkStart w:id="2" w:name="_Toc177497059"/>
      <w:bookmarkStart w:id="3" w:name="_GoBack"/>
      <w:bookmarkEnd w:id="3"/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C07C01" wp14:editId="47622DFF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9335FF" w:rsidRDefault="00C417F7" w:rsidP="0008401A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C417F7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C417F7" w:rsidRPr="009335FF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:rsidR="00C417F7" w:rsidRDefault="00C417F7" w:rsidP="0008401A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>Инженерно-технологическая Академия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 xml:space="preserve">Кафедра Систем Автоматизированного Проектирования </w:t>
                            </w:r>
                          </w:p>
                          <w:p w:rsidR="00BA7CCC" w:rsidRPr="00646DF9" w:rsidRDefault="00BA7CCC" w:rsidP="00BA7CC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им. В</w:t>
                            </w:r>
                            <w:r w:rsidR="00E47A31">
                              <w:t>.</w:t>
                            </w:r>
                            <w:r>
                              <w:t xml:space="preserve"> М</w:t>
                            </w:r>
                            <w:r w:rsidR="00E47A31">
                              <w:t>.</w:t>
                            </w:r>
                            <w:r>
                              <w:t xml:space="preserve"> Курейчика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07C0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" filled="f" stroked="f">
                <v:textbox>
                  <w:txbxContent>
                    <w:p w:rsidR="00C417F7" w:rsidRPr="009335FF" w:rsidRDefault="00C417F7" w:rsidP="0008401A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C417F7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C417F7" w:rsidRPr="009335FF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:rsidR="00C417F7" w:rsidRDefault="00C417F7" w:rsidP="0008401A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>Инженерно-технологическая Академия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 xml:space="preserve">Кафедра Систем Автоматизированного Проектирования </w:t>
                      </w:r>
                    </w:p>
                    <w:p w:rsidR="00BA7CCC" w:rsidRPr="00646DF9" w:rsidRDefault="00BA7CCC" w:rsidP="00BA7CC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t>им. В</w:t>
                      </w:r>
                      <w:r w:rsidR="00E47A31">
                        <w:t>.</w:t>
                      </w:r>
                      <w:r>
                        <w:t xml:space="preserve"> М</w:t>
                      </w:r>
                      <w:r w:rsidR="00E47A31">
                        <w:t>.</w:t>
                      </w:r>
                      <w:r>
                        <w:t xml:space="preserve"> Курейчика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8B5E3D" wp14:editId="29AB1265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:rsidR="00C417F7" w:rsidRPr="00646DF9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доцент каф. САПР, к. т. н.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1A7CDC">
                              <w:rPr>
                                <w:rFonts w:ascii="Times New Roman" w:hAnsi="Times New Roman" w:cs="Times New Roman"/>
                              </w:rPr>
                              <w:t>В.И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1A7CDC">
                              <w:rPr>
                                <w:rFonts w:ascii="Times New Roman" w:hAnsi="Times New Roman" w:cs="Times New Roman"/>
                              </w:rPr>
                              <w:t>Данильченко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B5E3D" id="Надпись 8" o:spid="_x0000_s1027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vkVAIAANQ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" filled="f" stroked="f">
                <v:textbox>
                  <w:txbxContent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:rsidR="00C417F7" w:rsidRPr="00646DF9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доцент каф. САПР, к. т. н.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1A7CDC">
                        <w:rPr>
                          <w:rFonts w:ascii="Times New Roman" w:hAnsi="Times New Roman" w:cs="Times New Roman"/>
                        </w:rPr>
                        <w:t>В.И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1A7CDC">
                        <w:rPr>
                          <w:rFonts w:ascii="Times New Roman" w:hAnsi="Times New Roman" w:cs="Times New Roman"/>
                        </w:rPr>
                        <w:t>Данильченко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FE48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ED6411" wp14:editId="08249C92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FE4822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D6411" id="_x0000_s1028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" filled="f" stroked="f">
                <v:textbox style="mso-fit-shape-to-text:t">
                  <w:txbxContent>
                    <w:p w:rsidR="00C417F7" w:rsidRPr="00FE4822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974FF2" wp14:editId="6AE2FEFB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D86A88" w:rsidRDefault="00C21DAE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</w:t>
                            </w:r>
                            <w:r w:rsidR="001A7CDC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:rsidR="00984F47" w:rsidRDefault="00BA7CCC" w:rsidP="00984F47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на тему: 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  <w:b/>
                              </w:rPr>
                              <w:t>«</w:t>
                            </w:r>
                            <w:r w:rsidR="001A7CDC">
                              <w:rPr>
                                <w:b/>
                              </w:rPr>
                              <w:t>Калькулятор</w:t>
                            </w:r>
                            <w:r w:rsidR="00853D82">
                              <w:rPr>
                                <w:b/>
                              </w:rPr>
                              <w:t xml:space="preserve"> в среде разработки </w:t>
                            </w:r>
                            <w:r w:rsidR="00853D82">
                              <w:rPr>
                                <w:b/>
                                <w:lang w:val="en-US"/>
                              </w:rPr>
                              <w:t>RAD</w:t>
                            </w:r>
                            <w:r w:rsidR="00853D82" w:rsidRPr="00853D82">
                              <w:rPr>
                                <w:b/>
                              </w:rPr>
                              <w:t xml:space="preserve"> </w:t>
                            </w:r>
                            <w:r w:rsidR="00853D82">
                              <w:rPr>
                                <w:b/>
                                <w:lang w:val="en-US"/>
                              </w:rPr>
                              <w:t>Studio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  <w:r w:rsidR="00984F47" w:rsidRPr="00984F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984F47" w:rsidRDefault="00984F47" w:rsidP="00984F47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 xml:space="preserve">по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курсу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 xml:space="preserve"> «</w:t>
                            </w:r>
                            <w:r w:rsidR="001A7CDC">
                              <w:rPr>
                                <w:rFonts w:ascii="Times New Roman" w:hAnsi="Times New Roman" w:cs="Times New Roman"/>
                              </w:rPr>
                              <w:t>Технологии программирования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:rsidR="00C417F7" w:rsidRPr="00646DF9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4FF2" id="Надпись 10" o:spid="_x0000_s1029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" filled="f" stroked="f">
                <v:textbox>
                  <w:txbxContent>
                    <w:p w:rsidR="00C417F7" w:rsidRPr="00D86A88" w:rsidRDefault="00C21DAE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</w:t>
                      </w:r>
                      <w:r w:rsidR="001A7CDC"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:rsidR="00984F47" w:rsidRDefault="00BA7CCC" w:rsidP="00984F47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на тему: </w:t>
                      </w:r>
                      <w:r w:rsidR="00C417F7">
                        <w:rPr>
                          <w:rFonts w:ascii="Times New Roman" w:hAnsi="Times New Roman" w:cs="Times New Roman"/>
                          <w:b/>
                        </w:rPr>
                        <w:t>«</w:t>
                      </w:r>
                      <w:r w:rsidR="001A7CDC">
                        <w:rPr>
                          <w:b/>
                        </w:rPr>
                        <w:t>Калькулятор</w:t>
                      </w:r>
                      <w:r w:rsidR="00853D82">
                        <w:rPr>
                          <w:b/>
                        </w:rPr>
                        <w:t xml:space="preserve"> в среде разработки </w:t>
                      </w:r>
                      <w:r w:rsidR="00853D82">
                        <w:rPr>
                          <w:b/>
                          <w:lang w:val="en-US"/>
                        </w:rPr>
                        <w:t>RAD</w:t>
                      </w:r>
                      <w:r w:rsidR="00853D82" w:rsidRPr="00853D82">
                        <w:rPr>
                          <w:b/>
                        </w:rPr>
                        <w:t xml:space="preserve"> </w:t>
                      </w:r>
                      <w:r w:rsidR="00853D82">
                        <w:rPr>
                          <w:b/>
                          <w:lang w:val="en-US"/>
                        </w:rPr>
                        <w:t>Studio</w:t>
                      </w:r>
                      <w:r w:rsidR="00C417F7"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  <w:r w:rsidR="00984F47" w:rsidRPr="00984F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984F47" w:rsidRDefault="00984F47" w:rsidP="00984F47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 xml:space="preserve">по </w:t>
                      </w:r>
                      <w:r>
                        <w:rPr>
                          <w:rFonts w:ascii="Times New Roman" w:hAnsi="Times New Roman" w:cs="Times New Roman"/>
                        </w:rPr>
                        <w:t>курсу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 xml:space="preserve"> «</w:t>
                      </w:r>
                      <w:r w:rsidR="001A7CDC">
                        <w:rPr>
                          <w:rFonts w:ascii="Times New Roman" w:hAnsi="Times New Roman" w:cs="Times New Roman"/>
                        </w:rPr>
                        <w:t>Технологии программирования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:rsidR="00C417F7" w:rsidRPr="00646DF9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bookmarkEnd w:id="0"/>
      <w:bookmarkEnd w:id="1"/>
      <w:bookmarkEnd w:id="2"/>
    </w:p>
    <w:p w:rsidR="00282281" w:rsidRPr="007D119E" w:rsidRDefault="00282281" w:rsidP="00C468F5">
      <w:pPr>
        <w:pStyle w:val="aff7"/>
      </w:pPr>
      <w:r w:rsidRPr="007D119E">
        <w:lastRenderedPageBreak/>
        <w:t>Содержание</w:t>
      </w:r>
    </w:p>
    <w:p w:rsidR="00853D82" w:rsidRDefault="0001699C">
      <w:pPr>
        <w:pStyle w:val="12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r>
        <w:fldChar w:fldCharType="begin"/>
      </w:r>
      <w:r w:rsidRPr="0001699C">
        <w:instrText xml:space="preserve"> TOC \o "1-3" \h \z \u </w:instrText>
      </w:r>
      <w:r>
        <w:fldChar w:fldCharType="separate"/>
      </w:r>
      <w:hyperlink w:anchor="_Toc180700855" w:history="1">
        <w:r w:rsidR="00853D82" w:rsidRPr="00B838FA">
          <w:rPr>
            <w:rStyle w:val="afa"/>
          </w:rPr>
          <w:t>Введение</w:t>
        </w:r>
        <w:r w:rsidR="00853D82">
          <w:rPr>
            <w:webHidden/>
          </w:rPr>
          <w:tab/>
        </w:r>
        <w:r w:rsidR="00853D82">
          <w:rPr>
            <w:webHidden/>
          </w:rPr>
          <w:fldChar w:fldCharType="begin"/>
        </w:r>
        <w:r w:rsidR="00853D82">
          <w:rPr>
            <w:webHidden/>
          </w:rPr>
          <w:instrText xml:space="preserve"> PAGEREF _Toc180700855 \h </w:instrText>
        </w:r>
        <w:r w:rsidR="00853D82">
          <w:rPr>
            <w:webHidden/>
          </w:rPr>
        </w:r>
        <w:r w:rsidR="00853D82">
          <w:rPr>
            <w:webHidden/>
          </w:rPr>
          <w:fldChar w:fldCharType="separate"/>
        </w:r>
        <w:r w:rsidR="00853D82">
          <w:rPr>
            <w:webHidden/>
          </w:rPr>
          <w:t>3</w:t>
        </w:r>
        <w:r w:rsidR="00853D82">
          <w:rPr>
            <w:webHidden/>
          </w:rPr>
          <w:fldChar w:fldCharType="end"/>
        </w:r>
      </w:hyperlink>
    </w:p>
    <w:p w:rsidR="00853D82" w:rsidRDefault="00853D82">
      <w:pPr>
        <w:pStyle w:val="12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0700856" w:history="1">
        <w:r w:rsidRPr="00B838FA">
          <w:rPr>
            <w:rStyle w:val="afa"/>
          </w:rPr>
          <w:t>1 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_Toc180700856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53D82" w:rsidRDefault="00853D82">
      <w:pPr>
        <w:pStyle w:val="12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0700857" w:history="1">
        <w:r w:rsidRPr="00B838FA">
          <w:rPr>
            <w:rStyle w:val="afa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_Toc180700857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F5D1C" w:rsidRPr="004F5D1C" w:rsidRDefault="0001699C" w:rsidP="004F5D1C">
      <w:pPr>
        <w:pStyle w:val="af7"/>
        <w:ind w:firstLine="0"/>
        <w:jc w:val="left"/>
        <w:rPr>
          <w:noProof/>
        </w:rPr>
      </w:pPr>
      <w:r>
        <w:rPr>
          <w:noProof/>
          <w:lang w:val="en-US"/>
        </w:rPr>
        <w:fldChar w:fldCharType="end"/>
      </w:r>
    </w:p>
    <w:p w:rsidR="00272EB4" w:rsidRDefault="00272EB4" w:rsidP="00F01C2D">
      <w:pPr>
        <w:pStyle w:val="ae"/>
        <w:sectPr w:rsidR="00272EB4" w:rsidSect="002B5E8C">
          <w:footerReference w:type="default" r:id="rId11"/>
          <w:pgSz w:w="11906" w:h="16838" w:code="9"/>
          <w:pgMar w:top="851" w:right="851" w:bottom="851" w:left="1418" w:header="567" w:footer="1225" w:gutter="0"/>
          <w:pgNumType w:start="1"/>
          <w:cols w:space="708"/>
          <w:titlePg/>
          <w:docGrid w:linePitch="381"/>
        </w:sectPr>
      </w:pPr>
      <w:bookmarkStart w:id="4" w:name="_Toc177496517"/>
      <w:bookmarkStart w:id="5" w:name="_Toc177497009"/>
      <w:bookmarkStart w:id="6" w:name="_Toc177497060"/>
    </w:p>
    <w:p w:rsidR="00282281" w:rsidRDefault="00282281" w:rsidP="00F01C2D">
      <w:pPr>
        <w:pStyle w:val="ae"/>
      </w:pPr>
      <w:bookmarkStart w:id="7" w:name="_Toc180700855"/>
      <w:r w:rsidRPr="00F01C2D">
        <w:lastRenderedPageBreak/>
        <w:t>Введение</w:t>
      </w:r>
      <w:bookmarkEnd w:id="4"/>
      <w:bookmarkEnd w:id="5"/>
      <w:bookmarkEnd w:id="6"/>
      <w:bookmarkEnd w:id="7"/>
    </w:p>
    <w:p w:rsidR="00853D82" w:rsidRDefault="00853D82" w:rsidP="00853D82">
      <w:pPr>
        <w:pStyle w:val="aa"/>
      </w:pPr>
      <w:r>
        <w:t xml:space="preserve">RAD Studio — это мощная платформа, разработанная компанией Embarcadero Technologies, предназначенная для быстрого создания современных кроссплатформенных приложений и сервисов. Она включает в себя сотни компонентов, обеспечивающих всё необходимое для разработки — от создания пользовательских интерфейсов до интеграции с базами данных, что значительно ускоряет процесс разработки бизнес-приложений для настольных и мобильных устройств. </w:t>
      </w:r>
    </w:p>
    <w:p w:rsidR="001B3950" w:rsidRDefault="00853D82" w:rsidP="00853D82">
      <w:pPr>
        <w:pStyle w:val="aa"/>
      </w:pPr>
      <w:r>
        <w:t>Кроме библиотек визуальных компонентов VCL и FireMonkey, RAD Studio предлагает широкий набор инструментов из Delphi и C++Builder. Среда разработки широко используется в разных странах для создания приложений всех видов и типов. Благодаря открытому интерфейсу программирования, возможности RAD Studio могут быть расширены за счёт собственных компонентов и модулей, которые также можно продавать другим разработчикам.</w:t>
      </w:r>
      <w:r w:rsidR="001B3950">
        <w:br w:type="page"/>
      </w:r>
    </w:p>
    <w:p w:rsidR="001B3950" w:rsidRPr="00272EB4" w:rsidRDefault="001B3950" w:rsidP="001B3950">
      <w:pPr>
        <w:pStyle w:val="10"/>
      </w:pPr>
      <w:bookmarkStart w:id="8" w:name="_Toc180700856"/>
      <w:r>
        <w:lastRenderedPageBreak/>
        <w:t>Практическая часть</w:t>
      </w:r>
      <w:bookmarkEnd w:id="8"/>
    </w:p>
    <w:p w:rsidR="001B3950" w:rsidRDefault="001B3950" w:rsidP="001B3950">
      <w:pPr>
        <w:pStyle w:val="aa"/>
      </w:pPr>
      <w:r>
        <w:t>Для того, чтобы написать при</w:t>
      </w:r>
      <w:r w:rsidR="00853D82">
        <w:t>ло</w:t>
      </w:r>
      <w:r>
        <w:t>жение «Калькулятор» для начала, мы создали его макет. В форму мы добавили все цифры от 0 до 9, а также базовые операции над числами, такие как: умножение, деление, сложение, вычитание. А также пару специальных, таких как: возведение двойки в заданную степень, возведение заданного числа в заданную степень и модуль числа</w:t>
      </w:r>
      <w:r>
        <w:t xml:space="preserve"> (рисунок 1)</w:t>
      </w:r>
      <w:r>
        <w:t>.</w:t>
      </w:r>
    </w:p>
    <w:p w:rsidR="001B3950" w:rsidRDefault="001B3950" w:rsidP="001B3950">
      <w:pPr>
        <w:pStyle w:val="af1"/>
        <w:rPr>
          <w:lang w:val="en-US"/>
        </w:rPr>
      </w:pPr>
      <w:r>
        <w:rPr>
          <w:noProof/>
        </w:rPr>
        <w:drawing>
          <wp:inline distT="0" distB="0" distL="0" distR="0" wp14:anchorId="43C8D215" wp14:editId="0335C628">
            <wp:extent cx="3743325" cy="31533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4054" cy="316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50" w:rsidRDefault="001B3950" w:rsidP="001B3950">
      <w:pPr>
        <w:pStyle w:val="a"/>
      </w:pPr>
      <w:r>
        <w:rPr>
          <w:lang w:val="en-US"/>
        </w:rPr>
        <w:t xml:space="preserve"> – </w:t>
      </w:r>
      <w:r>
        <w:t>Внешний вид калькулятор</w:t>
      </w:r>
      <w:r>
        <w:t>а</w:t>
      </w:r>
    </w:p>
    <w:p w:rsidR="001B3950" w:rsidRDefault="001B3950" w:rsidP="001B3950">
      <w:pPr>
        <w:pStyle w:val="aa"/>
      </w:pPr>
      <w:r>
        <w:t>Чтобы цифры выводились в окно эдита, каждой из них мы написали данный код (рисунок 2).</w:t>
      </w:r>
    </w:p>
    <w:p w:rsidR="001B3950" w:rsidRDefault="001B3950" w:rsidP="001B3950">
      <w:pPr>
        <w:pStyle w:val="aa"/>
      </w:pPr>
      <w:r w:rsidRPr="00A94E4D">
        <w:rPr>
          <w:noProof/>
          <w:lang w:eastAsia="ru-RU"/>
        </w:rPr>
        <w:lastRenderedPageBreak/>
        <w:drawing>
          <wp:inline distT="0" distB="0" distL="0" distR="0" wp14:anchorId="7C245B8B" wp14:editId="19D8E8B9">
            <wp:extent cx="3653518" cy="2927006"/>
            <wp:effectExtent l="0" t="0" r="4445" b="6985"/>
            <wp:docPr id="1906039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39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888" cy="29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50" w:rsidRDefault="001B3950" w:rsidP="001B3950">
      <w:pPr>
        <w:pStyle w:val="a"/>
      </w:pPr>
      <w:r>
        <w:t xml:space="preserve"> – пример кода для ввода цифр</w:t>
      </w:r>
    </w:p>
    <w:p w:rsidR="001B3950" w:rsidRDefault="001B3950" w:rsidP="001B3950">
      <w:pPr>
        <w:pStyle w:val="aa"/>
      </w:pPr>
      <w:r>
        <w:t xml:space="preserve">Для работы знаков операций мы создали специальную переменную </w:t>
      </w:r>
      <w:r>
        <w:rPr>
          <w:lang w:val="en-US"/>
        </w:rPr>
        <w:t>operand</w:t>
      </w:r>
      <w:r>
        <w:t>, в которой будет сохраняться соответствующий знак. Далее мы описали, что должно происходить при нажатии знаков +,-,*,\</w:t>
      </w:r>
      <w:r w:rsidR="001A7CDC">
        <w:t xml:space="preserve"> </w:t>
      </w:r>
      <w:r>
        <w:t>(рисунок 3).</w:t>
      </w:r>
    </w:p>
    <w:p w:rsidR="001B3950" w:rsidRDefault="001B3950" w:rsidP="001B3950">
      <w:pPr>
        <w:pStyle w:val="aa"/>
      </w:pPr>
      <w:r w:rsidRPr="00A94E4D">
        <w:rPr>
          <w:noProof/>
          <w:lang w:eastAsia="ru-RU"/>
        </w:rPr>
        <w:drawing>
          <wp:inline distT="0" distB="0" distL="0" distR="0" wp14:anchorId="3164B32F" wp14:editId="7F3AF1D4">
            <wp:extent cx="3171059" cy="3385832"/>
            <wp:effectExtent l="0" t="0" r="0" b="5080"/>
            <wp:docPr id="789102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021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567" cy="33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50" w:rsidRDefault="001B3950" w:rsidP="001A7CDC">
      <w:pPr>
        <w:pStyle w:val="a"/>
      </w:pPr>
      <w:r>
        <w:t xml:space="preserve"> – Пример кода</w:t>
      </w:r>
    </w:p>
    <w:p w:rsidR="001B3950" w:rsidRDefault="001B3950" w:rsidP="001B3950">
      <w:pPr>
        <w:pStyle w:val="aa"/>
      </w:pPr>
      <w:r>
        <w:t>Далее для знака равно мы описали разные события, которые будут зависеть от нажатого знака (рисунок 4).</w:t>
      </w:r>
    </w:p>
    <w:p w:rsidR="001B3950" w:rsidRDefault="001A7CDC" w:rsidP="001A7CDC">
      <w:pPr>
        <w:pStyle w:val="af1"/>
      </w:pPr>
      <w:r>
        <w:rPr>
          <w:noProof/>
        </w:rPr>
        <w:lastRenderedPageBreak/>
        <w:drawing>
          <wp:inline distT="0" distB="0" distL="0" distR="0" wp14:anchorId="50F8DF98" wp14:editId="73F32DF8">
            <wp:extent cx="3295650" cy="3869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7111" cy="388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950">
        <w:t xml:space="preserve"> </w:t>
      </w:r>
    </w:p>
    <w:p w:rsidR="001B3950" w:rsidRPr="001A7CDC" w:rsidRDefault="001B3950" w:rsidP="001A7CDC">
      <w:pPr>
        <w:pStyle w:val="a"/>
      </w:pPr>
      <w:r w:rsidRPr="001A7CDC">
        <w:t xml:space="preserve"> – Пример кода</w:t>
      </w:r>
    </w:p>
    <w:p w:rsidR="001B3950" w:rsidRDefault="001B3950" w:rsidP="001B3950">
      <w:pPr>
        <w:pStyle w:val="aa"/>
      </w:pPr>
      <w:r>
        <w:t>Для специальных операция мы так же присвоили знаки, которые будут обозначать их (рисунок 5).</w:t>
      </w:r>
    </w:p>
    <w:p w:rsidR="001B3950" w:rsidRDefault="001A7CDC" w:rsidP="001A7CDC">
      <w:pPr>
        <w:pStyle w:val="af1"/>
      </w:pPr>
      <w:r>
        <w:rPr>
          <w:noProof/>
        </w:rPr>
        <w:drawing>
          <wp:inline distT="0" distB="0" distL="0" distR="0" wp14:anchorId="78625D3C" wp14:editId="332E71D4">
            <wp:extent cx="4324350" cy="1801177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0302" cy="180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50" w:rsidRDefault="001B3950" w:rsidP="001B3950">
      <w:pPr>
        <w:pStyle w:val="a"/>
      </w:pPr>
      <w:r>
        <w:t xml:space="preserve"> – Пример кода</w:t>
      </w:r>
    </w:p>
    <w:p w:rsidR="001B3950" w:rsidRDefault="001B3950" w:rsidP="001B3950">
      <w:pPr>
        <w:pStyle w:val="aa"/>
      </w:pPr>
    </w:p>
    <w:p w:rsidR="00853D82" w:rsidRDefault="00853D82" w:rsidP="00853D82">
      <w:pPr>
        <w:pStyle w:val="aa"/>
      </w:pPr>
      <w:r>
        <w:t xml:space="preserve">Затем перед нами стояла задача разработать конвертер, который будет переводить числа из одной системы счисления в другую, выбранную пользователем. Наш конвертер поддерживает преобразование чисел из двоичной системы </w:t>
      </w:r>
      <w:r>
        <w:lastRenderedPageBreak/>
        <w:t>счисления вплоть до тридцатишестеричной, вклю</w:t>
      </w:r>
      <w:r>
        <w:t xml:space="preserve">чая все промежуточные системы. </w:t>
      </w:r>
    </w:p>
    <w:p w:rsidR="001B3950" w:rsidRDefault="00853D82" w:rsidP="00853D82">
      <w:pPr>
        <w:pStyle w:val="aa"/>
      </w:pPr>
      <w:r>
        <w:t>Для его реализации была создана отдельная форма под названием "Convert", которая вызывается через основную форму. Интерфейс конвертера включает два комбобокса: первый предназначен для выбора системы счисления исходного числа, второй — для выбора целевой системы счисления. Под первым комбобоксом вводится исходное число, а под вторым отображается</w:t>
      </w:r>
      <w:r>
        <w:t xml:space="preserve"> результат конвертации. Кнопка «</w:t>
      </w:r>
      <w:r>
        <w:t>Convert</w:t>
      </w:r>
      <w:r>
        <w:rPr>
          <w:lang w:val="en-US"/>
        </w:rPr>
        <w:t>er</w:t>
      </w:r>
      <w:r>
        <w:t>»</w:t>
      </w:r>
      <w:r>
        <w:t xml:space="preserve"> запускает процесс преобразования.</w:t>
      </w:r>
      <w:r>
        <w:t xml:space="preserve"> </w:t>
      </w:r>
      <w:r w:rsidR="001B3950">
        <w:t xml:space="preserve">Алгоритм перевода чисел был реализован следующим образом (рисунок </w:t>
      </w:r>
      <w:r w:rsidR="001A7CDC">
        <w:t>6</w:t>
      </w:r>
      <w:r w:rsidR="001B3950">
        <w:t>).</w:t>
      </w:r>
    </w:p>
    <w:p w:rsidR="001B3950" w:rsidRDefault="001B3950" w:rsidP="001B3950">
      <w:pPr>
        <w:pStyle w:val="aa"/>
      </w:pPr>
      <w:r w:rsidRPr="00F25843">
        <w:rPr>
          <w:noProof/>
          <w:lang w:eastAsia="ru-RU"/>
        </w:rPr>
        <w:drawing>
          <wp:inline distT="0" distB="0" distL="0" distR="0" wp14:anchorId="59CF5D6E" wp14:editId="03403CC7">
            <wp:extent cx="4125685" cy="1451091"/>
            <wp:effectExtent l="0" t="0" r="8255" b="0"/>
            <wp:docPr id="1394445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458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2444" cy="145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3950" w:rsidRDefault="001B3950" w:rsidP="001B3950">
      <w:pPr>
        <w:pStyle w:val="a"/>
      </w:pPr>
      <w:r>
        <w:t xml:space="preserve"> – Пример кода</w:t>
      </w:r>
    </w:p>
    <w:p w:rsidR="001B3950" w:rsidRDefault="00853D82" w:rsidP="001B3950">
      <w:pPr>
        <w:pStyle w:val="aa"/>
      </w:pPr>
      <w:r>
        <w:t>Вот</w:t>
      </w:r>
      <w:r w:rsidR="001B3950">
        <w:t xml:space="preserve"> так выглядит форма, в которой происходит конвертация (рисунок </w:t>
      </w:r>
      <w:r>
        <w:t>7</w:t>
      </w:r>
      <w:r w:rsidR="001B3950">
        <w:t>).</w:t>
      </w:r>
    </w:p>
    <w:p w:rsidR="001B3950" w:rsidRDefault="001A7CDC" w:rsidP="001A7CDC">
      <w:pPr>
        <w:pStyle w:val="af1"/>
      </w:pPr>
      <w:r>
        <w:rPr>
          <w:noProof/>
        </w:rPr>
        <w:drawing>
          <wp:inline distT="0" distB="0" distL="0" distR="0" wp14:anchorId="4EAC41B1" wp14:editId="3FBF8C8E">
            <wp:extent cx="4629796" cy="19433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50" w:rsidRDefault="00853D82" w:rsidP="001B3950">
      <w:pPr>
        <w:pStyle w:val="a"/>
      </w:pPr>
      <w:r>
        <w:t xml:space="preserve"> – Внешний вид конверте</w:t>
      </w:r>
      <w:r w:rsidR="001B3950">
        <w:t>ра</w:t>
      </w:r>
    </w:p>
    <w:p w:rsidR="001B3950" w:rsidRPr="003D3616" w:rsidRDefault="001B3950" w:rsidP="001B3950">
      <w:pPr>
        <w:pStyle w:val="aa"/>
      </w:pPr>
    </w:p>
    <w:p w:rsidR="001B3950" w:rsidRPr="00A94E4D" w:rsidRDefault="001B3950" w:rsidP="001B3950">
      <w:pPr>
        <w:pStyle w:val="aa"/>
      </w:pPr>
    </w:p>
    <w:p w:rsidR="001B3950" w:rsidRDefault="001B3950" w:rsidP="001B3950">
      <w:pPr>
        <w:pStyle w:val="aa"/>
      </w:pPr>
    </w:p>
    <w:p w:rsidR="001B3950" w:rsidRPr="001B746B" w:rsidRDefault="001B3950" w:rsidP="001B3950">
      <w:pPr>
        <w:pStyle w:val="aa"/>
      </w:pPr>
    </w:p>
    <w:p w:rsidR="001B3950" w:rsidRDefault="001B3950" w:rsidP="001A7CDC">
      <w:pPr>
        <w:pStyle w:val="ae"/>
      </w:pPr>
      <w:bookmarkStart w:id="9" w:name="_Toc180676891"/>
      <w:bookmarkStart w:id="10" w:name="_Toc180700857"/>
      <w:r>
        <w:lastRenderedPageBreak/>
        <w:t>Заключение</w:t>
      </w:r>
      <w:bookmarkEnd w:id="9"/>
      <w:bookmarkEnd w:id="10"/>
      <w:r>
        <w:t xml:space="preserve"> </w:t>
      </w:r>
    </w:p>
    <w:p w:rsidR="00853D82" w:rsidRDefault="00853D82" w:rsidP="00853D82">
      <w:pPr>
        <w:pStyle w:val="aa"/>
      </w:pPr>
      <w:r>
        <w:t xml:space="preserve">В ходе выполнения данной лабораторной работы была успешно разработана программа-калькулятор. В неё были добавлены базовые операции, такие как умножение, деление, сложение и вычитание, а также несколько специальных функций: возведение двойки в степень n, возведение произвольного числа в степень n и вычисление модуля числа. </w:t>
      </w:r>
    </w:p>
    <w:p w:rsidR="00853D82" w:rsidRDefault="00853D82" w:rsidP="00853D82">
      <w:pPr>
        <w:pStyle w:val="aa"/>
      </w:pPr>
    </w:p>
    <w:p w:rsidR="00C1647C" w:rsidRPr="008F58F4" w:rsidRDefault="00853D82" w:rsidP="00853D82">
      <w:pPr>
        <w:pStyle w:val="aa"/>
      </w:pPr>
      <w:r>
        <w:t>Кроме того, в рамках дополнительного задания был реализован конвертер для перевода чисел между различными системами счисления.</w:t>
      </w:r>
    </w:p>
    <w:sectPr w:rsidR="00C1647C" w:rsidRPr="008F58F4" w:rsidSect="00272EB4">
      <w:footerReference w:type="default" r:id="rId19"/>
      <w:pgSz w:w="11906" w:h="16838" w:code="9"/>
      <w:pgMar w:top="851" w:right="851" w:bottom="851" w:left="1418" w:header="567" w:footer="1225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3BA" w:rsidRDefault="00AB43BA" w:rsidP="007A022D">
      <w:r>
        <w:separator/>
      </w:r>
    </w:p>
  </w:endnote>
  <w:endnote w:type="continuationSeparator" w:id="0">
    <w:p w:rsidR="00AB43BA" w:rsidRDefault="00AB43BA" w:rsidP="007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7F7" w:rsidRDefault="00C417F7" w:rsidP="004F5D1C">
    <w:pPr>
      <w:pStyle w:val="af7"/>
      <w:ind w:left="4247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820747"/>
      <w:docPartObj>
        <w:docPartGallery w:val="Page Numbers (Bottom of Page)"/>
        <w:docPartUnique/>
      </w:docPartObj>
    </w:sdtPr>
    <w:sdtEndPr/>
    <w:sdtContent>
      <w:p w:rsidR="00272EB4" w:rsidRDefault="00272EB4" w:rsidP="00272EB4">
        <w:pPr>
          <w:pStyle w:val="af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74A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3BA" w:rsidRDefault="00AB43BA" w:rsidP="007A022D">
      <w:r>
        <w:separator/>
      </w:r>
    </w:p>
  </w:footnote>
  <w:footnote w:type="continuationSeparator" w:id="0">
    <w:p w:rsidR="00AB43BA" w:rsidRDefault="00AB43BA" w:rsidP="007A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7733"/>
    <w:multiLevelType w:val="multilevel"/>
    <w:tmpl w:val="5DCA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5207"/>
    <w:multiLevelType w:val="multilevel"/>
    <w:tmpl w:val="4DB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72AA1"/>
    <w:multiLevelType w:val="multilevel"/>
    <w:tmpl w:val="0419001F"/>
    <w:name w:val="Images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7F0B52"/>
    <w:multiLevelType w:val="multilevel"/>
    <w:tmpl w:val="6DEC5B6A"/>
    <w:styleLink w:val="1"/>
    <w:lvl w:ilvl="0">
      <w:start w:val="1"/>
      <w:numFmt w:val="decimal"/>
      <w:pStyle w:val="a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0B05A5F"/>
    <w:multiLevelType w:val="hybridMultilevel"/>
    <w:tmpl w:val="3A64620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A402C7"/>
    <w:multiLevelType w:val="multilevel"/>
    <w:tmpl w:val="6CE28B30"/>
    <w:styleLink w:val="a0"/>
    <w:lvl w:ilvl="0">
      <w:start w:val="1"/>
      <w:numFmt w:val="decimal"/>
      <w:pStyle w:val="a1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8D26D63"/>
    <w:multiLevelType w:val="hybridMultilevel"/>
    <w:tmpl w:val="CC906D40"/>
    <w:lvl w:ilvl="0" w:tplc="2312E038">
      <w:start w:val="1"/>
      <w:numFmt w:val="russianLower"/>
      <w:pStyle w:val="a2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272987"/>
    <w:multiLevelType w:val="multilevel"/>
    <w:tmpl w:val="ADA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27DFA"/>
    <w:multiLevelType w:val="multilevel"/>
    <w:tmpl w:val="04190023"/>
    <w:name w:val="Images222222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1E5715AE"/>
    <w:multiLevelType w:val="multilevel"/>
    <w:tmpl w:val="0419001F"/>
    <w:name w:val="Images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0C7446"/>
    <w:multiLevelType w:val="multilevel"/>
    <w:tmpl w:val="6CE28B30"/>
    <w:numStyleLink w:val="a0"/>
  </w:abstractNum>
  <w:abstractNum w:abstractNumId="12" w15:restartNumberingAfterBreak="0">
    <w:nsid w:val="2C950F60"/>
    <w:multiLevelType w:val="multilevel"/>
    <w:tmpl w:val="6DEC5B6A"/>
    <w:numStyleLink w:val="1"/>
  </w:abstractNum>
  <w:abstractNum w:abstractNumId="13" w15:restartNumberingAfterBreak="0">
    <w:nsid w:val="32AA658E"/>
    <w:multiLevelType w:val="multilevel"/>
    <w:tmpl w:val="B29CA7AE"/>
    <w:name w:val="Equations2"/>
    <w:numStyleLink w:val="a3"/>
  </w:abstractNum>
  <w:abstractNum w:abstractNumId="14" w15:restartNumberingAfterBreak="0">
    <w:nsid w:val="41065456"/>
    <w:multiLevelType w:val="multilevel"/>
    <w:tmpl w:val="4B4C2E20"/>
    <w:styleLink w:val="a4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5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5" w15:restartNumberingAfterBreak="0">
    <w:nsid w:val="4BDE5813"/>
    <w:multiLevelType w:val="multilevel"/>
    <w:tmpl w:val="0419001F"/>
    <w:name w:val="Images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0A4DBE"/>
    <w:multiLevelType w:val="hybridMultilevel"/>
    <w:tmpl w:val="0B122184"/>
    <w:lvl w:ilvl="0" w:tplc="29E6E030">
      <w:start w:val="1"/>
      <w:numFmt w:val="bullet"/>
      <w:pStyle w:val="a6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850A72"/>
    <w:multiLevelType w:val="multilevel"/>
    <w:tmpl w:val="B29CA7AE"/>
    <w:name w:val="Equations"/>
    <w:styleLink w:val="a3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7C66D0B"/>
    <w:multiLevelType w:val="multilevel"/>
    <w:tmpl w:val="6E009398"/>
    <w:styleLink w:val="a7"/>
    <w:lvl w:ilvl="0">
      <w:start w:val="1"/>
      <w:numFmt w:val="decimal"/>
      <w:pStyle w:val="a8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97B67F0"/>
    <w:multiLevelType w:val="multilevel"/>
    <w:tmpl w:val="0419001D"/>
    <w:name w:val="Images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B5B18CE"/>
    <w:multiLevelType w:val="multilevel"/>
    <w:tmpl w:val="4B4C2E20"/>
    <w:numStyleLink w:val="a4"/>
  </w:abstractNum>
  <w:num w:numId="1">
    <w:abstractNumId w:val="14"/>
  </w:num>
  <w:num w:numId="2">
    <w:abstractNumId w:val="16"/>
  </w:num>
  <w:num w:numId="3">
    <w:abstractNumId w:val="7"/>
  </w:num>
  <w:num w:numId="4">
    <w:abstractNumId w:val="5"/>
  </w:num>
  <w:num w:numId="5">
    <w:abstractNumId w:val="6"/>
  </w:num>
  <w:num w:numId="6">
    <w:abstractNumId w:val="18"/>
  </w:num>
  <w:num w:numId="7">
    <w:abstractNumId w:val="17"/>
  </w:num>
  <w:num w:numId="8">
    <w:abstractNumId w:val="1"/>
  </w:num>
  <w:num w:numId="9">
    <w:abstractNumId w:val="20"/>
  </w:num>
  <w:num w:numId="10">
    <w:abstractNumId w:val="11"/>
  </w:num>
  <w:num w:numId="11">
    <w:abstractNumId w:val="16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2"/>
  </w:num>
  <w:num w:numId="15">
    <w:abstractNumId w:val="8"/>
  </w:num>
  <w:num w:numId="16">
    <w:abstractNumId w:val="0"/>
  </w:num>
  <w:num w:numId="17">
    <w:abstractNumId w:val="4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AE"/>
    <w:rsid w:val="0001699C"/>
    <w:rsid w:val="000346A0"/>
    <w:rsid w:val="000415BD"/>
    <w:rsid w:val="00053F4B"/>
    <w:rsid w:val="000669A0"/>
    <w:rsid w:val="0008401A"/>
    <w:rsid w:val="0008572F"/>
    <w:rsid w:val="0009003E"/>
    <w:rsid w:val="000C7CA8"/>
    <w:rsid w:val="000F0A3B"/>
    <w:rsid w:val="0012761C"/>
    <w:rsid w:val="001350A9"/>
    <w:rsid w:val="001514E8"/>
    <w:rsid w:val="001547D9"/>
    <w:rsid w:val="00160A3D"/>
    <w:rsid w:val="001721A6"/>
    <w:rsid w:val="0017381A"/>
    <w:rsid w:val="0019653F"/>
    <w:rsid w:val="001A7AD9"/>
    <w:rsid w:val="001A7CDC"/>
    <w:rsid w:val="001B3950"/>
    <w:rsid w:val="001E5331"/>
    <w:rsid w:val="002004D4"/>
    <w:rsid w:val="00204223"/>
    <w:rsid w:val="0024362C"/>
    <w:rsid w:val="00260ECA"/>
    <w:rsid w:val="002665AA"/>
    <w:rsid w:val="00272EB4"/>
    <w:rsid w:val="00282281"/>
    <w:rsid w:val="002935BA"/>
    <w:rsid w:val="002B5E8C"/>
    <w:rsid w:val="002B64B9"/>
    <w:rsid w:val="002D39C5"/>
    <w:rsid w:val="002D5F6B"/>
    <w:rsid w:val="0030576D"/>
    <w:rsid w:val="003172D9"/>
    <w:rsid w:val="00334712"/>
    <w:rsid w:val="003531D9"/>
    <w:rsid w:val="003B32DB"/>
    <w:rsid w:val="003E774E"/>
    <w:rsid w:val="003E77C3"/>
    <w:rsid w:val="00404B0C"/>
    <w:rsid w:val="0040648E"/>
    <w:rsid w:val="00416198"/>
    <w:rsid w:val="00417DEF"/>
    <w:rsid w:val="00420B36"/>
    <w:rsid w:val="00450CC9"/>
    <w:rsid w:val="00456CD0"/>
    <w:rsid w:val="00470AC7"/>
    <w:rsid w:val="0048064B"/>
    <w:rsid w:val="00491805"/>
    <w:rsid w:val="00496589"/>
    <w:rsid w:val="00496FDC"/>
    <w:rsid w:val="004B544B"/>
    <w:rsid w:val="004C563B"/>
    <w:rsid w:val="004F5D1C"/>
    <w:rsid w:val="00512535"/>
    <w:rsid w:val="00520DA4"/>
    <w:rsid w:val="00547FA5"/>
    <w:rsid w:val="00566EDF"/>
    <w:rsid w:val="00571C7D"/>
    <w:rsid w:val="00591731"/>
    <w:rsid w:val="005B41D9"/>
    <w:rsid w:val="005D5642"/>
    <w:rsid w:val="005D6616"/>
    <w:rsid w:val="005F4A74"/>
    <w:rsid w:val="00604E0C"/>
    <w:rsid w:val="00610C8F"/>
    <w:rsid w:val="006213FF"/>
    <w:rsid w:val="00627BE1"/>
    <w:rsid w:val="0063520F"/>
    <w:rsid w:val="0065533D"/>
    <w:rsid w:val="0068656D"/>
    <w:rsid w:val="00694AB5"/>
    <w:rsid w:val="006A3AFC"/>
    <w:rsid w:val="006C123A"/>
    <w:rsid w:val="006C75E9"/>
    <w:rsid w:val="006F5F51"/>
    <w:rsid w:val="0073683C"/>
    <w:rsid w:val="007430E4"/>
    <w:rsid w:val="00753771"/>
    <w:rsid w:val="00763C3C"/>
    <w:rsid w:val="00764DE6"/>
    <w:rsid w:val="007843F6"/>
    <w:rsid w:val="00793B6D"/>
    <w:rsid w:val="007A022D"/>
    <w:rsid w:val="007A2866"/>
    <w:rsid w:val="007D119E"/>
    <w:rsid w:val="007D5AB3"/>
    <w:rsid w:val="007D7086"/>
    <w:rsid w:val="007E6A70"/>
    <w:rsid w:val="0083482F"/>
    <w:rsid w:val="00835DB0"/>
    <w:rsid w:val="00840A0C"/>
    <w:rsid w:val="00853D82"/>
    <w:rsid w:val="00856ECC"/>
    <w:rsid w:val="00860BF6"/>
    <w:rsid w:val="0086335A"/>
    <w:rsid w:val="0089567D"/>
    <w:rsid w:val="00896EBF"/>
    <w:rsid w:val="008B5942"/>
    <w:rsid w:val="008C0360"/>
    <w:rsid w:val="008D400C"/>
    <w:rsid w:val="008E2DFA"/>
    <w:rsid w:val="008F58F4"/>
    <w:rsid w:val="0090391B"/>
    <w:rsid w:val="00912832"/>
    <w:rsid w:val="00921087"/>
    <w:rsid w:val="00945A48"/>
    <w:rsid w:val="00952664"/>
    <w:rsid w:val="00971679"/>
    <w:rsid w:val="00984F47"/>
    <w:rsid w:val="00991731"/>
    <w:rsid w:val="009D2D24"/>
    <w:rsid w:val="009E47AB"/>
    <w:rsid w:val="009E574A"/>
    <w:rsid w:val="009F1EEE"/>
    <w:rsid w:val="009F540C"/>
    <w:rsid w:val="00A03716"/>
    <w:rsid w:val="00A10550"/>
    <w:rsid w:val="00A1762A"/>
    <w:rsid w:val="00A26FDA"/>
    <w:rsid w:val="00A308B0"/>
    <w:rsid w:val="00A4155E"/>
    <w:rsid w:val="00A435D6"/>
    <w:rsid w:val="00A64C43"/>
    <w:rsid w:val="00A8333F"/>
    <w:rsid w:val="00A851BF"/>
    <w:rsid w:val="00A92D01"/>
    <w:rsid w:val="00AA4104"/>
    <w:rsid w:val="00AB43BA"/>
    <w:rsid w:val="00AB4C60"/>
    <w:rsid w:val="00B27A26"/>
    <w:rsid w:val="00B32F9D"/>
    <w:rsid w:val="00B33013"/>
    <w:rsid w:val="00B3610B"/>
    <w:rsid w:val="00B87E6A"/>
    <w:rsid w:val="00B937AE"/>
    <w:rsid w:val="00B948FE"/>
    <w:rsid w:val="00BA7CCC"/>
    <w:rsid w:val="00BD042B"/>
    <w:rsid w:val="00C1647C"/>
    <w:rsid w:val="00C17721"/>
    <w:rsid w:val="00C21DAE"/>
    <w:rsid w:val="00C417F7"/>
    <w:rsid w:val="00C468F5"/>
    <w:rsid w:val="00C63863"/>
    <w:rsid w:val="00C87FA7"/>
    <w:rsid w:val="00CA4F5D"/>
    <w:rsid w:val="00CA54A7"/>
    <w:rsid w:val="00CD2B71"/>
    <w:rsid w:val="00CE1AA7"/>
    <w:rsid w:val="00CF43C3"/>
    <w:rsid w:val="00D354B1"/>
    <w:rsid w:val="00D46816"/>
    <w:rsid w:val="00D70107"/>
    <w:rsid w:val="00D7047F"/>
    <w:rsid w:val="00D81843"/>
    <w:rsid w:val="00D91718"/>
    <w:rsid w:val="00D9364C"/>
    <w:rsid w:val="00E108D7"/>
    <w:rsid w:val="00E21E98"/>
    <w:rsid w:val="00E25341"/>
    <w:rsid w:val="00E25A81"/>
    <w:rsid w:val="00E30D9D"/>
    <w:rsid w:val="00E37F56"/>
    <w:rsid w:val="00E44026"/>
    <w:rsid w:val="00E47A31"/>
    <w:rsid w:val="00E55A61"/>
    <w:rsid w:val="00E65E8F"/>
    <w:rsid w:val="00E66007"/>
    <w:rsid w:val="00E8271E"/>
    <w:rsid w:val="00EA5F91"/>
    <w:rsid w:val="00EC2D4D"/>
    <w:rsid w:val="00EE2099"/>
    <w:rsid w:val="00F01C2D"/>
    <w:rsid w:val="00F059E7"/>
    <w:rsid w:val="00F1490A"/>
    <w:rsid w:val="00F40007"/>
    <w:rsid w:val="00F56D99"/>
    <w:rsid w:val="00F72F50"/>
    <w:rsid w:val="00F80EB3"/>
    <w:rsid w:val="00FA5F61"/>
    <w:rsid w:val="00FC2C55"/>
    <w:rsid w:val="00FD72DA"/>
    <w:rsid w:val="00FF0D2B"/>
  </w:rsids>
  <m:mathPr>
    <m:mathFont m:val="Cambria Math"/>
    <m:brkBin m:val="repeat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F180B"/>
  <w15:chartTrackingRefBased/>
  <w15:docId w15:val="{4ED2A6AF-4F4F-46BB-8FBF-878CF5A5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547D9"/>
    <w:rPr>
      <w:rFonts w:asciiTheme="minorHAnsi" w:hAnsiTheme="minorHAnsi"/>
    </w:rPr>
  </w:style>
  <w:style w:type="paragraph" w:styleId="10">
    <w:name w:val="heading 1"/>
    <w:aliases w:val="Заголовок 1 (заголовок раздела)"/>
    <w:basedOn w:val="a9"/>
    <w:next w:val="aa"/>
    <w:link w:val="11"/>
    <w:uiPriority w:val="9"/>
    <w:qFormat/>
    <w:rsid w:val="00C468F5"/>
    <w:pPr>
      <w:keepNext/>
      <w:keepLines/>
      <w:pageBreakBefore/>
      <w:numPr>
        <w:numId w:val="9"/>
      </w:numPr>
      <w:suppressAutoHyphens/>
      <w:spacing w:after="420" w:line="360" w:lineRule="auto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9"/>
    <w:next w:val="aa"/>
    <w:link w:val="20"/>
    <w:uiPriority w:val="9"/>
    <w:unhideWhenUsed/>
    <w:qFormat/>
    <w:rsid w:val="0017381A"/>
    <w:pPr>
      <w:keepNext/>
      <w:keepLines/>
      <w:numPr>
        <w:ilvl w:val="1"/>
        <w:numId w:val="9"/>
      </w:numPr>
      <w:suppressAutoHyphens/>
      <w:spacing w:before="280" w:after="28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aliases w:val="Заголовок 3 (заголовок пункта)"/>
    <w:basedOn w:val="a9"/>
    <w:next w:val="aa"/>
    <w:link w:val="30"/>
    <w:uiPriority w:val="9"/>
    <w:unhideWhenUsed/>
    <w:qFormat/>
    <w:rsid w:val="0017381A"/>
    <w:pPr>
      <w:keepNext/>
      <w:keepLines/>
      <w:numPr>
        <w:ilvl w:val="2"/>
        <w:numId w:val="9"/>
      </w:numPr>
      <w:suppressAutoHyphens/>
      <w:spacing w:before="280" w:line="360" w:lineRule="auto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80EB3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9"/>
    <w:next w:val="a9"/>
    <w:link w:val="50"/>
    <w:uiPriority w:val="9"/>
    <w:semiHidden/>
    <w:unhideWhenUsed/>
    <w:qFormat/>
    <w:rsid w:val="00F80EB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9"/>
    <w:next w:val="a9"/>
    <w:link w:val="60"/>
    <w:uiPriority w:val="9"/>
    <w:semiHidden/>
    <w:unhideWhenUsed/>
    <w:qFormat/>
    <w:rsid w:val="00F80EB3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9"/>
    <w:next w:val="a9"/>
    <w:link w:val="70"/>
    <w:uiPriority w:val="9"/>
    <w:semiHidden/>
    <w:unhideWhenUsed/>
    <w:qFormat/>
    <w:rsid w:val="00F80EB3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9"/>
    <w:next w:val="a9"/>
    <w:link w:val="80"/>
    <w:uiPriority w:val="9"/>
    <w:semiHidden/>
    <w:unhideWhenUsed/>
    <w:qFormat/>
    <w:rsid w:val="00F80EB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9"/>
    <w:next w:val="a9"/>
    <w:link w:val="90"/>
    <w:uiPriority w:val="9"/>
    <w:semiHidden/>
    <w:unhideWhenUsed/>
    <w:qFormat/>
    <w:rsid w:val="00F80EB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(заголовок раздела) Знак"/>
    <w:basedOn w:val="ab"/>
    <w:link w:val="10"/>
    <w:uiPriority w:val="9"/>
    <w:rsid w:val="00C468F5"/>
    <w:rPr>
      <w:rFonts w:eastAsiaTheme="majorEastAsia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b"/>
    <w:link w:val="2"/>
    <w:uiPriority w:val="9"/>
    <w:rsid w:val="00627BE1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b"/>
    <w:link w:val="3"/>
    <w:uiPriority w:val="9"/>
    <w:rsid w:val="00627BE1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b"/>
    <w:link w:val="4"/>
    <w:uiPriority w:val="9"/>
    <w:semiHidden/>
    <w:rsid w:val="00496589"/>
    <w:rPr>
      <w:rFonts w:ascii="Times New Roman" w:eastAsiaTheme="majorEastAsia" w:hAnsi="Times New Roman" w:cstheme="majorBidi"/>
      <w:iCs/>
      <w:sz w:val="28"/>
    </w:rPr>
  </w:style>
  <w:style w:type="numbering" w:customStyle="1" w:styleId="a4">
    <w:name w:val="Многоуровневый список (для заголовков)"/>
    <w:uiPriority w:val="99"/>
    <w:rsid w:val="00F80EB3"/>
    <w:pPr>
      <w:numPr>
        <w:numId w:val="1"/>
      </w:numPr>
    </w:pPr>
  </w:style>
  <w:style w:type="paragraph" w:customStyle="1" w:styleId="ae">
    <w:name w:val="Заголовок структурного элемента"/>
    <w:basedOn w:val="10"/>
    <w:next w:val="aa"/>
    <w:link w:val="af"/>
    <w:qFormat/>
    <w:rsid w:val="00C468F5"/>
    <w:pPr>
      <w:numPr>
        <w:numId w:val="0"/>
      </w:numPr>
      <w:jc w:val="center"/>
    </w:pPr>
    <w:rPr>
      <w:rFonts w:asciiTheme="minorHAnsi" w:hAnsiTheme="minorHAnsi"/>
    </w:rPr>
  </w:style>
  <w:style w:type="character" w:customStyle="1" w:styleId="50">
    <w:name w:val="Заголовок 5 Знак"/>
    <w:basedOn w:val="ab"/>
    <w:link w:val="5"/>
    <w:uiPriority w:val="9"/>
    <w:semiHidden/>
    <w:rsid w:val="0049658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b"/>
    <w:link w:val="6"/>
    <w:uiPriority w:val="9"/>
    <w:semiHidden/>
    <w:rsid w:val="0049658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b"/>
    <w:link w:val="7"/>
    <w:uiPriority w:val="9"/>
    <w:semiHidden/>
    <w:rsid w:val="0049658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b"/>
    <w:link w:val="8"/>
    <w:uiPriority w:val="9"/>
    <w:semiHidden/>
    <w:rsid w:val="00496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b"/>
    <w:link w:val="9"/>
    <w:uiPriority w:val="9"/>
    <w:semiHidden/>
    <w:rsid w:val="00496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Список маркированный (тире)"/>
    <w:basedOn w:val="aa"/>
    <w:qFormat/>
    <w:rsid w:val="00AB4C60"/>
    <w:pPr>
      <w:numPr>
        <w:numId w:val="2"/>
      </w:numPr>
      <w:tabs>
        <w:tab w:val="left" w:pos="992"/>
      </w:tabs>
      <w:spacing w:after="140"/>
      <w:contextualSpacing/>
    </w:pPr>
  </w:style>
  <w:style w:type="paragraph" w:customStyle="1" w:styleId="a2">
    <w:name w:val="Список нумерованный (абв)"/>
    <w:basedOn w:val="aa"/>
    <w:qFormat/>
    <w:rsid w:val="00EC2D4D"/>
    <w:pPr>
      <w:numPr>
        <w:numId w:val="3"/>
      </w:numPr>
      <w:tabs>
        <w:tab w:val="left" w:pos="1077"/>
      </w:tabs>
      <w:spacing w:after="140"/>
      <w:contextualSpacing/>
    </w:pPr>
  </w:style>
  <w:style w:type="character" w:customStyle="1" w:styleId="af0">
    <w:name w:val="Скрытый текст"/>
    <w:basedOn w:val="ab"/>
    <w:uiPriority w:val="1"/>
    <w:qFormat/>
    <w:rsid w:val="0024362C"/>
    <w:rPr>
      <w:noProof w:val="0"/>
      <w:vanish/>
      <w:lang w:val="ru-RU"/>
    </w:rPr>
  </w:style>
  <w:style w:type="paragraph" w:customStyle="1" w:styleId="1230">
    <w:name w:val="Список нумерованный (123 со скобками)"/>
    <w:basedOn w:val="aa"/>
    <w:qFormat/>
    <w:rsid w:val="0024362C"/>
    <w:pPr>
      <w:numPr>
        <w:numId w:val="4"/>
      </w:numPr>
      <w:tabs>
        <w:tab w:val="left" w:pos="1077"/>
        <w:tab w:val="left" w:pos="1191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a"/>
    <w:qFormat/>
    <w:rsid w:val="0024362C"/>
    <w:pPr>
      <w:numPr>
        <w:numId w:val="8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f1">
    <w:name w:val="Рисунок"/>
    <w:basedOn w:val="a9"/>
    <w:next w:val="a1"/>
    <w:qFormat/>
    <w:rsid w:val="0024362C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1">
    <w:name w:val="Название рисунка"/>
    <w:basedOn w:val="a9"/>
    <w:next w:val="aa"/>
    <w:qFormat/>
    <w:rsid w:val="0024362C"/>
    <w:pPr>
      <w:keepLines/>
      <w:numPr>
        <w:numId w:val="10"/>
      </w:numPr>
      <w:suppressAutoHyphens/>
      <w:spacing w:before="280" w:after="420"/>
      <w:jc w:val="center"/>
    </w:pPr>
  </w:style>
  <w:style w:type="numbering" w:customStyle="1" w:styleId="a0">
    <w:name w:val="Нумерация рисунков"/>
    <w:uiPriority w:val="99"/>
    <w:rsid w:val="00160A3D"/>
    <w:pPr>
      <w:numPr>
        <w:numId w:val="5"/>
      </w:numPr>
    </w:pPr>
  </w:style>
  <w:style w:type="paragraph" w:customStyle="1" w:styleId="af2">
    <w:name w:val="Основной текст титула"/>
    <w:basedOn w:val="a9"/>
    <w:qFormat/>
    <w:rsid w:val="009D2D24"/>
    <w:pPr>
      <w:suppressAutoHyphens/>
      <w:jc w:val="center"/>
    </w:pPr>
  </w:style>
  <w:style w:type="paragraph" w:customStyle="1" w:styleId="a8">
    <w:name w:val="Название таблицы"/>
    <w:basedOn w:val="a9"/>
    <w:next w:val="aa"/>
    <w:qFormat/>
    <w:rsid w:val="0024362C"/>
    <w:pPr>
      <w:numPr>
        <w:numId w:val="6"/>
      </w:numPr>
      <w:spacing w:before="280" w:after="280"/>
    </w:pPr>
  </w:style>
  <w:style w:type="numbering" w:customStyle="1" w:styleId="a7">
    <w:name w:val="Нумерация таблиц"/>
    <w:uiPriority w:val="99"/>
    <w:rsid w:val="00C63863"/>
    <w:pPr>
      <w:numPr>
        <w:numId w:val="6"/>
      </w:numPr>
    </w:pPr>
  </w:style>
  <w:style w:type="paragraph" w:customStyle="1" w:styleId="af3">
    <w:name w:val="Формула"/>
    <w:basedOn w:val="a9"/>
    <w:next w:val="aa"/>
    <w:qFormat/>
    <w:rsid w:val="00AA4104"/>
    <w:pPr>
      <w:tabs>
        <w:tab w:val="center" w:pos="4820"/>
        <w:tab w:val="right" w:pos="9639"/>
      </w:tabs>
      <w:spacing w:before="420" w:after="420"/>
      <w:contextualSpacing/>
    </w:pPr>
  </w:style>
  <w:style w:type="paragraph" w:styleId="af4">
    <w:name w:val="header"/>
    <w:basedOn w:val="a9"/>
    <w:link w:val="af5"/>
    <w:uiPriority w:val="99"/>
    <w:unhideWhenUsed/>
    <w:rsid w:val="009D2D24"/>
    <w:pPr>
      <w:jc w:val="center"/>
    </w:pPr>
    <w:rPr>
      <w:sz w:val="26"/>
    </w:rPr>
  </w:style>
  <w:style w:type="paragraph" w:styleId="21">
    <w:name w:val="toc 2"/>
    <w:basedOn w:val="a9"/>
    <w:next w:val="a9"/>
    <w:autoRedefine/>
    <w:uiPriority w:val="39"/>
    <w:unhideWhenUsed/>
    <w:rsid w:val="004B544B"/>
    <w:pPr>
      <w:keepLines/>
      <w:tabs>
        <w:tab w:val="right" w:leader="dot" w:pos="9356"/>
      </w:tabs>
      <w:suppressAutoHyphens/>
      <w:spacing w:line="360" w:lineRule="auto"/>
    </w:pPr>
    <w:rPr>
      <w:b/>
    </w:rPr>
  </w:style>
  <w:style w:type="paragraph" w:styleId="12">
    <w:name w:val="toc 1"/>
    <w:basedOn w:val="a9"/>
    <w:next w:val="a9"/>
    <w:autoRedefine/>
    <w:uiPriority w:val="39"/>
    <w:unhideWhenUsed/>
    <w:rsid w:val="00BA7CCC"/>
    <w:pPr>
      <w:keepLines/>
      <w:suppressLineNumbers/>
      <w:tabs>
        <w:tab w:val="right" w:leader="dot" w:pos="9356"/>
      </w:tabs>
      <w:suppressAutoHyphens/>
      <w:spacing w:line="360" w:lineRule="auto"/>
    </w:pPr>
    <w:rPr>
      <w:b/>
      <w:caps/>
      <w:noProof/>
      <w:sz w:val="32"/>
      <w:lang w:val="en-US"/>
    </w:rPr>
  </w:style>
  <w:style w:type="paragraph" w:styleId="31">
    <w:name w:val="toc 3"/>
    <w:basedOn w:val="a9"/>
    <w:next w:val="a9"/>
    <w:autoRedefine/>
    <w:uiPriority w:val="39"/>
    <w:unhideWhenUsed/>
    <w:rsid w:val="00B33013"/>
    <w:pPr>
      <w:keepLines/>
      <w:tabs>
        <w:tab w:val="right" w:leader="dot" w:pos="9356"/>
      </w:tabs>
      <w:suppressAutoHyphens/>
      <w:spacing w:line="360" w:lineRule="auto"/>
    </w:pPr>
  </w:style>
  <w:style w:type="character" w:customStyle="1" w:styleId="af6">
    <w:name w:val="Выделение полужирным шрифтом"/>
    <w:basedOn w:val="ab"/>
    <w:uiPriority w:val="1"/>
    <w:qFormat/>
    <w:rsid w:val="0024362C"/>
    <w:rPr>
      <w:b/>
      <w:noProof w:val="0"/>
      <w:color w:val="auto"/>
      <w:lang w:val="ru-RU"/>
    </w:rPr>
  </w:style>
  <w:style w:type="paragraph" w:customStyle="1" w:styleId="a5">
    <w:name w:val="Пункт (без заголовка)"/>
    <w:basedOn w:val="aa"/>
    <w:qFormat/>
    <w:rsid w:val="0024362C"/>
    <w:pPr>
      <w:numPr>
        <w:ilvl w:val="3"/>
        <w:numId w:val="9"/>
      </w:numPr>
    </w:pPr>
  </w:style>
  <w:style w:type="paragraph" w:styleId="af7">
    <w:name w:val="footer"/>
    <w:basedOn w:val="a9"/>
    <w:link w:val="af8"/>
    <w:uiPriority w:val="99"/>
    <w:unhideWhenUsed/>
    <w:rsid w:val="00FA5F61"/>
    <w:pPr>
      <w:ind w:firstLine="709"/>
      <w:jc w:val="center"/>
    </w:pPr>
    <w:rPr>
      <w:sz w:val="26"/>
    </w:rPr>
  </w:style>
  <w:style w:type="character" w:customStyle="1" w:styleId="af8">
    <w:name w:val="Нижний колонтитул Знак"/>
    <w:basedOn w:val="ab"/>
    <w:link w:val="af7"/>
    <w:uiPriority w:val="99"/>
    <w:rsid w:val="00FA5F61"/>
    <w:rPr>
      <w:rFonts w:asciiTheme="minorHAnsi" w:hAnsiTheme="minorHAnsi"/>
      <w:sz w:val="26"/>
    </w:rPr>
  </w:style>
  <w:style w:type="numbering" w:customStyle="1" w:styleId="a3">
    <w:name w:val="Нумерация формул"/>
    <w:uiPriority w:val="99"/>
    <w:rsid w:val="00C63863"/>
    <w:pPr>
      <w:numPr>
        <w:numId w:val="7"/>
      </w:numPr>
    </w:pPr>
  </w:style>
  <w:style w:type="table" w:customStyle="1" w:styleId="120">
    <w:name w:val="Таблица 12пт"/>
    <w:basedOn w:val="ac"/>
    <w:uiPriority w:val="99"/>
    <w:rsid w:val="00856ECC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character" w:customStyle="1" w:styleId="af5">
    <w:name w:val="Верхний колонтитул Знак"/>
    <w:basedOn w:val="ab"/>
    <w:link w:val="af4"/>
    <w:uiPriority w:val="99"/>
    <w:rsid w:val="009D2D24"/>
    <w:rPr>
      <w:rFonts w:asciiTheme="minorHAnsi" w:hAnsiTheme="minorHAnsi"/>
      <w:sz w:val="26"/>
    </w:rPr>
  </w:style>
  <w:style w:type="table" w:customStyle="1" w:styleId="13">
    <w:name w:val="Таблица 13пт"/>
    <w:basedOn w:val="ac"/>
    <w:uiPriority w:val="99"/>
    <w:rsid w:val="00856ECC"/>
    <w:pPr>
      <w:jc w:val="center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c"/>
    <w:uiPriority w:val="99"/>
    <w:rsid w:val="00856E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customStyle="1" w:styleId="af9">
    <w:name w:val="Подпись на титуле"/>
    <w:basedOn w:val="a9"/>
    <w:qFormat/>
    <w:rsid w:val="00E25A81"/>
    <w:pPr>
      <w:tabs>
        <w:tab w:val="left" w:pos="3686"/>
        <w:tab w:val="left" w:leader="underscore" w:pos="5954"/>
        <w:tab w:val="right" w:pos="9637"/>
      </w:tabs>
    </w:pPr>
    <w:rPr>
      <w:rFonts w:ascii="Times New Roman" w:hAnsi="Times New Roman" w:cs="Times New Roman"/>
    </w:rPr>
  </w:style>
  <w:style w:type="character" w:styleId="afa">
    <w:name w:val="Hyperlink"/>
    <w:basedOn w:val="ab"/>
    <w:uiPriority w:val="99"/>
    <w:unhideWhenUsed/>
    <w:rsid w:val="009F1EEE"/>
    <w:rPr>
      <w:color w:val="auto"/>
      <w:u w:val="none"/>
    </w:rPr>
  </w:style>
  <w:style w:type="paragraph" w:styleId="afb">
    <w:name w:val="caption"/>
    <w:basedOn w:val="a9"/>
    <w:next w:val="aa"/>
    <w:uiPriority w:val="35"/>
    <w:unhideWhenUsed/>
    <w:qFormat/>
    <w:rsid w:val="00627BE1"/>
    <w:pPr>
      <w:keepLines/>
      <w:suppressAutoHyphens/>
      <w:spacing w:before="280" w:after="280"/>
      <w:jc w:val="center"/>
    </w:pPr>
    <w:rPr>
      <w:iCs/>
      <w:szCs w:val="18"/>
    </w:rPr>
  </w:style>
  <w:style w:type="paragraph" w:customStyle="1" w:styleId="afc">
    <w:name w:val="Название рисунка (без нумерации)"/>
    <w:basedOn w:val="a9"/>
    <w:next w:val="aa"/>
    <w:qFormat/>
    <w:rsid w:val="0024362C"/>
    <w:pPr>
      <w:keepLines/>
      <w:suppressAutoHyphens/>
      <w:spacing w:before="280" w:after="420"/>
      <w:jc w:val="center"/>
    </w:pPr>
  </w:style>
  <w:style w:type="paragraph" w:customStyle="1" w:styleId="aa">
    <w:name w:val="Основной текст абзаца"/>
    <w:basedOn w:val="a9"/>
    <w:qFormat/>
    <w:rsid w:val="000C7CA8"/>
    <w:pPr>
      <w:spacing w:line="360" w:lineRule="auto"/>
      <w:ind w:firstLine="709"/>
      <w:jc w:val="both"/>
    </w:pPr>
  </w:style>
  <w:style w:type="character" w:styleId="afd">
    <w:name w:val="Placeholder Text"/>
    <w:basedOn w:val="ab"/>
    <w:uiPriority w:val="99"/>
    <w:semiHidden/>
    <w:rsid w:val="0030576D"/>
    <w:rPr>
      <w:color w:val="808080"/>
    </w:rPr>
  </w:style>
  <w:style w:type="table" w:styleId="afe">
    <w:name w:val="Table Grid"/>
    <w:basedOn w:val="ac"/>
    <w:uiPriority w:val="39"/>
    <w:rsid w:val="00A43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Заголовок структурного элемента Знак"/>
    <w:basedOn w:val="ab"/>
    <w:link w:val="ae"/>
    <w:rsid w:val="00C468F5"/>
    <w:rPr>
      <w:rFonts w:asciiTheme="minorHAnsi" w:eastAsiaTheme="majorEastAsia" w:hAnsiTheme="minorHAnsi" w:cstheme="majorBidi"/>
      <w:b/>
      <w:caps/>
      <w:sz w:val="32"/>
      <w:szCs w:val="32"/>
    </w:rPr>
  </w:style>
  <w:style w:type="character" w:customStyle="1" w:styleId="Symbol">
    <w:name w:val="Греческие буквы (Symbol)"/>
    <w:basedOn w:val="ab"/>
    <w:uiPriority w:val="1"/>
    <w:qFormat/>
    <w:rsid w:val="0024362C"/>
    <w:rPr>
      <w:rFonts w:ascii="Symbol" w:hAnsi="Symbol"/>
      <w:noProof/>
      <w:lang w:val="ru-RU"/>
    </w:rPr>
  </w:style>
  <w:style w:type="character" w:customStyle="1" w:styleId="aff">
    <w:name w:val="Без проверки орфографии"/>
    <w:basedOn w:val="ab"/>
    <w:uiPriority w:val="1"/>
    <w:qFormat/>
    <w:rsid w:val="00AB4C60"/>
    <w:rPr>
      <w:noProof/>
      <w:lang w:val="ru-RU"/>
    </w:rPr>
  </w:style>
  <w:style w:type="character" w:styleId="aff0">
    <w:name w:val="annotation reference"/>
    <w:basedOn w:val="ab"/>
    <w:uiPriority w:val="99"/>
    <w:semiHidden/>
    <w:unhideWhenUsed/>
    <w:rsid w:val="00F72F50"/>
    <w:rPr>
      <w:sz w:val="16"/>
      <w:szCs w:val="16"/>
    </w:rPr>
  </w:style>
  <w:style w:type="paragraph" w:styleId="aff1">
    <w:name w:val="annotation text"/>
    <w:basedOn w:val="a9"/>
    <w:link w:val="aff2"/>
    <w:uiPriority w:val="99"/>
    <w:semiHidden/>
    <w:unhideWhenUsed/>
    <w:rsid w:val="00F72F50"/>
    <w:rPr>
      <w:sz w:val="20"/>
      <w:szCs w:val="20"/>
    </w:rPr>
  </w:style>
  <w:style w:type="character" w:customStyle="1" w:styleId="aff2">
    <w:name w:val="Текст примечания Знак"/>
    <w:basedOn w:val="ab"/>
    <w:link w:val="aff1"/>
    <w:uiPriority w:val="99"/>
    <w:semiHidden/>
    <w:rsid w:val="00F72F50"/>
    <w:rPr>
      <w:rFonts w:asciiTheme="minorHAnsi" w:hAnsiTheme="minorHAnsi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72F50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72F50"/>
    <w:rPr>
      <w:rFonts w:asciiTheme="minorHAnsi" w:hAnsiTheme="minorHAnsi"/>
      <w:b/>
      <w:bCs/>
      <w:sz w:val="20"/>
      <w:szCs w:val="20"/>
    </w:rPr>
  </w:style>
  <w:style w:type="paragraph" w:styleId="aff5">
    <w:name w:val="Balloon Text"/>
    <w:basedOn w:val="a9"/>
    <w:link w:val="aff6"/>
    <w:uiPriority w:val="99"/>
    <w:semiHidden/>
    <w:unhideWhenUsed/>
    <w:rsid w:val="00F72F50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b"/>
    <w:link w:val="aff5"/>
    <w:uiPriority w:val="99"/>
    <w:semiHidden/>
    <w:rsid w:val="00F72F50"/>
    <w:rPr>
      <w:rFonts w:ascii="Segoe UI" w:hAnsi="Segoe UI" w:cs="Segoe UI"/>
      <w:sz w:val="18"/>
      <w:szCs w:val="18"/>
    </w:rPr>
  </w:style>
  <w:style w:type="paragraph" w:customStyle="1" w:styleId="aff7">
    <w:name w:val="Заголовок содержания"/>
    <w:basedOn w:val="ae"/>
    <w:next w:val="a9"/>
    <w:qFormat/>
    <w:rsid w:val="00C468F5"/>
    <w:pPr>
      <w:outlineLvl w:val="9"/>
    </w:pPr>
    <w:rPr>
      <w:noProof/>
      <w:lang w:val="en-US"/>
    </w:rPr>
  </w:style>
  <w:style w:type="paragraph" w:styleId="aff8">
    <w:name w:val="Normal (Web)"/>
    <w:basedOn w:val="a9"/>
    <w:uiPriority w:val="99"/>
    <w:semiHidden/>
    <w:unhideWhenUsed/>
    <w:rsid w:val="000840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9">
    <w:name w:val="Strong"/>
    <w:basedOn w:val="ab"/>
    <w:uiPriority w:val="22"/>
    <w:qFormat/>
    <w:rsid w:val="0008401A"/>
    <w:rPr>
      <w:b/>
      <w:bCs/>
    </w:rPr>
  </w:style>
  <w:style w:type="character" w:styleId="affa">
    <w:name w:val="Emphasis"/>
    <w:basedOn w:val="ab"/>
    <w:uiPriority w:val="20"/>
    <w:qFormat/>
    <w:rsid w:val="008B5942"/>
    <w:rPr>
      <w:i/>
      <w:iCs/>
    </w:rPr>
  </w:style>
  <w:style w:type="character" w:styleId="HTML">
    <w:name w:val="HTML Code"/>
    <w:basedOn w:val="ab"/>
    <w:uiPriority w:val="99"/>
    <w:semiHidden/>
    <w:unhideWhenUsed/>
    <w:rsid w:val="00B27A26"/>
    <w:rPr>
      <w:rFonts w:ascii="Courier New" w:eastAsia="Times New Roman" w:hAnsi="Courier New" w:cs="Courier New"/>
      <w:sz w:val="20"/>
      <w:szCs w:val="20"/>
    </w:rPr>
  </w:style>
  <w:style w:type="paragraph" w:customStyle="1" w:styleId="affb">
    <w:name w:val="Обычный с отступом"/>
    <w:basedOn w:val="a9"/>
    <w:next w:val="a9"/>
    <w:qFormat/>
    <w:rsid w:val="001B3950"/>
    <w:pPr>
      <w:spacing w:before="140" w:line="360" w:lineRule="auto"/>
      <w:ind w:firstLine="709"/>
      <w:jc w:val="both"/>
    </w:pPr>
    <w:rPr>
      <w:rFonts w:eastAsiaTheme="minorEastAsia"/>
    </w:rPr>
  </w:style>
  <w:style w:type="paragraph" w:customStyle="1" w:styleId="a">
    <w:name w:val="Рисунок название"/>
    <w:basedOn w:val="a9"/>
    <w:next w:val="a9"/>
    <w:qFormat/>
    <w:rsid w:val="001B3950"/>
    <w:pPr>
      <w:keepNext/>
      <w:keepLines/>
      <w:numPr>
        <w:numId w:val="18"/>
      </w:numPr>
      <w:suppressLineNumbers/>
      <w:suppressAutoHyphens/>
      <w:spacing w:before="280" w:after="280"/>
      <w:jc w:val="center"/>
    </w:pPr>
    <w:rPr>
      <w:rFonts w:eastAsiaTheme="minorEastAsia"/>
    </w:rPr>
  </w:style>
  <w:style w:type="numbering" w:customStyle="1" w:styleId="1">
    <w:name w:val="Список нумерации рисунков1"/>
    <w:basedOn w:val="ad"/>
    <w:uiPriority w:val="99"/>
    <w:rsid w:val="001B3950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7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on\OneDrive\&#1044;&#1086;&#1082;&#1091;&#1084;&#1077;&#1085;&#1090;&#1099;\&#1053;&#1072;&#1089;&#1090;&#1088;&#1072;&#1080;&#1074;&#1072;&#1077;&#1084;&#1099;&#1077;%20&#1096;&#1072;&#1073;&#1083;&#1086;&#1085;&#1099;%20Office\&#1057;&#1072;&#1084;&#1099;&#1081;%20&#1089;&#1072;&#1084;&#1099;&#1081;%20&#1080;&#1076;&#1077;&#1072;&#1083;&#1100;&#1085;&#1099;&#1081;%20&#1096;&#1072;&#1073;&#1083;&#1086;&#1085;%20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2337AB32DC7343991BE6C0D564CBE7" ma:contentTypeVersion="5" ma:contentTypeDescription="Создание документа." ma:contentTypeScope="" ma:versionID="11721a90896391ea3f083d4d3e5e0cb9">
  <xsd:schema xmlns:xsd="http://www.w3.org/2001/XMLSchema" xmlns:xs="http://www.w3.org/2001/XMLSchema" xmlns:p="http://schemas.microsoft.com/office/2006/metadata/properties" xmlns:ns2="a7b342b0-1adc-4be9-b482-a382aba03bd1" targetNamespace="http://schemas.microsoft.com/office/2006/metadata/properties" ma:root="true" ma:fieldsID="1f707bfef8ffa1e512ed683e6ccfef24" ns2:_="">
    <xsd:import namespace="a7b342b0-1adc-4be9-b482-a382aba03b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42b0-1adc-4be9-b482-a382aba03b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b342b0-1adc-4be9-b482-a382aba03bd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885AC4-A762-4DE1-A27C-90BC8ECF8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342b0-1adc-4be9-b482-a382aba0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674B5-B952-4EC6-A8AB-45B0D16CF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6123C-0025-4DCB-8351-D585856786A4}">
  <ds:schemaRefs>
    <ds:schemaRef ds:uri="http://schemas.microsoft.com/office/2006/metadata/properties"/>
    <ds:schemaRef ds:uri="http://schemas.microsoft.com/office/infopath/2007/PartnerControls"/>
    <ds:schemaRef ds:uri="a7b342b0-1adc-4be9-b482-a382aba03bd1"/>
  </ds:schemaRefs>
</ds:datastoreItem>
</file>

<file path=customXml/itemProps4.xml><?xml version="1.0" encoding="utf-8"?>
<ds:datastoreItem xmlns:ds="http://schemas.openxmlformats.org/officeDocument/2006/customXml" ds:itemID="{EAFB3BDA-5C6C-4D62-80CB-92FBAD787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Самый самый идеальный шаблон отчета.dotx</Template>
  <TotalTime>1</TotalTime>
  <Pages>8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2</cp:revision>
  <cp:lastPrinted>2024-09-26T06:05:00Z</cp:lastPrinted>
  <dcterms:created xsi:type="dcterms:W3CDTF">2024-10-24T19:24:00Z</dcterms:created>
  <dcterms:modified xsi:type="dcterms:W3CDTF">2024-10-24T19:24:00Z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0x010100F32337AB32DC7343991BE6C0D564CBE7</vt:lpwstr>
  </property>
  <property fmtid="{D5CDD505-2E9C-101B-9397-08002B2CF9AE}" pid="3" name="Order">
    <vt:r8>11492400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