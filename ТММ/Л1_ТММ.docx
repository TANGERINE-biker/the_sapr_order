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F3941" w14:textId="7D0FE11F" w:rsidR="0008401A" w:rsidRPr="00CB3458" w:rsidRDefault="00E66A83" w:rsidP="0008401A">
      <w:bookmarkStart w:id="0" w:name="_Toc177496516"/>
      <w:bookmarkStart w:id="1" w:name="_Toc177497008"/>
      <w:bookmarkStart w:id="2" w:name="_Toc177497059"/>
      <w:r w:rsidRPr="0016007C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FEF3B7C" wp14:editId="252B3497">
                <wp:simplePos x="0" y="0"/>
                <wp:positionH relativeFrom="page">
                  <wp:posOffset>725805</wp:posOffset>
                </wp:positionH>
                <wp:positionV relativeFrom="margin">
                  <wp:posOffset>5873750</wp:posOffset>
                </wp:positionV>
                <wp:extent cx="6119495" cy="1586230"/>
                <wp:effectExtent l="0" t="0" r="0" b="0"/>
                <wp:wrapSquare wrapText="bothSides"/>
                <wp:docPr id="8" name="Надпись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9495" cy="1586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A0FFF8" w14:textId="77777777" w:rsidR="00C417F7" w:rsidRDefault="00C417F7" w:rsidP="0008401A">
                            <w:pPr>
                              <w:tabs>
                                <w:tab w:val="left" w:leader="dot" w:pos="284"/>
                                <w:tab w:val="center" w:pos="4678"/>
                                <w:tab w:val="right" w:pos="8931"/>
                              </w:tabs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Выполнил</w:t>
                            </w:r>
                          </w:p>
                          <w:p w14:paraId="3088CC66" w14:textId="77777777" w:rsidR="00C417F7" w:rsidRDefault="00C417F7" w:rsidP="0008401A">
                            <w:pPr>
                              <w:tabs>
                                <w:tab w:val="left" w:leader="dot" w:pos="284"/>
                                <w:tab w:val="center" w:pos="4820"/>
                                <w:tab w:val="right" w:pos="9356"/>
                              </w:tabs>
                              <w:spacing w:after="360"/>
                              <w:ind w:right="-11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студент КТбо</w:t>
                            </w:r>
                            <w:r w:rsidRPr="00CA4532">
                              <w:rPr>
                                <w:rFonts w:ascii="Times New Roman" w:hAnsi="Times New Roman" w:cs="Times New Roman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-4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  <w:t>_____________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  <w:t>А. А. Воронов</w:t>
                            </w:r>
                          </w:p>
                          <w:p w14:paraId="0B162FE9" w14:textId="77777777" w:rsidR="00C417F7" w:rsidRDefault="00C417F7" w:rsidP="0008401A">
                            <w:pPr>
                              <w:tabs>
                                <w:tab w:val="left" w:leader="dot" w:pos="284"/>
                                <w:tab w:val="center" w:pos="4678"/>
                                <w:tab w:val="right" w:pos="8931"/>
                              </w:tabs>
                              <w:ind w:right="567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Принял</w:t>
                            </w:r>
                          </w:p>
                          <w:p w14:paraId="13FC5CD3" w14:textId="1CD94401" w:rsidR="00E66A83" w:rsidRDefault="00DF5A89" w:rsidP="0008401A">
                            <w:pPr>
                              <w:tabs>
                                <w:tab w:val="left" w:leader="dot" w:pos="284"/>
                                <w:tab w:val="center" w:pos="4820"/>
                                <w:tab w:val="right" w:pos="9356"/>
                              </w:tabs>
                              <w:ind w:right="-11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профессор</w:t>
                            </w:r>
                            <w:r w:rsidR="00C417F7">
                              <w:rPr>
                                <w:rFonts w:ascii="Times New Roman" w:hAnsi="Times New Roman" w:cs="Times New Roman"/>
                              </w:rPr>
                              <w:t xml:space="preserve"> каф. САПР</w:t>
                            </w:r>
                          </w:p>
                          <w:p w14:paraId="6D38C2BA" w14:textId="0254D859" w:rsidR="00C417F7" w:rsidRPr="00646DF9" w:rsidRDefault="00E66A83" w:rsidP="0008401A">
                            <w:pPr>
                              <w:tabs>
                                <w:tab w:val="left" w:leader="dot" w:pos="284"/>
                                <w:tab w:val="center" w:pos="4820"/>
                                <w:tab w:val="right" w:pos="9356"/>
                              </w:tabs>
                              <w:ind w:right="-11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им. В. М. Курейчика</w:t>
                            </w:r>
                            <w:r w:rsidR="00C417F7">
                              <w:rPr>
                                <w:rFonts w:ascii="Times New Roman" w:hAnsi="Times New Roman" w:cs="Times New Roman"/>
                              </w:rPr>
                              <w:tab/>
                              <w:t>_____________</w:t>
                            </w:r>
                            <w:r w:rsidR="00C417F7">
                              <w:rPr>
                                <w:rFonts w:ascii="Times New Roman" w:hAnsi="Times New Roman" w:cs="Times New Roman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Е. В.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Нужнов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EF3B7C" id="_x0000_t202" coordsize="21600,21600" o:spt="202" path="m,l,21600r21600,l21600,xe">
                <v:stroke joinstyle="miter"/>
                <v:path gradientshapeok="t" o:connecttype="rect"/>
              </v:shapetype>
              <v:shape id="Надпись 8" o:spid="_x0000_s1026" type="#_x0000_t202" style="position:absolute;margin-left:57.15pt;margin-top:462.5pt;width:481.85pt;height:124.9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" filled="f" stroked="f">
                <v:textbox>
                  <w:txbxContent>
                    <w:p w14:paraId="79A0FFF8" w14:textId="77777777" w:rsidR="00C417F7" w:rsidRDefault="00C417F7" w:rsidP="0008401A">
                      <w:pPr>
                        <w:tabs>
                          <w:tab w:val="left" w:leader="dot" w:pos="284"/>
                          <w:tab w:val="center" w:pos="4678"/>
                          <w:tab w:val="right" w:pos="8931"/>
                        </w:tabs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Выполнил</w:t>
                      </w:r>
                    </w:p>
                    <w:p w14:paraId="3088CC66" w14:textId="77777777" w:rsidR="00C417F7" w:rsidRDefault="00C417F7" w:rsidP="0008401A">
                      <w:pPr>
                        <w:tabs>
                          <w:tab w:val="left" w:leader="dot" w:pos="284"/>
                          <w:tab w:val="center" w:pos="4820"/>
                          <w:tab w:val="right" w:pos="9356"/>
                        </w:tabs>
                        <w:spacing w:after="360"/>
                        <w:ind w:right="-11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студент КТбо</w:t>
                      </w:r>
                      <w:r w:rsidRPr="00CA4532">
                        <w:rPr>
                          <w:rFonts w:ascii="Times New Roman" w:hAnsi="Times New Roman" w:cs="Times New Roman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</w:rPr>
                        <w:t>-4</w:t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  <w:t>_____________</w:t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  <w:t>А. А. Воронов</w:t>
                      </w:r>
                    </w:p>
                    <w:p w14:paraId="0B162FE9" w14:textId="77777777" w:rsidR="00C417F7" w:rsidRDefault="00C417F7" w:rsidP="0008401A">
                      <w:pPr>
                        <w:tabs>
                          <w:tab w:val="left" w:leader="dot" w:pos="284"/>
                          <w:tab w:val="center" w:pos="4678"/>
                          <w:tab w:val="right" w:pos="8931"/>
                        </w:tabs>
                        <w:ind w:right="567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Принял</w:t>
                      </w:r>
                    </w:p>
                    <w:p w14:paraId="13FC5CD3" w14:textId="1CD94401" w:rsidR="00E66A83" w:rsidRDefault="00DF5A89" w:rsidP="0008401A">
                      <w:pPr>
                        <w:tabs>
                          <w:tab w:val="left" w:leader="dot" w:pos="284"/>
                          <w:tab w:val="center" w:pos="4820"/>
                          <w:tab w:val="right" w:pos="9356"/>
                        </w:tabs>
                        <w:ind w:right="-11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профессор</w:t>
                      </w:r>
                      <w:r w:rsidR="00C417F7">
                        <w:rPr>
                          <w:rFonts w:ascii="Times New Roman" w:hAnsi="Times New Roman" w:cs="Times New Roman"/>
                        </w:rPr>
                        <w:t xml:space="preserve"> каф. САПР</w:t>
                      </w:r>
                    </w:p>
                    <w:p w14:paraId="6D38C2BA" w14:textId="0254D859" w:rsidR="00C417F7" w:rsidRPr="00646DF9" w:rsidRDefault="00E66A83" w:rsidP="0008401A">
                      <w:pPr>
                        <w:tabs>
                          <w:tab w:val="left" w:leader="dot" w:pos="284"/>
                          <w:tab w:val="center" w:pos="4820"/>
                          <w:tab w:val="right" w:pos="9356"/>
                        </w:tabs>
                        <w:ind w:right="-11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им. В. М. Курейчика</w:t>
                      </w:r>
                      <w:r w:rsidR="00C417F7">
                        <w:rPr>
                          <w:rFonts w:ascii="Times New Roman" w:hAnsi="Times New Roman" w:cs="Times New Roman"/>
                        </w:rPr>
                        <w:tab/>
                        <w:t>_____________</w:t>
                      </w:r>
                      <w:r w:rsidR="00C417F7">
                        <w:rPr>
                          <w:rFonts w:ascii="Times New Roman" w:hAnsi="Times New Roman" w:cs="Times New Roman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Е. В.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Нужнов</w:t>
                      </w:r>
                      <w:proofErr w:type="spellEnd"/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 w:rsidR="0044082A" w:rsidRPr="0016007C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1C66A1A" wp14:editId="63E14DA5">
                <wp:simplePos x="0" y="0"/>
                <wp:positionH relativeFrom="page">
                  <wp:posOffset>723900</wp:posOffset>
                </wp:positionH>
                <wp:positionV relativeFrom="page">
                  <wp:posOffset>3857625</wp:posOffset>
                </wp:positionV>
                <wp:extent cx="6119495" cy="1543050"/>
                <wp:effectExtent l="0" t="0" r="0" b="0"/>
                <wp:wrapSquare wrapText="bothSides"/>
                <wp:docPr id="10" name="Надпись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9495" cy="154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19499A" w14:textId="71E72A0B" w:rsidR="00C417F7" w:rsidRPr="00D86A88" w:rsidRDefault="0044082A" w:rsidP="0044082A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ЛАБОРАТОРНАЯ РАБОТА №</w:t>
                            </w:r>
                            <w:r w:rsidR="00E66A83">
                              <w:rPr>
                                <w:rFonts w:ascii="Times New Roman" w:hAnsi="Times New Roman" w:cs="Times New Roman"/>
                              </w:rPr>
                              <w:t>1</w:t>
                            </w:r>
                          </w:p>
                          <w:p w14:paraId="7DEC5FCE" w14:textId="5859A286" w:rsidR="0044082A" w:rsidRPr="00646DF9" w:rsidRDefault="0044082A" w:rsidP="00E66A83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на тему: «</w:t>
                            </w:r>
                            <w:r w:rsidR="00E66A83" w:rsidRPr="00E66A83">
                              <w:rPr>
                                <w:rFonts w:ascii="Times New Roman" w:hAnsi="Times New Roman" w:cs="Times New Roman"/>
                                <w:b/>
                              </w:rPr>
                              <w:t>Поиск информационных источников и приложений по теме «Мультимедиа технологии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»</w:t>
                            </w:r>
                          </w:p>
                          <w:p w14:paraId="70245B24" w14:textId="4F30DD4A" w:rsidR="00C417F7" w:rsidRDefault="00C417F7" w:rsidP="0044082A">
                            <w:pPr>
                              <w:spacing w:after="240" w:line="36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646DF9">
                              <w:rPr>
                                <w:rFonts w:ascii="Times New Roman" w:hAnsi="Times New Roman" w:cs="Times New Roman"/>
                              </w:rPr>
                              <w:t>по дисциплине «</w:t>
                            </w:r>
                            <w:r w:rsidR="00E66A83">
                              <w:rPr>
                                <w:rFonts w:ascii="Times New Roman" w:hAnsi="Times New Roman" w:cs="Times New Roman"/>
                              </w:rPr>
                              <w:t>Мультимедиа технологии</w:t>
                            </w:r>
                            <w:r w:rsidRPr="00646DF9">
                              <w:rPr>
                                <w:rFonts w:ascii="Times New Roman" w:hAnsi="Times New Roman" w:cs="Times New Roman"/>
                              </w:rPr>
                              <w:t>»</w:t>
                            </w:r>
                          </w:p>
                          <w:p w14:paraId="3DC97747" w14:textId="77777777" w:rsidR="0044082A" w:rsidRDefault="0044082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66A1A" id="Надпись 10" o:spid="_x0000_s1027" type="#_x0000_t202" style="position:absolute;margin-left:57pt;margin-top:303.75pt;width:481.85pt;height:121.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" filled="f" stroked="f">
                <v:textbox>
                  <w:txbxContent>
                    <w:p w14:paraId="0719499A" w14:textId="71E72A0B" w:rsidR="00C417F7" w:rsidRPr="00D86A88" w:rsidRDefault="0044082A" w:rsidP="0044082A">
                      <w:pP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ЛАБОРАТОРНАЯ РАБОТА №</w:t>
                      </w:r>
                      <w:r w:rsidR="00E66A83">
                        <w:rPr>
                          <w:rFonts w:ascii="Times New Roman" w:hAnsi="Times New Roman" w:cs="Times New Roman"/>
                        </w:rPr>
                        <w:t>1</w:t>
                      </w:r>
                    </w:p>
                    <w:p w14:paraId="7DEC5FCE" w14:textId="5859A286" w:rsidR="0044082A" w:rsidRPr="00646DF9" w:rsidRDefault="0044082A" w:rsidP="00E66A83">
                      <w:pP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на тему: «</w:t>
                      </w:r>
                      <w:r w:rsidR="00E66A83" w:rsidRPr="00E66A83">
                        <w:rPr>
                          <w:rFonts w:ascii="Times New Roman" w:hAnsi="Times New Roman" w:cs="Times New Roman"/>
                          <w:b/>
                        </w:rPr>
                        <w:t>Поиск информационных источников и приложений по теме «Мультимедиа технологии</w:t>
                      </w:r>
                      <w:r>
                        <w:rPr>
                          <w:rFonts w:ascii="Times New Roman" w:hAnsi="Times New Roman" w:cs="Times New Roman"/>
                          <w:b/>
                        </w:rPr>
                        <w:t>»</w:t>
                      </w:r>
                    </w:p>
                    <w:p w14:paraId="70245B24" w14:textId="4F30DD4A" w:rsidR="00C417F7" w:rsidRDefault="00C417F7" w:rsidP="0044082A">
                      <w:pPr>
                        <w:spacing w:after="240" w:line="36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646DF9">
                        <w:rPr>
                          <w:rFonts w:ascii="Times New Roman" w:hAnsi="Times New Roman" w:cs="Times New Roman"/>
                        </w:rPr>
                        <w:t>по дисциплине «</w:t>
                      </w:r>
                      <w:r w:rsidR="00E66A83">
                        <w:rPr>
                          <w:rFonts w:ascii="Times New Roman" w:hAnsi="Times New Roman" w:cs="Times New Roman"/>
                        </w:rPr>
                        <w:t>Мультимедиа технологии</w:t>
                      </w:r>
                      <w:r w:rsidRPr="00646DF9">
                        <w:rPr>
                          <w:rFonts w:ascii="Times New Roman" w:hAnsi="Times New Roman" w:cs="Times New Roman"/>
                        </w:rPr>
                        <w:t>»</w:t>
                      </w:r>
                    </w:p>
                    <w:p w14:paraId="3DC97747" w14:textId="77777777" w:rsidR="0044082A" w:rsidRDefault="0044082A"/>
                  </w:txbxContent>
                </v:textbox>
                <w10:wrap type="square" anchorx="page" anchory="page"/>
              </v:shape>
            </w:pict>
          </mc:Fallback>
        </mc:AlternateContent>
      </w:r>
      <w:r w:rsidR="0008401A" w:rsidRPr="0016007C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56CA9DA" wp14:editId="1E2E283E">
                <wp:simplePos x="0" y="0"/>
                <wp:positionH relativeFrom="page">
                  <wp:posOffset>723900</wp:posOffset>
                </wp:positionH>
                <wp:positionV relativeFrom="margin">
                  <wp:posOffset>-67945</wp:posOffset>
                </wp:positionV>
                <wp:extent cx="6008370" cy="2217420"/>
                <wp:effectExtent l="0" t="0" r="0" b="0"/>
                <wp:wrapSquare wrapText="bothSides"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8370" cy="2217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956CE6" w14:textId="77777777" w:rsidR="00C417F7" w:rsidRPr="009335FF" w:rsidRDefault="00C417F7" w:rsidP="0008401A">
                            <w:pPr>
                              <w:ind w:left="284" w:right="284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Министерство науки и высшего образования Российской Федерации</w:t>
                            </w:r>
                          </w:p>
                          <w:p w14:paraId="177FB329" w14:textId="77777777" w:rsidR="00C417F7" w:rsidRDefault="00C417F7" w:rsidP="0008401A">
                            <w:pPr>
                              <w:ind w:left="680" w:right="68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Федеральное государственное автономное образовательное учреждение высшего образования </w:t>
                            </w:r>
                          </w:p>
                          <w:p w14:paraId="1908EC43" w14:textId="77777777" w:rsidR="00C417F7" w:rsidRPr="009335FF" w:rsidRDefault="00C417F7" w:rsidP="0008401A">
                            <w:pPr>
                              <w:ind w:left="680" w:right="68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«ЮЖНЫЙ ФЕДЕРАЛЬНЫЙ УНИВЕРСИТЕТ»</w:t>
                            </w:r>
                          </w:p>
                          <w:p w14:paraId="065C7AF1" w14:textId="77777777" w:rsidR="00C417F7" w:rsidRDefault="00C417F7" w:rsidP="0008401A">
                            <w:pPr>
                              <w:ind w:left="567" w:right="567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9335FF">
                              <w:rPr>
                                <w:rFonts w:ascii="Times New Roman" w:hAnsi="Times New Roman" w:cs="Times New Roman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ФГАОУ ВО «ЮФУ»</w:t>
                            </w:r>
                            <w:r w:rsidRPr="009335FF">
                              <w:rPr>
                                <w:rFonts w:ascii="Times New Roman" w:hAnsi="Times New Roman" w:cs="Times New Roman"/>
                              </w:rPr>
                              <w:t>)</w:t>
                            </w:r>
                          </w:p>
                          <w:p w14:paraId="24E536A9" w14:textId="77777777" w:rsidR="00BA7CCC" w:rsidRDefault="00BA7CCC" w:rsidP="00BA7CCC">
                            <w:pPr>
                              <w:jc w:val="center"/>
                            </w:pPr>
                            <w:r>
                              <w:t>Инженерно-технологическая Академия</w:t>
                            </w:r>
                          </w:p>
                          <w:p w14:paraId="086EB356" w14:textId="77777777" w:rsidR="00BA7CCC" w:rsidRDefault="00BA7CCC" w:rsidP="00BA7CCC">
                            <w:pPr>
                              <w:jc w:val="center"/>
                            </w:pPr>
                            <w:r>
                              <w:t>Институт компьютерных технологий и информационной безопасности</w:t>
                            </w:r>
                          </w:p>
                          <w:p w14:paraId="19E297BA" w14:textId="77777777" w:rsidR="00BA7CCC" w:rsidRDefault="00BA7CCC" w:rsidP="00BA7CCC">
                            <w:pPr>
                              <w:jc w:val="center"/>
                            </w:pPr>
                            <w:r>
                              <w:t xml:space="preserve">Кафедра Систем Автоматизированного Проектирования </w:t>
                            </w:r>
                          </w:p>
                          <w:p w14:paraId="24E377DD" w14:textId="77777777" w:rsidR="00BA7CCC" w:rsidRPr="00646DF9" w:rsidRDefault="00BA7CCC" w:rsidP="00BA7CCC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t>им. В</w:t>
                            </w:r>
                            <w:r w:rsidR="0008398A">
                              <w:t>.</w:t>
                            </w:r>
                            <w:r>
                              <w:t xml:space="preserve"> М</w:t>
                            </w:r>
                            <w:r w:rsidR="0008398A">
                              <w:t>.</w:t>
                            </w:r>
                            <w:r>
                              <w:t xml:space="preserve"> Курейчика 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CA9DA" id="Надпись 2" o:spid="_x0000_s1028" type="#_x0000_t202" style="position:absolute;margin-left:57pt;margin-top:-5.35pt;width:473.1pt;height:174.6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" filled="f" stroked="f">
                <v:textbox>
                  <w:txbxContent>
                    <w:p w14:paraId="78956CE6" w14:textId="77777777" w:rsidR="00C417F7" w:rsidRPr="009335FF" w:rsidRDefault="00C417F7" w:rsidP="0008401A">
                      <w:pPr>
                        <w:ind w:left="284" w:right="284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Министерство науки и высшего образования Российской Федерации</w:t>
                      </w:r>
                    </w:p>
                    <w:p w14:paraId="177FB329" w14:textId="77777777" w:rsidR="00C417F7" w:rsidRDefault="00C417F7" w:rsidP="0008401A">
                      <w:pPr>
                        <w:ind w:left="680" w:right="68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Федеральное государственное автономное образовательное учреждение высшего образования </w:t>
                      </w:r>
                    </w:p>
                    <w:p w14:paraId="1908EC43" w14:textId="77777777" w:rsidR="00C417F7" w:rsidRPr="009335FF" w:rsidRDefault="00C417F7" w:rsidP="0008401A">
                      <w:pPr>
                        <w:ind w:left="680" w:right="68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«ЮЖНЫЙ ФЕДЕРАЛЬНЫЙ УНИВЕРСИТЕТ»</w:t>
                      </w:r>
                    </w:p>
                    <w:p w14:paraId="065C7AF1" w14:textId="77777777" w:rsidR="00C417F7" w:rsidRDefault="00C417F7" w:rsidP="0008401A">
                      <w:pPr>
                        <w:ind w:left="567" w:right="567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9335FF">
                        <w:rPr>
                          <w:rFonts w:ascii="Times New Roman" w:hAnsi="Times New Roman" w:cs="Times New Roman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</w:rPr>
                        <w:t>ФГАОУ ВО «ЮФУ»</w:t>
                      </w:r>
                      <w:r w:rsidRPr="009335FF">
                        <w:rPr>
                          <w:rFonts w:ascii="Times New Roman" w:hAnsi="Times New Roman" w:cs="Times New Roman"/>
                        </w:rPr>
                        <w:t>)</w:t>
                      </w:r>
                    </w:p>
                    <w:p w14:paraId="24E536A9" w14:textId="77777777" w:rsidR="00BA7CCC" w:rsidRDefault="00BA7CCC" w:rsidP="00BA7CCC">
                      <w:pPr>
                        <w:jc w:val="center"/>
                      </w:pPr>
                      <w:r>
                        <w:t>Инженерно-технологическая Академия</w:t>
                      </w:r>
                    </w:p>
                    <w:p w14:paraId="086EB356" w14:textId="77777777" w:rsidR="00BA7CCC" w:rsidRDefault="00BA7CCC" w:rsidP="00BA7CCC">
                      <w:pPr>
                        <w:jc w:val="center"/>
                      </w:pPr>
                      <w:r>
                        <w:t>Институт компьютерных технологий и информационной безопасности</w:t>
                      </w:r>
                    </w:p>
                    <w:p w14:paraId="19E297BA" w14:textId="77777777" w:rsidR="00BA7CCC" w:rsidRDefault="00BA7CCC" w:rsidP="00BA7CCC">
                      <w:pPr>
                        <w:jc w:val="center"/>
                      </w:pPr>
                      <w:r>
                        <w:t xml:space="preserve">Кафедра Систем Автоматизированного Проектирования </w:t>
                      </w:r>
                    </w:p>
                    <w:p w14:paraId="24E377DD" w14:textId="77777777" w:rsidR="00BA7CCC" w:rsidRPr="00646DF9" w:rsidRDefault="00BA7CCC" w:rsidP="00BA7CCC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t>им. В</w:t>
                      </w:r>
                      <w:r w:rsidR="0008398A">
                        <w:t>.</w:t>
                      </w:r>
                      <w:r>
                        <w:t xml:space="preserve"> М</w:t>
                      </w:r>
                      <w:r w:rsidR="0008398A">
                        <w:t>.</w:t>
                      </w:r>
                      <w:r>
                        <w:t xml:space="preserve"> Курейчика 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 w:rsidR="0008401A" w:rsidRPr="00FE4822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35E2126" wp14:editId="5D2A91DC">
                <wp:simplePos x="0" y="0"/>
                <wp:positionH relativeFrom="page">
                  <wp:posOffset>2590800</wp:posOffset>
                </wp:positionH>
                <wp:positionV relativeFrom="paragraph">
                  <wp:posOffset>8814435</wp:posOffset>
                </wp:positionV>
                <wp:extent cx="2533650" cy="1404620"/>
                <wp:effectExtent l="0" t="0" r="0" b="5715"/>
                <wp:wrapSquare wrapText="bothSides"/>
                <wp:docPr id="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365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DFB598" w14:textId="77777777" w:rsidR="00C417F7" w:rsidRPr="00FE4822" w:rsidRDefault="00C417F7" w:rsidP="0008401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Таганрог 2024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5E2126" id="_x0000_s1029" type="#_x0000_t202" style="position:absolute;margin-left:204pt;margin-top:694.05pt;width:199.5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" filled="f" stroked="f">
                <v:textbox style="mso-fit-shape-to-text:t">
                  <w:txbxContent>
                    <w:p w14:paraId="6DDFB598" w14:textId="77777777" w:rsidR="00C417F7" w:rsidRPr="00FE4822" w:rsidRDefault="00C417F7" w:rsidP="0008401A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Таганрог 2024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bookmarkEnd w:id="0"/>
      <w:bookmarkEnd w:id="1"/>
      <w:bookmarkEnd w:id="2"/>
    </w:p>
    <w:p w14:paraId="772431ED" w14:textId="77777777" w:rsidR="00282281" w:rsidRPr="007D119E" w:rsidRDefault="00282281" w:rsidP="007D119E">
      <w:pPr>
        <w:pStyle w:val="aff6"/>
        <w:rPr>
          <w:lang w:val="ru-RU"/>
        </w:rPr>
      </w:pPr>
      <w:r w:rsidRPr="007D119E">
        <w:rPr>
          <w:lang w:val="ru-RU"/>
        </w:rPr>
        <w:lastRenderedPageBreak/>
        <w:t>Содержание</w:t>
      </w:r>
    </w:p>
    <w:p w14:paraId="01EB9B48" w14:textId="74C4FFAE" w:rsidR="00EF0E75" w:rsidRDefault="0001699C">
      <w:pPr>
        <w:pStyle w:val="11"/>
        <w:rPr>
          <w:rFonts w:eastAsiaTheme="minorEastAsia"/>
          <w:b w:val="0"/>
          <w:caps w:val="0"/>
          <w:sz w:val="22"/>
          <w:szCs w:val="22"/>
          <w:lang w:val="ru-RU" w:eastAsia="ru-RU"/>
        </w:rPr>
      </w:pPr>
      <w:r>
        <w:fldChar w:fldCharType="begin"/>
      </w:r>
      <w:r w:rsidRPr="0001699C">
        <w:instrText xml:space="preserve"> TOC \o "1-3" \h \z \u </w:instrText>
      </w:r>
      <w:r>
        <w:fldChar w:fldCharType="separate"/>
      </w:r>
      <w:hyperlink w:anchor="_Toc190786992" w:history="1">
        <w:r w:rsidR="00EF0E75" w:rsidRPr="00C419D9">
          <w:rPr>
            <w:rStyle w:val="af9"/>
          </w:rPr>
          <w:t>Цель работы</w:t>
        </w:r>
        <w:r w:rsidR="00EF0E75">
          <w:rPr>
            <w:webHidden/>
          </w:rPr>
          <w:tab/>
        </w:r>
        <w:r w:rsidR="00EF0E75">
          <w:rPr>
            <w:webHidden/>
          </w:rPr>
          <w:fldChar w:fldCharType="begin"/>
        </w:r>
        <w:r w:rsidR="00EF0E75">
          <w:rPr>
            <w:webHidden/>
          </w:rPr>
          <w:instrText xml:space="preserve"> PAGEREF _Toc190786992 \h </w:instrText>
        </w:r>
        <w:r w:rsidR="00EF0E75">
          <w:rPr>
            <w:webHidden/>
          </w:rPr>
        </w:r>
        <w:r w:rsidR="00EF0E75">
          <w:rPr>
            <w:webHidden/>
          </w:rPr>
          <w:fldChar w:fldCharType="separate"/>
        </w:r>
        <w:r w:rsidR="00EF0E75">
          <w:rPr>
            <w:webHidden/>
          </w:rPr>
          <w:t>3</w:t>
        </w:r>
        <w:r w:rsidR="00EF0E75">
          <w:rPr>
            <w:webHidden/>
          </w:rPr>
          <w:fldChar w:fldCharType="end"/>
        </w:r>
      </w:hyperlink>
    </w:p>
    <w:p w14:paraId="46B0B87A" w14:textId="087E786F" w:rsidR="00EF0E75" w:rsidRDefault="00EF0E75">
      <w:pPr>
        <w:pStyle w:val="11"/>
        <w:rPr>
          <w:rFonts w:eastAsiaTheme="minorEastAsia"/>
          <w:b w:val="0"/>
          <w:caps w:val="0"/>
          <w:sz w:val="22"/>
          <w:szCs w:val="22"/>
          <w:lang w:val="ru-RU" w:eastAsia="ru-RU"/>
        </w:rPr>
      </w:pPr>
      <w:hyperlink w:anchor="_Toc190786993" w:history="1">
        <w:r w:rsidRPr="00C419D9">
          <w:rPr>
            <w:rStyle w:val="af9"/>
          </w:rPr>
          <w:t>1 Основные функции и особенности браузера Opera gx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_Toc190786993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04A1F751" w14:textId="2E13B620" w:rsidR="00EF0E75" w:rsidRDefault="00EF0E75">
      <w:pPr>
        <w:pStyle w:val="11"/>
        <w:rPr>
          <w:rFonts w:eastAsiaTheme="minorEastAsia"/>
          <w:b w:val="0"/>
          <w:caps w:val="0"/>
          <w:sz w:val="22"/>
          <w:szCs w:val="22"/>
          <w:lang w:val="ru-RU" w:eastAsia="ru-RU"/>
        </w:rPr>
      </w:pPr>
      <w:hyperlink w:anchor="_Toc190786994" w:history="1">
        <w:r w:rsidRPr="00C419D9">
          <w:rPr>
            <w:rStyle w:val="af9"/>
          </w:rPr>
          <w:t>2 Результаты поиска информации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_Toc190786994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5499A47C" w14:textId="3881340A" w:rsidR="00EF0E75" w:rsidRDefault="00EF0E75">
      <w:pPr>
        <w:pStyle w:val="21"/>
        <w:rPr>
          <w:rFonts w:eastAsiaTheme="minorEastAsia"/>
          <w:b w:val="0"/>
          <w:noProof/>
          <w:sz w:val="22"/>
          <w:szCs w:val="22"/>
          <w:lang w:eastAsia="ru-RU"/>
        </w:rPr>
      </w:pPr>
      <w:hyperlink w:anchor="_Toc190786995" w:history="1">
        <w:r w:rsidRPr="00C419D9">
          <w:rPr>
            <w:rStyle w:val="af9"/>
            <w:noProof/>
          </w:rPr>
          <w:t>2.1 Разработка гипертекстовых документов с элементами мультимедиа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_Toc190786995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547FC85" w14:textId="619924C3" w:rsidR="00EF0E75" w:rsidRDefault="00EF0E75">
      <w:pPr>
        <w:pStyle w:val="21"/>
        <w:rPr>
          <w:rFonts w:eastAsiaTheme="minorEastAsia"/>
          <w:b w:val="0"/>
          <w:noProof/>
          <w:sz w:val="22"/>
          <w:szCs w:val="22"/>
          <w:lang w:eastAsia="ru-RU"/>
        </w:rPr>
      </w:pPr>
      <w:hyperlink w:anchor="_Toc190786996" w:history="1">
        <w:r w:rsidRPr="00C419D9">
          <w:rPr>
            <w:rStyle w:val="af9"/>
            <w:noProof/>
          </w:rPr>
          <w:t>2.2 Средства и программы поддержки звука в ОС MS 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_Toc190786996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5AF3B21" w14:textId="57E794F8" w:rsidR="00EF0E75" w:rsidRDefault="00EF0E75">
      <w:pPr>
        <w:pStyle w:val="21"/>
        <w:rPr>
          <w:rFonts w:eastAsiaTheme="minorEastAsia"/>
          <w:b w:val="0"/>
          <w:noProof/>
          <w:sz w:val="22"/>
          <w:szCs w:val="22"/>
          <w:lang w:eastAsia="ru-RU"/>
        </w:rPr>
      </w:pPr>
      <w:hyperlink w:anchor="_Toc190786997" w:history="1">
        <w:r w:rsidRPr="00C419D9">
          <w:rPr>
            <w:rStyle w:val="af9"/>
            <w:noProof/>
          </w:rPr>
          <w:t>2.3 Поддержка видео на ПК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_Toc190786997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E7C3F66" w14:textId="009AE3AA" w:rsidR="00EF0E75" w:rsidRDefault="00EF0E75">
      <w:pPr>
        <w:pStyle w:val="21"/>
        <w:rPr>
          <w:rFonts w:eastAsiaTheme="minorEastAsia"/>
          <w:b w:val="0"/>
          <w:noProof/>
          <w:sz w:val="22"/>
          <w:szCs w:val="22"/>
          <w:lang w:eastAsia="ru-RU"/>
        </w:rPr>
      </w:pPr>
      <w:hyperlink w:anchor="_Toc190786998" w:history="1">
        <w:r w:rsidRPr="00C419D9">
          <w:rPr>
            <w:rStyle w:val="af9"/>
            <w:noProof/>
          </w:rPr>
          <w:t>2.4 Программы поддержки анимации и морфинга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_Toc190786998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F9900CD" w14:textId="4DEA98DC" w:rsidR="00EF0E75" w:rsidRDefault="00EF0E75">
      <w:pPr>
        <w:pStyle w:val="21"/>
        <w:rPr>
          <w:rFonts w:eastAsiaTheme="minorEastAsia"/>
          <w:b w:val="0"/>
          <w:noProof/>
          <w:sz w:val="22"/>
          <w:szCs w:val="22"/>
          <w:lang w:eastAsia="ru-RU"/>
        </w:rPr>
      </w:pPr>
      <w:hyperlink w:anchor="_Toc190786999" w:history="1">
        <w:r w:rsidRPr="00C419D9">
          <w:rPr>
            <w:rStyle w:val="af9"/>
            <w:noProof/>
          </w:rPr>
          <w:t>2.5 Средства и программы поддержки среды гипермедиа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_Toc190786999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BC07CA8" w14:textId="2DDBA3B8" w:rsidR="00EF0E75" w:rsidRDefault="00EF0E75">
      <w:pPr>
        <w:pStyle w:val="21"/>
        <w:rPr>
          <w:rFonts w:eastAsiaTheme="minorEastAsia"/>
          <w:b w:val="0"/>
          <w:noProof/>
          <w:sz w:val="22"/>
          <w:szCs w:val="22"/>
          <w:lang w:eastAsia="ru-RU"/>
        </w:rPr>
      </w:pPr>
      <w:hyperlink w:anchor="_Toc190787000" w:history="1">
        <w:r w:rsidRPr="00C419D9">
          <w:rPr>
            <w:rStyle w:val="af9"/>
            <w:noProof/>
          </w:rPr>
          <w:t>2.6 Средства и программы поддержки среды виртуальной реальности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_Toc190787000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27B1E1C" w14:textId="70F49D22" w:rsidR="00EF0E75" w:rsidRDefault="00EF0E75">
      <w:pPr>
        <w:pStyle w:val="21"/>
        <w:rPr>
          <w:rFonts w:eastAsiaTheme="minorEastAsia"/>
          <w:b w:val="0"/>
          <w:noProof/>
          <w:sz w:val="22"/>
          <w:szCs w:val="22"/>
          <w:lang w:eastAsia="ru-RU"/>
        </w:rPr>
      </w:pPr>
      <w:hyperlink w:anchor="_Toc190787001" w:history="1">
        <w:r w:rsidRPr="00C419D9">
          <w:rPr>
            <w:rStyle w:val="af9"/>
            <w:noProof/>
          </w:rPr>
          <w:t>2.7 Средства и программы захвата видео и действий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_Toc190787001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83EF35C" w14:textId="10C06B15" w:rsidR="00EF0E75" w:rsidRDefault="00EF0E75">
      <w:pPr>
        <w:pStyle w:val="21"/>
        <w:rPr>
          <w:rFonts w:eastAsiaTheme="minorEastAsia"/>
          <w:b w:val="0"/>
          <w:noProof/>
          <w:sz w:val="22"/>
          <w:szCs w:val="22"/>
          <w:lang w:eastAsia="ru-RU"/>
        </w:rPr>
      </w:pPr>
      <w:hyperlink w:anchor="_Toc190787002" w:history="1">
        <w:r w:rsidRPr="00C419D9">
          <w:rPr>
            <w:rStyle w:val="af9"/>
            <w:noProof/>
          </w:rPr>
          <w:t>2.8 Средства и программы создания динамических презентаций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_Toc190787002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20AEC70" w14:textId="4C96F0A2" w:rsidR="00EF0E75" w:rsidRDefault="00EF0E75">
      <w:pPr>
        <w:pStyle w:val="21"/>
        <w:rPr>
          <w:rFonts w:eastAsiaTheme="minorEastAsia"/>
          <w:b w:val="0"/>
          <w:noProof/>
          <w:sz w:val="22"/>
          <w:szCs w:val="22"/>
          <w:lang w:eastAsia="ru-RU"/>
        </w:rPr>
      </w:pPr>
      <w:hyperlink w:anchor="_Toc190787003" w:history="1">
        <w:r w:rsidRPr="00C419D9">
          <w:rPr>
            <w:rStyle w:val="af9"/>
            <w:noProof/>
          </w:rPr>
          <w:t>2.9 Инструментальные системы Web-дизайна. Blue Griffon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_Toc190787003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81D3A42" w14:textId="0FC35146" w:rsidR="00EF0E75" w:rsidRDefault="00EF0E75">
      <w:pPr>
        <w:pStyle w:val="21"/>
        <w:rPr>
          <w:rFonts w:eastAsiaTheme="minorEastAsia"/>
          <w:b w:val="0"/>
          <w:noProof/>
          <w:sz w:val="22"/>
          <w:szCs w:val="22"/>
          <w:lang w:eastAsia="ru-RU"/>
        </w:rPr>
      </w:pPr>
      <w:hyperlink w:anchor="_Toc190787004" w:history="1">
        <w:r w:rsidRPr="00C419D9">
          <w:rPr>
            <w:rStyle w:val="af9"/>
            <w:noProof/>
          </w:rPr>
          <w:t>2.10 Авторские системы разработки ММ продуктов. Unity Personal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_Toc190787004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450F150" w14:textId="781023EA" w:rsidR="00EF0E75" w:rsidRDefault="00EF0E75">
      <w:pPr>
        <w:pStyle w:val="11"/>
        <w:rPr>
          <w:rFonts w:eastAsiaTheme="minorEastAsia"/>
          <w:b w:val="0"/>
          <w:caps w:val="0"/>
          <w:sz w:val="22"/>
          <w:szCs w:val="22"/>
          <w:lang w:val="ru-RU" w:eastAsia="ru-RU"/>
        </w:rPr>
      </w:pPr>
      <w:hyperlink w:anchor="_Toc190787005" w:history="1">
        <w:r w:rsidRPr="00C419D9">
          <w:rPr>
            <w:rStyle w:val="af9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_Toc190787005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004653DF" w14:textId="0BE90215" w:rsidR="00EF0E75" w:rsidRDefault="00EF0E75">
      <w:pPr>
        <w:pStyle w:val="11"/>
        <w:rPr>
          <w:rFonts w:eastAsiaTheme="minorEastAsia"/>
          <w:b w:val="0"/>
          <w:caps w:val="0"/>
          <w:sz w:val="22"/>
          <w:szCs w:val="22"/>
          <w:lang w:val="ru-RU" w:eastAsia="ru-RU"/>
        </w:rPr>
      </w:pPr>
      <w:hyperlink w:anchor="_Toc190787006" w:history="1">
        <w:r w:rsidRPr="00C419D9">
          <w:rPr>
            <w:rStyle w:val="af9"/>
          </w:rPr>
          <w:t>Список использованных источников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_Toc190787006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5371EC28" w14:textId="250C4244" w:rsidR="004F5D1C" w:rsidRPr="004F5D1C" w:rsidRDefault="0001699C" w:rsidP="004F5D1C">
      <w:pPr>
        <w:pStyle w:val="af6"/>
        <w:ind w:firstLine="0"/>
        <w:jc w:val="left"/>
        <w:rPr>
          <w:noProof/>
        </w:rPr>
      </w:pPr>
      <w:r>
        <w:rPr>
          <w:noProof/>
          <w:lang w:val="en-US"/>
        </w:rPr>
        <w:fldChar w:fldCharType="end"/>
      </w:r>
    </w:p>
    <w:p w14:paraId="547D8F46" w14:textId="77777777" w:rsidR="001A553F" w:rsidRPr="00DD0477" w:rsidRDefault="001A553F" w:rsidP="00F01C2D">
      <w:pPr>
        <w:pStyle w:val="ad"/>
        <w:sectPr w:rsidR="001A553F" w:rsidRPr="00DD0477" w:rsidSect="002B5E8C">
          <w:footerReference w:type="default" r:id="rId11"/>
          <w:pgSz w:w="11906" w:h="16838" w:code="9"/>
          <w:pgMar w:top="851" w:right="851" w:bottom="851" w:left="1418" w:header="567" w:footer="1225" w:gutter="0"/>
          <w:pgNumType w:start="1"/>
          <w:cols w:space="708"/>
          <w:titlePg/>
          <w:docGrid w:linePitch="381"/>
        </w:sectPr>
      </w:pPr>
      <w:bookmarkStart w:id="3" w:name="_Toc177496517"/>
      <w:bookmarkStart w:id="4" w:name="_Toc177497009"/>
      <w:bookmarkStart w:id="5" w:name="_Toc177497060"/>
    </w:p>
    <w:p w14:paraId="6FEE5AFA" w14:textId="6337B0B6" w:rsidR="00282281" w:rsidRDefault="004963CD" w:rsidP="00F01C2D">
      <w:pPr>
        <w:pStyle w:val="ad"/>
      </w:pPr>
      <w:bookmarkStart w:id="6" w:name="_Toc190786992"/>
      <w:bookmarkEnd w:id="3"/>
      <w:bookmarkEnd w:id="4"/>
      <w:bookmarkEnd w:id="5"/>
      <w:r>
        <w:lastRenderedPageBreak/>
        <w:t>Цель работы</w:t>
      </w:r>
      <w:bookmarkEnd w:id="6"/>
    </w:p>
    <w:p w14:paraId="48BD6826" w14:textId="77777777" w:rsidR="00024973" w:rsidRPr="00024973" w:rsidRDefault="00024973" w:rsidP="00024973">
      <w:pPr>
        <w:pStyle w:val="a9"/>
      </w:pPr>
      <w:r w:rsidRPr="00024973">
        <w:t>Изучение и практическое освоение возможностей информационного</w:t>
      </w:r>
    </w:p>
    <w:p w14:paraId="25516721" w14:textId="77777777" w:rsidR="00024973" w:rsidRPr="00024973" w:rsidRDefault="00024973" w:rsidP="00024973">
      <w:pPr>
        <w:pStyle w:val="a9"/>
        <w:ind w:firstLine="0"/>
      </w:pPr>
      <w:r w:rsidRPr="00024973">
        <w:t>поиска в сети Интернет.</w:t>
      </w:r>
    </w:p>
    <w:p w14:paraId="318A5388" w14:textId="6F1E42CB" w:rsidR="00024973" w:rsidRPr="00024973" w:rsidRDefault="00024973" w:rsidP="00024973">
      <w:pPr>
        <w:pStyle w:val="a9"/>
      </w:pPr>
      <w:r w:rsidRPr="00024973">
        <w:t xml:space="preserve">Нахождение и систематизация полезных </w:t>
      </w:r>
      <w:proofErr w:type="spellStart"/>
      <w:r w:rsidRPr="00024973">
        <w:t>информационнообразовательных</w:t>
      </w:r>
      <w:proofErr w:type="spellEnd"/>
      <w:r w:rsidRPr="00024973">
        <w:t xml:space="preserve"> ресурсов и программных</w:t>
      </w:r>
      <w:r>
        <w:t xml:space="preserve"> средств по темам лабораторного </w:t>
      </w:r>
      <w:r w:rsidRPr="00024973">
        <w:t>практикума.</w:t>
      </w:r>
    </w:p>
    <w:p w14:paraId="209D3A8B" w14:textId="77777777" w:rsidR="00024973" w:rsidRPr="00024973" w:rsidRDefault="00024973" w:rsidP="00024973">
      <w:pPr>
        <w:pStyle w:val="a9"/>
      </w:pPr>
      <w:r w:rsidRPr="00024973">
        <w:t>Формирование фонда свободно распространяемого программного</w:t>
      </w:r>
    </w:p>
    <w:p w14:paraId="6A8320D0" w14:textId="193D12D5" w:rsidR="00024973" w:rsidRPr="00024973" w:rsidRDefault="00024973" w:rsidP="00024973">
      <w:pPr>
        <w:pStyle w:val="a9"/>
        <w:ind w:firstLine="0"/>
      </w:pPr>
      <w:r w:rsidRPr="00024973">
        <w:t>обеспечения для выполнения последующих лабораторных работ</w:t>
      </w:r>
      <w:r>
        <w:t>.</w:t>
      </w:r>
    </w:p>
    <w:p w14:paraId="7942B934" w14:textId="758DF2F5" w:rsidR="0008401A" w:rsidRDefault="00537D8C" w:rsidP="00B32F9D">
      <w:pPr>
        <w:pStyle w:val="1"/>
      </w:pPr>
      <w:bookmarkStart w:id="7" w:name="_Toc190786993"/>
      <w:r>
        <w:lastRenderedPageBreak/>
        <w:t xml:space="preserve">Основные функции и особенности </w:t>
      </w:r>
      <w:r w:rsidR="00790641">
        <w:t xml:space="preserve">браузера </w:t>
      </w:r>
      <w:r w:rsidR="00790641">
        <w:rPr>
          <w:lang w:val="en-US"/>
        </w:rPr>
        <w:t>Opera</w:t>
      </w:r>
      <w:r w:rsidR="00790641" w:rsidRPr="00790641">
        <w:t xml:space="preserve"> </w:t>
      </w:r>
      <w:r w:rsidR="00790641">
        <w:rPr>
          <w:lang w:val="en-US"/>
        </w:rPr>
        <w:t>gx</w:t>
      </w:r>
      <w:bookmarkEnd w:id="7"/>
    </w:p>
    <w:p w14:paraId="6980EC1B" w14:textId="07D9E879" w:rsidR="00CE5393" w:rsidRPr="00CE5393" w:rsidRDefault="00CE5393" w:rsidP="00790641">
      <w:pPr>
        <w:pStyle w:val="a9"/>
      </w:pPr>
      <w:r w:rsidRPr="00CE5393">
        <w:rPr>
          <w:b/>
          <w:bCs/>
        </w:rPr>
        <w:t>Opera GX</w:t>
      </w:r>
      <w:r w:rsidRPr="00CE5393">
        <w:t> — это специальная версия браузера Opera, разработанная для геймеров.</w:t>
      </w:r>
      <w:r w:rsidR="00790641">
        <w:t xml:space="preserve"> Однако пользу от использования получают не только игроки.</w:t>
      </w:r>
      <w:r w:rsidRPr="00CE5393">
        <w:t xml:space="preserve"> Она сочетает в себе стандартные функции браузера с уникальными возможностями, которые делают его идеальным выбором для</w:t>
      </w:r>
      <w:r w:rsidR="00790641">
        <w:t xml:space="preserve"> пользователей, которые любят </w:t>
      </w:r>
      <w:proofErr w:type="spellStart"/>
      <w:r w:rsidR="00790641">
        <w:t>кастомизировать</w:t>
      </w:r>
      <w:proofErr w:type="spellEnd"/>
      <w:r w:rsidR="00790641">
        <w:t xml:space="preserve"> все элементы интерфейса</w:t>
      </w:r>
      <w:r w:rsidRPr="00CE5393">
        <w:t>. Вот основные функции и особенности Opera GX:</w:t>
      </w:r>
    </w:p>
    <w:p w14:paraId="11EEC252" w14:textId="61F6B473" w:rsidR="00CE5393" w:rsidRPr="00CE5393" w:rsidRDefault="00CE5393" w:rsidP="00790641">
      <w:pPr>
        <w:pStyle w:val="123"/>
      </w:pPr>
      <w:r w:rsidRPr="00CE5393">
        <w:t>Контроль использования ресурсов</w:t>
      </w:r>
    </w:p>
    <w:p w14:paraId="0FA17698" w14:textId="0C9E113A" w:rsidR="00CE5393" w:rsidRPr="00CE5393" w:rsidRDefault="00CE5393" w:rsidP="00790641">
      <w:pPr>
        <w:pStyle w:val="a5"/>
      </w:pPr>
      <w:r w:rsidRPr="00CE5393">
        <w:rPr>
          <w:b/>
          <w:bCs/>
        </w:rPr>
        <w:t>GX Control</w:t>
      </w:r>
      <w:r w:rsidRPr="00CE5393">
        <w:t xml:space="preserve">: </w:t>
      </w:r>
      <w:r w:rsidR="00790641">
        <w:t>п</w:t>
      </w:r>
      <w:r w:rsidRPr="00CE5393">
        <w:t>озволяет ограничивать использование оперативной памяти (RAM) и процессора (CPU) браузером. Это особенно полезно для геймеров, чтобы браузер не мешал играм, требующим большого количества ресурсов.</w:t>
      </w:r>
    </w:p>
    <w:p w14:paraId="3FEAAC40" w14:textId="6986EC99" w:rsidR="00CE5393" w:rsidRPr="00CE5393" w:rsidRDefault="00CE5393" w:rsidP="00790641">
      <w:pPr>
        <w:pStyle w:val="a5"/>
      </w:pPr>
      <w:r w:rsidRPr="00CE5393">
        <w:rPr>
          <w:b/>
          <w:bCs/>
        </w:rPr>
        <w:t>Встроенный мониторинг ресурсов</w:t>
      </w:r>
      <w:r w:rsidRPr="00CE5393">
        <w:t xml:space="preserve">: </w:t>
      </w:r>
      <w:r w:rsidR="00790641">
        <w:t>о</w:t>
      </w:r>
      <w:r w:rsidRPr="00CE5393">
        <w:t>тображает текущее потребление RAM, CPU и сети в реальном времени.</w:t>
      </w:r>
    </w:p>
    <w:p w14:paraId="28DEDE1B" w14:textId="233E0CFF" w:rsidR="00CE5393" w:rsidRPr="00CE5393" w:rsidRDefault="00CE5393" w:rsidP="00790641">
      <w:pPr>
        <w:pStyle w:val="123"/>
      </w:pPr>
      <w:r w:rsidRPr="00CE5393">
        <w:t>Интеграция с игровыми сервисами</w:t>
      </w:r>
    </w:p>
    <w:p w14:paraId="08FB76E5" w14:textId="12E9F240" w:rsidR="00CE5393" w:rsidRPr="00CE5393" w:rsidRDefault="00CE5393" w:rsidP="00790641">
      <w:pPr>
        <w:pStyle w:val="a5"/>
      </w:pPr>
      <w:r w:rsidRPr="00CE5393">
        <w:rPr>
          <w:b/>
          <w:bCs/>
        </w:rPr>
        <w:t xml:space="preserve">GX </w:t>
      </w:r>
      <w:proofErr w:type="spellStart"/>
      <w:r w:rsidRPr="00CE5393">
        <w:rPr>
          <w:b/>
          <w:bCs/>
        </w:rPr>
        <w:t>Corner</w:t>
      </w:r>
      <w:proofErr w:type="spellEnd"/>
      <w:r w:rsidRPr="00CE5393">
        <w:t xml:space="preserve">: </w:t>
      </w:r>
      <w:r w:rsidR="00790641">
        <w:t>с</w:t>
      </w:r>
      <w:r w:rsidRPr="00CE5393">
        <w:t>пециальная панель с новостями из мира игр, предстоящими релизами, скидками на игры и эксклюзивными предложениями.</w:t>
      </w:r>
    </w:p>
    <w:p w14:paraId="36182C7F" w14:textId="126D3ABC" w:rsidR="00CE5393" w:rsidRPr="00CE5393" w:rsidRDefault="00CE5393" w:rsidP="00790641">
      <w:pPr>
        <w:pStyle w:val="a5"/>
      </w:pPr>
      <w:r w:rsidRPr="00CE5393">
        <w:rPr>
          <w:b/>
          <w:bCs/>
        </w:rPr>
        <w:t xml:space="preserve">Интеграция с </w:t>
      </w:r>
      <w:proofErr w:type="spellStart"/>
      <w:r w:rsidRPr="00CE5393">
        <w:rPr>
          <w:b/>
          <w:bCs/>
        </w:rPr>
        <w:t>Twitch</w:t>
      </w:r>
      <w:proofErr w:type="spellEnd"/>
      <w:r w:rsidRPr="00CE5393">
        <w:t xml:space="preserve">: </w:t>
      </w:r>
      <w:r w:rsidR="00790641">
        <w:t>п</w:t>
      </w:r>
      <w:r w:rsidRPr="00CE5393">
        <w:t xml:space="preserve">озволяет следить за </w:t>
      </w:r>
      <w:r w:rsidR="00790641">
        <w:t>трансляциями</w:t>
      </w:r>
      <w:r w:rsidRPr="00CE5393">
        <w:t xml:space="preserve"> прямо в браузере, получать уведомления о начале трансляций и быстро переходить на каналы.</w:t>
      </w:r>
    </w:p>
    <w:p w14:paraId="586FDDAD" w14:textId="79167159" w:rsidR="00CE5393" w:rsidRPr="00CE5393" w:rsidRDefault="00CE5393" w:rsidP="00790641">
      <w:pPr>
        <w:pStyle w:val="123"/>
      </w:pPr>
      <w:r w:rsidRPr="00CE5393">
        <w:t>Настройка внешнего вида</w:t>
      </w:r>
    </w:p>
    <w:p w14:paraId="56981202" w14:textId="5260148E" w:rsidR="00CE5393" w:rsidRPr="00CE5393" w:rsidRDefault="00CE5393" w:rsidP="00790641">
      <w:pPr>
        <w:pStyle w:val="a5"/>
      </w:pPr>
      <w:r w:rsidRPr="00CE5393">
        <w:rPr>
          <w:b/>
          <w:bCs/>
        </w:rPr>
        <w:t>Кастомизация интерфейса</w:t>
      </w:r>
      <w:r w:rsidRPr="00CE5393">
        <w:t xml:space="preserve">: </w:t>
      </w:r>
      <w:r w:rsidR="00790641">
        <w:t>в</w:t>
      </w:r>
      <w:r w:rsidRPr="00CE5393">
        <w:t>озможность менять цвета, темы и звуковые эффекты браузера. Opera GX поддерживает RGB-подсветку, что позволяет синхронизировать браузер с другими устройствами.</w:t>
      </w:r>
    </w:p>
    <w:p w14:paraId="15A4A0AD" w14:textId="4F4EA59E" w:rsidR="00CE5393" w:rsidRPr="00CE5393" w:rsidRDefault="00CE5393" w:rsidP="00790641">
      <w:pPr>
        <w:pStyle w:val="a5"/>
      </w:pPr>
      <w:r w:rsidRPr="00CE5393">
        <w:rPr>
          <w:b/>
          <w:bCs/>
        </w:rPr>
        <w:t>Эффекты и звуки</w:t>
      </w:r>
      <w:r w:rsidRPr="00CE5393">
        <w:t xml:space="preserve">: </w:t>
      </w:r>
      <w:r w:rsidR="00790641">
        <w:t>в</w:t>
      </w:r>
      <w:r w:rsidRPr="00CE5393">
        <w:t xml:space="preserve">строенные звуковые эффекты и анимации, которые делают использование браузера более </w:t>
      </w:r>
      <w:r w:rsidR="00790641">
        <w:t>приятным</w:t>
      </w:r>
      <w:r w:rsidRPr="00CE5393">
        <w:t>.</w:t>
      </w:r>
    </w:p>
    <w:p w14:paraId="67B4C052" w14:textId="2964E0B3" w:rsidR="00CE5393" w:rsidRPr="00CE5393" w:rsidRDefault="00CE5393" w:rsidP="00790641">
      <w:pPr>
        <w:pStyle w:val="123"/>
      </w:pPr>
      <w:r w:rsidRPr="00CE5393">
        <w:t>Встроенные инструменты для геймеров</w:t>
      </w:r>
    </w:p>
    <w:p w14:paraId="1C4301D4" w14:textId="262EF6A9" w:rsidR="00CE5393" w:rsidRPr="00CE5393" w:rsidRDefault="00CE5393" w:rsidP="00790641">
      <w:pPr>
        <w:pStyle w:val="a5"/>
      </w:pPr>
      <w:r w:rsidRPr="00CE5393">
        <w:rPr>
          <w:b/>
          <w:bCs/>
        </w:rPr>
        <w:lastRenderedPageBreak/>
        <w:t>Игровой режим</w:t>
      </w:r>
      <w:r w:rsidRPr="00CE5393">
        <w:t xml:space="preserve">: </w:t>
      </w:r>
      <w:r w:rsidR="00790641">
        <w:t>у</w:t>
      </w:r>
      <w:r w:rsidRPr="00CE5393">
        <w:t>меньшает нагрузку на систему, чтобы браузер не мешал игровому процессу.</w:t>
      </w:r>
    </w:p>
    <w:p w14:paraId="7B5ED538" w14:textId="43A68FB4" w:rsidR="00CE5393" w:rsidRPr="00CE5393" w:rsidRDefault="00CE5393" w:rsidP="00790641">
      <w:pPr>
        <w:pStyle w:val="a5"/>
      </w:pPr>
      <w:r w:rsidRPr="00CE5393">
        <w:rPr>
          <w:b/>
          <w:bCs/>
        </w:rPr>
        <w:t>Быстрый доступ к игровым сайтам</w:t>
      </w:r>
      <w:r w:rsidRPr="00CE5393">
        <w:t xml:space="preserve">: Встроенные панели для быстрого перехода на популярные игровые платформы, такие как </w:t>
      </w:r>
      <w:proofErr w:type="spellStart"/>
      <w:r w:rsidRPr="00CE5393">
        <w:t>Steam</w:t>
      </w:r>
      <w:proofErr w:type="spellEnd"/>
      <w:r w:rsidRPr="00CE5393">
        <w:t xml:space="preserve">, </w:t>
      </w:r>
      <w:proofErr w:type="spellStart"/>
      <w:r w:rsidRPr="00CE5393">
        <w:t>Epic</w:t>
      </w:r>
      <w:proofErr w:type="spellEnd"/>
      <w:r w:rsidRPr="00CE5393">
        <w:t xml:space="preserve"> Games Store и </w:t>
      </w:r>
      <w:proofErr w:type="spellStart"/>
      <w:r w:rsidRPr="00CE5393">
        <w:t>Discord</w:t>
      </w:r>
      <w:proofErr w:type="spellEnd"/>
      <w:r w:rsidRPr="00CE5393">
        <w:t>.</w:t>
      </w:r>
    </w:p>
    <w:p w14:paraId="0026B777" w14:textId="646399FE" w:rsidR="00CE5393" w:rsidRPr="00CE5393" w:rsidRDefault="00CE5393" w:rsidP="00790641">
      <w:pPr>
        <w:pStyle w:val="123"/>
      </w:pPr>
      <w:r w:rsidRPr="00CE5393">
        <w:t>Приватность и безопасность</w:t>
      </w:r>
    </w:p>
    <w:p w14:paraId="6858F5EB" w14:textId="77777777" w:rsidR="00CE5393" w:rsidRPr="00CE5393" w:rsidRDefault="00CE5393" w:rsidP="00790641">
      <w:pPr>
        <w:pStyle w:val="a5"/>
      </w:pPr>
      <w:r w:rsidRPr="00CE5393">
        <w:rPr>
          <w:b/>
          <w:bCs/>
        </w:rPr>
        <w:t>Встроенный VPN</w:t>
      </w:r>
      <w:r w:rsidRPr="00CE5393">
        <w:t>: Бесплатный VPN для защиты конфиденциальности и доступа к заблокированным ресурсам.</w:t>
      </w:r>
    </w:p>
    <w:p w14:paraId="05E4097F" w14:textId="33E2FEDE" w:rsidR="00CE5393" w:rsidRPr="00CE5393" w:rsidRDefault="00CE5393" w:rsidP="00790641">
      <w:pPr>
        <w:pStyle w:val="a5"/>
      </w:pPr>
      <w:r w:rsidRPr="00CE5393">
        <w:rPr>
          <w:b/>
          <w:bCs/>
        </w:rPr>
        <w:t>Блокировщик рекламы</w:t>
      </w:r>
      <w:r w:rsidRPr="00CE5393">
        <w:t xml:space="preserve">: </w:t>
      </w:r>
      <w:r w:rsidR="00790641">
        <w:t>в</w:t>
      </w:r>
      <w:r w:rsidRPr="00CE5393">
        <w:t xml:space="preserve">строенный инструмент для блокировки рекламы и </w:t>
      </w:r>
      <w:proofErr w:type="spellStart"/>
      <w:r w:rsidRPr="00CE5393">
        <w:t>трекеров</w:t>
      </w:r>
      <w:proofErr w:type="spellEnd"/>
      <w:r w:rsidRPr="00CE5393">
        <w:t>, что ускоряет загрузку страниц.</w:t>
      </w:r>
    </w:p>
    <w:p w14:paraId="184CF800" w14:textId="6F68AE70" w:rsidR="00CE5393" w:rsidRPr="00CE5393" w:rsidRDefault="00CE5393" w:rsidP="00790641">
      <w:pPr>
        <w:pStyle w:val="123"/>
      </w:pPr>
      <w:r w:rsidRPr="00CE5393">
        <w:t>Удобство использования</w:t>
      </w:r>
    </w:p>
    <w:p w14:paraId="5BD2C794" w14:textId="4D8AAEBE" w:rsidR="00CE5393" w:rsidRPr="00CE5393" w:rsidRDefault="00CE5393" w:rsidP="00790641">
      <w:pPr>
        <w:pStyle w:val="a5"/>
      </w:pPr>
      <w:r w:rsidRPr="00CE5393">
        <w:rPr>
          <w:b/>
          <w:bCs/>
        </w:rPr>
        <w:t>Рабочие пространства</w:t>
      </w:r>
      <w:r w:rsidRPr="00CE5393">
        <w:t xml:space="preserve">: </w:t>
      </w:r>
      <w:r w:rsidR="00790641">
        <w:t>в</w:t>
      </w:r>
      <w:r w:rsidRPr="00CE5393">
        <w:t>озможность организовывать вкладки в группы для удобного переключения между задачами.</w:t>
      </w:r>
    </w:p>
    <w:p w14:paraId="403F5FB8" w14:textId="28EE5741" w:rsidR="00CE5393" w:rsidRPr="00CE5393" w:rsidRDefault="00CE5393" w:rsidP="00790641">
      <w:pPr>
        <w:pStyle w:val="a5"/>
      </w:pPr>
      <w:r w:rsidRPr="00CE5393">
        <w:rPr>
          <w:b/>
          <w:bCs/>
        </w:rPr>
        <w:t>Потоковая передача медиа</w:t>
      </w:r>
      <w:r w:rsidRPr="00CE5393">
        <w:t xml:space="preserve">: </w:t>
      </w:r>
      <w:r w:rsidR="00790641">
        <w:t>в</w:t>
      </w:r>
      <w:r w:rsidRPr="00CE5393">
        <w:t>строенная поддержка PIP (Picture-</w:t>
      </w:r>
      <w:proofErr w:type="spellStart"/>
      <w:r w:rsidRPr="00CE5393">
        <w:t>in</w:t>
      </w:r>
      <w:proofErr w:type="spellEnd"/>
      <w:r w:rsidRPr="00CE5393">
        <w:t>-Picture) для просмотра видео в отдельном окне.</w:t>
      </w:r>
    </w:p>
    <w:p w14:paraId="5A47DF59" w14:textId="4E17A974" w:rsidR="00CE5393" w:rsidRPr="00CE5393" w:rsidRDefault="00CE5393" w:rsidP="00790641">
      <w:pPr>
        <w:pStyle w:val="a5"/>
      </w:pPr>
      <w:r w:rsidRPr="00CE5393">
        <w:rPr>
          <w:b/>
          <w:bCs/>
        </w:rPr>
        <w:t>Быстрый доступ к мессенджерам</w:t>
      </w:r>
      <w:r w:rsidRPr="00CE5393">
        <w:t xml:space="preserve">: </w:t>
      </w:r>
      <w:r w:rsidR="00790641">
        <w:t>в</w:t>
      </w:r>
      <w:r w:rsidRPr="00CE5393">
        <w:t xml:space="preserve">строенные панели для </w:t>
      </w:r>
      <w:proofErr w:type="spellStart"/>
      <w:r w:rsidRPr="00CE5393">
        <w:t>WhatsApp</w:t>
      </w:r>
      <w:proofErr w:type="spellEnd"/>
      <w:r w:rsidRPr="00CE5393">
        <w:t xml:space="preserve">, Telegram, </w:t>
      </w:r>
      <w:proofErr w:type="spellStart"/>
      <w:r w:rsidRPr="00CE5393">
        <w:t>Discord</w:t>
      </w:r>
      <w:proofErr w:type="spellEnd"/>
      <w:r w:rsidRPr="00CE5393">
        <w:t xml:space="preserve"> и других мессенджеров.</w:t>
      </w:r>
    </w:p>
    <w:p w14:paraId="0CE2E08B" w14:textId="68073785" w:rsidR="00CE5393" w:rsidRDefault="00790641" w:rsidP="00790641">
      <w:pPr>
        <w:pStyle w:val="af0"/>
      </w:pPr>
      <w:r w:rsidRPr="00790641">
        <w:rPr>
          <w:noProof/>
        </w:rPr>
        <w:drawing>
          <wp:inline distT="0" distB="0" distL="0" distR="0" wp14:anchorId="02E166AC" wp14:editId="2617543C">
            <wp:extent cx="4238625" cy="228710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8855" cy="229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CC38" w14:textId="3BF2FC13" w:rsidR="00790641" w:rsidRPr="00790641" w:rsidRDefault="00790641" w:rsidP="00790641">
      <w:pPr>
        <w:pStyle w:val="a0"/>
        <w:rPr>
          <w:lang w:eastAsia="ru-RU"/>
        </w:rPr>
      </w:pPr>
      <w:r>
        <w:rPr>
          <w:lang w:eastAsia="ru-RU"/>
        </w:rPr>
        <w:t xml:space="preserve"> — </w:t>
      </w:r>
      <w:r>
        <w:rPr>
          <w:lang w:val="en-US" w:eastAsia="ru-RU"/>
        </w:rPr>
        <w:t>Opera GX</w:t>
      </w:r>
    </w:p>
    <w:p w14:paraId="2AE8C403" w14:textId="051D9133" w:rsidR="00537D8C" w:rsidRDefault="00537D8C" w:rsidP="00537D8C">
      <w:pPr>
        <w:pStyle w:val="1"/>
      </w:pPr>
      <w:bookmarkStart w:id="8" w:name="_Toc190786994"/>
      <w:r>
        <w:lastRenderedPageBreak/>
        <w:t>Результаты поиска информации</w:t>
      </w:r>
      <w:bookmarkEnd w:id="8"/>
    </w:p>
    <w:p w14:paraId="779C26E3" w14:textId="14888AA4" w:rsidR="00537D8C" w:rsidRDefault="00537D8C" w:rsidP="00537D8C">
      <w:pPr>
        <w:pStyle w:val="2"/>
      </w:pPr>
      <w:bookmarkStart w:id="9" w:name="_Toc190786995"/>
      <w:r w:rsidRPr="00537D8C">
        <w:t>Разработка гипертекстовых документов с элементами мультимедиа</w:t>
      </w:r>
      <w:bookmarkEnd w:id="9"/>
    </w:p>
    <w:p w14:paraId="57F6C638" w14:textId="712B4519" w:rsidR="003B7CFF" w:rsidRPr="003B7CFF" w:rsidRDefault="003B7CFF" w:rsidP="003B7CFF">
      <w:pPr>
        <w:pStyle w:val="a9"/>
        <w:ind w:firstLine="0"/>
      </w:pPr>
      <w:r>
        <w:t>Источники:</w:t>
      </w:r>
      <w:r>
        <w:br/>
      </w:r>
      <w:bookmarkStart w:id="10" w:name="_Hlk190785447"/>
      <w:r w:rsidRPr="003B7CFF">
        <w:t>Гипертекстовые технологии. Технологии мультимедиа</w:t>
      </w:r>
    </w:p>
    <w:p w14:paraId="64090672" w14:textId="311F4403" w:rsidR="003B7CFF" w:rsidRPr="003B7CFF" w:rsidRDefault="003329C2" w:rsidP="003B7CFF">
      <w:pPr>
        <w:pStyle w:val="a9"/>
      </w:pPr>
      <w:hyperlink r:id="rId13" w:history="1">
        <w:r w:rsidR="003B7CFF" w:rsidRPr="003B7CFF">
          <w:rPr>
            <w:rStyle w:val="af9"/>
          </w:rPr>
          <w:t>https://studfile.net/preview/4288308/page:51/</w:t>
        </w:r>
      </w:hyperlink>
    </w:p>
    <w:bookmarkEnd w:id="10"/>
    <w:p w14:paraId="553B6E73" w14:textId="77777777" w:rsidR="003B7CFF" w:rsidRPr="003B7CFF" w:rsidRDefault="003B7CFF" w:rsidP="003B7CFF">
      <w:pPr>
        <w:pStyle w:val="a9"/>
      </w:pPr>
    </w:p>
    <w:p w14:paraId="2D61D6EC" w14:textId="667FFA2F" w:rsidR="003B7CFF" w:rsidRPr="003B7CFF" w:rsidRDefault="003B7CFF" w:rsidP="003B7CFF">
      <w:pPr>
        <w:pStyle w:val="a5"/>
        <w:rPr>
          <w:rFonts w:eastAsia="Times New Roman"/>
          <w:lang w:eastAsia="ru-RU"/>
        </w:rPr>
      </w:pPr>
      <w:r w:rsidRPr="003B7CFF">
        <w:rPr>
          <w:rFonts w:eastAsia="Times New Roman"/>
          <w:lang w:eastAsia="ru-RU"/>
        </w:rPr>
        <w:t>Понятие гипертекстовой технологии. Структурные элементы</w:t>
      </w:r>
    </w:p>
    <w:p w14:paraId="1D7EEAF0" w14:textId="77777777" w:rsidR="003B7CFF" w:rsidRPr="003B7CFF" w:rsidRDefault="003B7CFF" w:rsidP="003B7CFF">
      <w:pPr>
        <w:pStyle w:val="a9"/>
        <w:rPr>
          <w:rFonts w:eastAsia="Times New Roman"/>
          <w:lang w:eastAsia="ru-RU"/>
        </w:rPr>
      </w:pPr>
      <w:r w:rsidRPr="003B7CFF">
        <w:rPr>
          <w:rFonts w:eastAsia="Times New Roman"/>
          <w:lang w:eastAsia="ru-RU"/>
        </w:rPr>
        <w:t>Гипертекстовая технология позволяет создавать нелинейные структуры документов, где информация организована в виде узлов, связанных между собой ссылками. Ключевые структурные элементы включают узлы (фрагменты информации) и связи (гиперссылки), обеспечивающие навигацию между ними.</w:t>
      </w:r>
    </w:p>
    <w:p w14:paraId="2907AC71" w14:textId="785680A4" w:rsidR="003B7CFF" w:rsidRPr="003B7CFF" w:rsidRDefault="003B7CFF" w:rsidP="003B7CFF">
      <w:pPr>
        <w:pStyle w:val="a5"/>
        <w:rPr>
          <w:rFonts w:eastAsia="Times New Roman"/>
          <w:lang w:eastAsia="ru-RU"/>
        </w:rPr>
      </w:pPr>
      <w:r w:rsidRPr="003B7CFF">
        <w:rPr>
          <w:rFonts w:eastAsia="Times New Roman"/>
          <w:lang w:eastAsia="ru-RU"/>
        </w:rPr>
        <w:t>Виды навигаций по гипертекстовому документу</w:t>
      </w:r>
    </w:p>
    <w:p w14:paraId="266F27D2" w14:textId="77777777" w:rsidR="003B7CFF" w:rsidRPr="003B7CFF" w:rsidRDefault="003B7CFF" w:rsidP="003B7CFF">
      <w:pPr>
        <w:pStyle w:val="a9"/>
        <w:rPr>
          <w:rFonts w:eastAsia="Times New Roman"/>
          <w:lang w:eastAsia="ru-RU"/>
        </w:rPr>
      </w:pPr>
      <w:r w:rsidRPr="003B7CFF">
        <w:rPr>
          <w:rFonts w:eastAsia="Times New Roman"/>
          <w:lang w:eastAsia="ru-RU"/>
        </w:rPr>
        <w:t>Существуют различные методы навигации в гипертекстовых документах:</w:t>
      </w:r>
    </w:p>
    <w:p w14:paraId="115762AE" w14:textId="77777777" w:rsidR="003B7CFF" w:rsidRPr="003B7CFF" w:rsidRDefault="003B7CFF" w:rsidP="003B7CFF">
      <w:pPr>
        <w:pStyle w:val="123"/>
        <w:rPr>
          <w:rFonts w:eastAsia="Times New Roman"/>
          <w:lang w:eastAsia="ru-RU"/>
        </w:rPr>
      </w:pPr>
      <w:r w:rsidRPr="003B7CFF">
        <w:rPr>
          <w:rFonts w:eastAsia="Times New Roman"/>
          <w:lang w:eastAsia="ru-RU"/>
        </w:rPr>
        <w:t>Линейная навигация: последовательный переход от одного узла к другому.</w:t>
      </w:r>
    </w:p>
    <w:p w14:paraId="60717A4F" w14:textId="77777777" w:rsidR="003B7CFF" w:rsidRPr="003B7CFF" w:rsidRDefault="003B7CFF" w:rsidP="003B7CFF">
      <w:pPr>
        <w:pStyle w:val="123"/>
        <w:rPr>
          <w:rFonts w:eastAsia="Times New Roman"/>
          <w:lang w:eastAsia="ru-RU"/>
        </w:rPr>
      </w:pPr>
      <w:r w:rsidRPr="003B7CFF">
        <w:rPr>
          <w:rFonts w:eastAsia="Times New Roman"/>
          <w:lang w:eastAsia="ru-RU"/>
        </w:rPr>
        <w:t>Иерархическая навигация: структурирование информации в виде дерева с уровнями вложенности.</w:t>
      </w:r>
    </w:p>
    <w:p w14:paraId="7C6E2560" w14:textId="77777777" w:rsidR="003B7CFF" w:rsidRPr="003B7CFF" w:rsidRDefault="003B7CFF" w:rsidP="003B7CFF">
      <w:pPr>
        <w:pStyle w:val="123"/>
        <w:rPr>
          <w:rFonts w:eastAsia="Times New Roman"/>
          <w:lang w:eastAsia="ru-RU"/>
        </w:rPr>
      </w:pPr>
      <w:r w:rsidRPr="003B7CFF">
        <w:rPr>
          <w:rFonts w:eastAsia="Times New Roman"/>
          <w:lang w:eastAsia="ru-RU"/>
        </w:rPr>
        <w:t>Сеточная навигация: свободное перемещение между узлами без строгой структуры.</w:t>
      </w:r>
    </w:p>
    <w:p w14:paraId="289CDDAB" w14:textId="77777777" w:rsidR="003B7CFF" w:rsidRPr="003B7CFF" w:rsidRDefault="003B7CFF" w:rsidP="003B7CFF">
      <w:pPr>
        <w:pStyle w:val="a9"/>
        <w:rPr>
          <w:rFonts w:eastAsia="Times New Roman"/>
          <w:lang w:eastAsia="ru-RU"/>
        </w:rPr>
      </w:pPr>
      <w:r w:rsidRPr="003B7CFF">
        <w:rPr>
          <w:rFonts w:eastAsia="Times New Roman"/>
          <w:lang w:eastAsia="ru-RU"/>
        </w:rPr>
        <w:t>Эти методы позволяют пользователям эффективно находить и использовать необходимую информацию.</w:t>
      </w:r>
    </w:p>
    <w:p w14:paraId="24F0C476" w14:textId="1CC4E291" w:rsidR="003B7CFF" w:rsidRPr="003B7CFF" w:rsidRDefault="003B7CFF" w:rsidP="003B7CFF">
      <w:pPr>
        <w:pStyle w:val="a5"/>
        <w:rPr>
          <w:rFonts w:eastAsia="Times New Roman"/>
          <w:lang w:eastAsia="ru-RU"/>
        </w:rPr>
      </w:pPr>
      <w:r w:rsidRPr="003B7CFF">
        <w:rPr>
          <w:rFonts w:eastAsia="Times New Roman"/>
          <w:lang w:eastAsia="ru-RU"/>
        </w:rPr>
        <w:t>Применение гипертекстовых технологий в глобальных сетях</w:t>
      </w:r>
    </w:p>
    <w:p w14:paraId="43ADA674" w14:textId="77777777" w:rsidR="003B7CFF" w:rsidRPr="003B7CFF" w:rsidRDefault="003B7CFF" w:rsidP="003B7CFF">
      <w:pPr>
        <w:pStyle w:val="a9"/>
        <w:rPr>
          <w:rFonts w:eastAsia="Times New Roman"/>
          <w:lang w:eastAsia="ru-RU"/>
        </w:rPr>
      </w:pPr>
      <w:r w:rsidRPr="003B7CFF">
        <w:rPr>
          <w:rFonts w:eastAsia="Times New Roman"/>
          <w:lang w:eastAsia="ru-RU"/>
        </w:rPr>
        <w:t xml:space="preserve">Гипертекстовые технологии широко используются в глобальных сетях, особенно в World Wide Web. С помощью языка разметки HTML создаются веб-страницы, содержащие текст, изображения, видео и другие элементы, связанные </w:t>
      </w:r>
      <w:r w:rsidRPr="003B7CFF">
        <w:rPr>
          <w:rFonts w:eastAsia="Times New Roman"/>
          <w:lang w:eastAsia="ru-RU"/>
        </w:rPr>
        <w:lastRenderedPageBreak/>
        <w:t>гиперссылками. Это обеспечивает удобную и интуитивно понятную навигацию для пользователей.</w:t>
      </w:r>
    </w:p>
    <w:p w14:paraId="77D783D5" w14:textId="502A8DA5" w:rsidR="003B7CFF" w:rsidRPr="003B7CFF" w:rsidRDefault="003B7CFF" w:rsidP="003B7CFF">
      <w:pPr>
        <w:pStyle w:val="a5"/>
        <w:rPr>
          <w:rFonts w:eastAsia="Times New Roman"/>
          <w:lang w:eastAsia="ru-RU"/>
        </w:rPr>
      </w:pPr>
      <w:r w:rsidRPr="003B7CFF">
        <w:rPr>
          <w:rFonts w:eastAsia="Times New Roman"/>
          <w:lang w:eastAsia="ru-RU"/>
        </w:rPr>
        <w:t>Технологии мультимедиа</w:t>
      </w:r>
    </w:p>
    <w:p w14:paraId="21E97E76" w14:textId="77B03272" w:rsidR="003B7CFF" w:rsidRDefault="003B7CFF" w:rsidP="003B7CFF">
      <w:pPr>
        <w:pStyle w:val="a9"/>
        <w:rPr>
          <w:rFonts w:eastAsia="Times New Roman"/>
          <w:lang w:eastAsia="ru-RU"/>
        </w:rPr>
      </w:pPr>
      <w:r w:rsidRPr="003B7CFF">
        <w:rPr>
          <w:rFonts w:eastAsia="Times New Roman"/>
          <w:lang w:eastAsia="ru-RU"/>
        </w:rPr>
        <w:t>Мультимедиа объединяет различные формы контента: текст, аудио, видео, графику и анимацию. Использование мультимедийных технологий позволяет создавать более насыщенные и интерактивные приложения, улучшая восприятие и усвоение информации пользователями</w:t>
      </w:r>
      <w:r w:rsidR="005C17AD" w:rsidRPr="005C17AD">
        <w:rPr>
          <w:rFonts w:eastAsia="Times New Roman"/>
          <w:lang w:eastAsia="ru-RU"/>
        </w:rPr>
        <w:t xml:space="preserve"> </w:t>
      </w:r>
      <w:r w:rsidR="005C17AD">
        <w:rPr>
          <w:rFonts w:eastAsia="Times New Roman"/>
          <w:lang w:eastAsia="ru-RU"/>
        </w:rPr>
        <w:t>[1]</w:t>
      </w:r>
      <w:r w:rsidRPr="003B7CFF">
        <w:rPr>
          <w:rFonts w:eastAsia="Times New Roman"/>
          <w:lang w:eastAsia="ru-RU"/>
        </w:rPr>
        <w:t>.</w:t>
      </w:r>
    </w:p>
    <w:p w14:paraId="72749EED" w14:textId="34A21A51" w:rsidR="003B7CFF" w:rsidRDefault="003B7CFF" w:rsidP="003B7CFF">
      <w:pPr>
        <w:pStyle w:val="a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Ссылки на ПО </w:t>
      </w:r>
      <w:proofErr w:type="spellStart"/>
      <w:r>
        <w:rPr>
          <w:rFonts w:eastAsia="Times New Roman"/>
          <w:lang w:eastAsia="ru-RU"/>
        </w:rPr>
        <w:t>по</w:t>
      </w:r>
      <w:proofErr w:type="spellEnd"/>
      <w:r>
        <w:rPr>
          <w:rFonts w:eastAsia="Times New Roman"/>
          <w:lang w:eastAsia="ru-RU"/>
        </w:rPr>
        <w:t xml:space="preserve"> теме:</w:t>
      </w:r>
    </w:p>
    <w:p w14:paraId="49D87735" w14:textId="2D1DB634" w:rsidR="003B7CFF" w:rsidRPr="00E21472" w:rsidRDefault="003B7CFF" w:rsidP="003B7CFF">
      <w:pPr>
        <w:pStyle w:val="a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Редактор кода и гипертекста </w:t>
      </w:r>
      <w:r>
        <w:rPr>
          <w:rFonts w:eastAsia="Times New Roman"/>
          <w:lang w:val="en-US" w:eastAsia="ru-RU"/>
        </w:rPr>
        <w:t>VS</w:t>
      </w:r>
      <w:r w:rsidRPr="003B7CFF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val="en-US" w:eastAsia="ru-RU"/>
        </w:rPr>
        <w:t>Code</w:t>
      </w:r>
      <w:r>
        <w:rPr>
          <w:rFonts w:eastAsia="Times New Roman"/>
          <w:lang w:eastAsia="ru-RU"/>
        </w:rPr>
        <w:t xml:space="preserve"> (рисунок 1). </w:t>
      </w:r>
      <w:r w:rsidR="00341CBA">
        <w:rPr>
          <w:rFonts w:eastAsia="Times New Roman"/>
          <w:lang w:eastAsia="ru-RU"/>
        </w:rPr>
        <w:t>Разработчик</w:t>
      </w:r>
      <w:r w:rsidR="008B2AC3">
        <w:rPr>
          <w:rFonts w:eastAsia="Times New Roman"/>
          <w:lang w:eastAsia="ru-RU"/>
        </w:rPr>
        <w:t>:</w:t>
      </w:r>
      <w:r w:rsidR="00341CBA">
        <w:rPr>
          <w:rFonts w:eastAsia="Times New Roman"/>
          <w:lang w:eastAsia="ru-RU"/>
        </w:rPr>
        <w:t xml:space="preserve"> </w:t>
      </w:r>
      <w:r w:rsidR="00341CBA">
        <w:rPr>
          <w:rFonts w:eastAsia="Times New Roman"/>
          <w:lang w:val="en-US" w:eastAsia="ru-RU"/>
        </w:rPr>
        <w:t>Microsoft</w:t>
      </w:r>
      <w:r w:rsidR="00341CBA" w:rsidRPr="00341CBA">
        <w:rPr>
          <w:rFonts w:eastAsia="Times New Roman"/>
          <w:lang w:eastAsia="ru-RU"/>
        </w:rPr>
        <w:t xml:space="preserve">. </w:t>
      </w:r>
      <w:r w:rsidR="00341CBA">
        <w:rPr>
          <w:rFonts w:eastAsia="Times New Roman"/>
          <w:lang w:eastAsia="ru-RU"/>
        </w:rPr>
        <w:t>Последняя версия: 1.97.1.</w:t>
      </w:r>
      <w:r w:rsidR="0010436E" w:rsidRPr="0010436E">
        <w:rPr>
          <w:rFonts w:eastAsia="Times New Roman"/>
          <w:lang w:eastAsia="ru-RU"/>
        </w:rPr>
        <w:t xml:space="preserve">, 2025, </w:t>
      </w:r>
      <w:r w:rsidR="0010436E">
        <w:rPr>
          <w:rFonts w:eastAsia="Times New Roman"/>
          <w:lang w:eastAsia="ru-RU"/>
        </w:rPr>
        <w:t xml:space="preserve">бесплатный. </w:t>
      </w:r>
      <w:r w:rsidR="0010436E">
        <w:t>VS Code — это мощный и настраиваемый редактор кода с поддержкой множества языков программирования и расширений, что делает его отличным инструментом для разработчиков.</w:t>
      </w:r>
      <w:r w:rsidR="008B2AC3">
        <w:rPr>
          <w:rFonts w:eastAsia="Times New Roman"/>
          <w:lang w:eastAsia="ru-RU"/>
        </w:rPr>
        <w:t xml:space="preserve"> </w:t>
      </w:r>
      <w:r w:rsidR="008B2AC3" w:rsidRPr="0010436E">
        <w:rPr>
          <w:rFonts w:eastAsia="Times New Roman"/>
          <w:lang w:eastAsia="ru-RU"/>
        </w:rPr>
        <w:t>С</w:t>
      </w:r>
      <w:r w:rsidR="00294F85" w:rsidRPr="0010436E">
        <w:rPr>
          <w:rFonts w:eastAsia="Times New Roman"/>
          <w:lang w:eastAsia="ru-RU"/>
        </w:rPr>
        <w:t>качать</w:t>
      </w:r>
      <w:r w:rsidR="008B2AC3" w:rsidRPr="0010436E">
        <w:rPr>
          <w:rFonts w:eastAsia="Times New Roman"/>
          <w:lang w:eastAsia="ru-RU"/>
        </w:rPr>
        <w:t>:</w:t>
      </w:r>
      <w:r w:rsidR="008B2AC3">
        <w:rPr>
          <w:rFonts w:eastAsia="Times New Roman"/>
          <w:lang w:eastAsia="ru-RU"/>
        </w:rPr>
        <w:t xml:space="preserve"> </w:t>
      </w:r>
      <w:r w:rsidR="008B2AC3" w:rsidRPr="008B2AC3">
        <w:rPr>
          <w:rFonts w:eastAsia="Times New Roman"/>
          <w:lang w:eastAsia="ru-RU"/>
        </w:rPr>
        <w:t>https://code.visualstudio.com</w:t>
      </w:r>
    </w:p>
    <w:p w14:paraId="3EAA6A95" w14:textId="01D2C5AE" w:rsidR="00341CBA" w:rsidRDefault="00341CBA" w:rsidP="00341CBA">
      <w:pPr>
        <w:pStyle w:val="af0"/>
        <w:rPr>
          <w:rFonts w:eastAsia="Times New Roman"/>
        </w:rPr>
      </w:pPr>
      <w:r>
        <w:rPr>
          <w:noProof/>
        </w:rPr>
        <w:drawing>
          <wp:inline distT="0" distB="0" distL="0" distR="0" wp14:anchorId="199F6E68" wp14:editId="3100ABFD">
            <wp:extent cx="3467100" cy="19503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2253" cy="19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639B" w14:textId="33432A59" w:rsidR="00341CBA" w:rsidRPr="00341CBA" w:rsidRDefault="00341CBA" w:rsidP="00341CBA">
      <w:pPr>
        <w:pStyle w:val="a0"/>
        <w:rPr>
          <w:lang w:eastAsia="ru-RU"/>
        </w:rPr>
      </w:pPr>
      <w:r>
        <w:rPr>
          <w:lang w:eastAsia="ru-RU"/>
        </w:rPr>
        <w:t xml:space="preserve"> — интерфейс </w:t>
      </w:r>
      <w:r>
        <w:rPr>
          <w:lang w:val="en-US" w:eastAsia="ru-RU"/>
        </w:rPr>
        <w:t>VS Code</w:t>
      </w:r>
    </w:p>
    <w:p w14:paraId="3C8CD298" w14:textId="004F2CED" w:rsidR="00537D8C" w:rsidRDefault="00537D8C" w:rsidP="00537D8C">
      <w:pPr>
        <w:pStyle w:val="2"/>
      </w:pPr>
      <w:bookmarkStart w:id="11" w:name="_Toc190786996"/>
      <w:r w:rsidRPr="00537D8C">
        <w:t>Средства и программы поддержки звука в ОС MS Windows</w:t>
      </w:r>
      <w:bookmarkEnd w:id="11"/>
    </w:p>
    <w:p w14:paraId="787B2C87" w14:textId="28682C3C" w:rsidR="008B2AC3" w:rsidRPr="008B2AC3" w:rsidRDefault="008B2AC3" w:rsidP="008B2AC3">
      <w:pPr>
        <w:pStyle w:val="a9"/>
      </w:pPr>
      <w:r>
        <w:t>Источники:</w:t>
      </w:r>
    </w:p>
    <w:p w14:paraId="71EC75D2" w14:textId="04716AD9" w:rsidR="008B2AC3" w:rsidRPr="008B2AC3" w:rsidRDefault="008B2AC3" w:rsidP="008B2AC3">
      <w:pPr>
        <w:pStyle w:val="a9"/>
      </w:pPr>
      <w:r w:rsidRPr="008B2AC3">
        <w:t>Обзор программных продуктов для обработки звука</w:t>
      </w:r>
      <w:r>
        <w:t xml:space="preserve"> </w:t>
      </w:r>
      <w:r w:rsidRPr="008B2AC3">
        <w:t>https://textarchive.ru/c-1341452-p10.html</w:t>
      </w:r>
      <w:r>
        <w:t xml:space="preserve"> </w:t>
      </w:r>
    </w:p>
    <w:p w14:paraId="55859F3A" w14:textId="77777777" w:rsidR="00341CBA" w:rsidRDefault="00341CBA" w:rsidP="008B2AC3">
      <w:pPr>
        <w:pStyle w:val="a9"/>
      </w:pPr>
      <w:r>
        <w:t>Операционная система Windows имеет две программы для настройки драйвера звукового адаптера и управления звуковыми эффектами. Обе программы доступны из Панели управления.</w:t>
      </w:r>
    </w:p>
    <w:p w14:paraId="023A5DCC" w14:textId="1AD8D56E" w:rsidR="00341CBA" w:rsidRDefault="00341CBA" w:rsidP="008B2AC3">
      <w:pPr>
        <w:pStyle w:val="a9"/>
      </w:pPr>
      <w:r>
        <w:rPr>
          <w:i/>
          <w:iCs/>
        </w:rPr>
        <w:lastRenderedPageBreak/>
        <w:t>Диспетчер звуковых эффектов</w:t>
      </w:r>
      <w:r>
        <w:t> определяет конфигурацию звукового устройства (вкладка </w:t>
      </w:r>
      <w:r>
        <w:rPr>
          <w:i/>
          <w:iCs/>
        </w:rPr>
        <w:t>Общие сведения</w:t>
      </w:r>
      <w:r>
        <w:t>), настройку эквалайзера и позволяет имитировать различную акустическую обстановку.</w:t>
      </w:r>
    </w:p>
    <w:p w14:paraId="142D19E7" w14:textId="0B80A39F" w:rsidR="00341CBA" w:rsidRDefault="00341CBA" w:rsidP="008B2AC3">
      <w:pPr>
        <w:pStyle w:val="a9"/>
      </w:pPr>
      <w:r>
        <w:t>Программа </w:t>
      </w:r>
      <w:r>
        <w:rPr>
          <w:i/>
          <w:iCs/>
        </w:rPr>
        <w:t>Управление звуковыми устройствами</w:t>
      </w:r>
      <w:r>
        <w:t> позволяет регулировать уровень записи и воспроизведения аудиосигнала от различных источников, качество звуковоспроизведения, сопоставить звуковые эффекты с различными событиями в операционной системе (вкладка </w:t>
      </w:r>
      <w:r>
        <w:rPr>
          <w:i/>
          <w:iCs/>
        </w:rPr>
        <w:t>Звуки</w:t>
      </w:r>
      <w:r>
        <w:t>) и многое другое.</w:t>
      </w:r>
    </w:p>
    <w:p w14:paraId="21476EA4" w14:textId="231EC306" w:rsidR="00341CBA" w:rsidRDefault="00341CBA" w:rsidP="008B2AC3">
      <w:pPr>
        <w:pStyle w:val="a9"/>
      </w:pPr>
      <w:r>
        <w:t>В стандартную поставку операционной системы Windows XP входит несколько программ для работы со звуком: </w:t>
      </w:r>
      <w:r>
        <w:rPr>
          <w:i/>
          <w:iCs/>
        </w:rPr>
        <w:t>Громкость, Звукозапись, и проигрыватель Windows Media</w:t>
      </w:r>
      <w:r>
        <w:t>. Все они доступны через меню Пуск/Все программы/Стандартные/Развлечения.</w:t>
      </w:r>
    </w:p>
    <w:p w14:paraId="0F0B9650" w14:textId="253EA89A" w:rsidR="00341CBA" w:rsidRDefault="00341CBA" w:rsidP="008B2AC3">
      <w:pPr>
        <w:pStyle w:val="a9"/>
      </w:pPr>
      <w:r>
        <w:t>Программа </w:t>
      </w:r>
      <w:r>
        <w:rPr>
          <w:i/>
          <w:iCs/>
        </w:rPr>
        <w:t>Громкость</w:t>
      </w:r>
      <w:r>
        <w:t> представляет собой микшер, который позволяет смешивать звуковые сигналы от различных источников, подключенных на вход аудиосистемы ПК – синтезатора, микрофона, магнитофона, CD-ROM и др. Громкость и баланс каждого источника сигналов регулируется соответствующим ползунковым регулятором. Выбор нужных каналов осуществляется из меню Параметры/Свойства.</w:t>
      </w:r>
    </w:p>
    <w:p w14:paraId="4A924311" w14:textId="026288D3" w:rsidR="00341CBA" w:rsidRDefault="00341CBA" w:rsidP="008B2AC3">
      <w:pPr>
        <w:pStyle w:val="a9"/>
      </w:pPr>
      <w:r>
        <w:t>Программа </w:t>
      </w:r>
      <w:r>
        <w:rPr>
          <w:i/>
          <w:iCs/>
        </w:rPr>
        <w:t>Звукозапись</w:t>
      </w:r>
      <w:r>
        <w:t xml:space="preserve"> позволяет осуществлять запись звука с микрофона либо с обычного магнитофона. Звуковая запись хранится в файле с </w:t>
      </w:r>
      <w:proofErr w:type="gramStart"/>
      <w:r>
        <w:t>расширением .</w:t>
      </w:r>
      <w:proofErr w:type="gramEnd"/>
      <w:r>
        <w:t>*</w:t>
      </w:r>
      <w:proofErr w:type="spellStart"/>
      <w:r>
        <w:t>wav</w:t>
      </w:r>
      <w:proofErr w:type="spellEnd"/>
      <w:r>
        <w:t>. Размер файла будет зависеть от времени записи и выбранного качества. Теоретически, размер винчестера позволяет записать несколько часов записи «живого» звука.</w:t>
      </w:r>
    </w:p>
    <w:p w14:paraId="4A11A9A8" w14:textId="77777777" w:rsidR="00341CBA" w:rsidRDefault="00341CBA" w:rsidP="008B2AC3">
      <w:pPr>
        <w:pStyle w:val="a9"/>
      </w:pPr>
      <w:r>
        <w:t>Однако на практике, эту функцию используют для записи относительно небольших фрагментов – комментарии к каким-то документам или слайд-шоу, можно записать поздравление и послать его по электронной почте. Фрагмент звукозаписи можно использовать в качестве гиперссылок при создании любого документа.</w:t>
      </w:r>
    </w:p>
    <w:p w14:paraId="65CFD852" w14:textId="6FD6EBBE" w:rsidR="00341CBA" w:rsidRDefault="00341CBA" w:rsidP="008B2AC3">
      <w:pPr>
        <w:pStyle w:val="a9"/>
      </w:pPr>
      <w:r>
        <w:rPr>
          <w:i/>
          <w:iCs/>
        </w:rPr>
        <w:lastRenderedPageBreak/>
        <w:t>Windows Media Player</w:t>
      </w:r>
      <w:r>
        <w:t> – мультимедиа-проигрыватель, который может воспроизводить практически все форматы аудио и видео файлов, DVD диски, считывать треки с аудио CD и записывать их на винчестер ПК, а при наличии пишущего CD привода - записывать компакт диски и т.д.</w:t>
      </w:r>
    </w:p>
    <w:p w14:paraId="3A40B43A" w14:textId="625EC364" w:rsidR="00341CBA" w:rsidRDefault="00341CBA" w:rsidP="008B2AC3">
      <w:pPr>
        <w:pStyle w:val="a9"/>
      </w:pPr>
      <w:r>
        <w:t xml:space="preserve">Проигрыватель может работать в фоновом режиме – если свернуть его окно, можно работать в любых программах в сопровождении любимой музыки. В программе реализована расширенная совместимость с портативными устройствами. Так, предусмотрена синхронизация компьютера со </w:t>
      </w:r>
      <w:proofErr w:type="gramStart"/>
      <w:r>
        <w:t>смартфонами..</w:t>
      </w:r>
      <w:proofErr w:type="gramEnd"/>
      <w:r>
        <w:t xml:space="preserve"> Программа постоянно обновляется – изменяется ее интерфейс, появляются новые функции управления, улучшается контекстное меню для более удобного доступа к важным опциям, расширяется библиотека мультимедиа. Поскольку программа входит в состав локализованной версии Windows, она полностью русифицирована</w:t>
      </w:r>
      <w:r w:rsidR="005C17AD">
        <w:t xml:space="preserve"> [2]</w:t>
      </w:r>
      <w:r>
        <w:t>.</w:t>
      </w:r>
    </w:p>
    <w:p w14:paraId="6A836800" w14:textId="77777777" w:rsidR="008B2AC3" w:rsidRDefault="008B2AC3" w:rsidP="008B2AC3">
      <w:pPr>
        <w:pStyle w:val="a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Ссылки на ПО </w:t>
      </w:r>
      <w:proofErr w:type="spellStart"/>
      <w:r>
        <w:rPr>
          <w:rFonts w:eastAsia="Times New Roman"/>
          <w:lang w:eastAsia="ru-RU"/>
        </w:rPr>
        <w:t>по</w:t>
      </w:r>
      <w:proofErr w:type="spellEnd"/>
      <w:r>
        <w:rPr>
          <w:rFonts w:eastAsia="Times New Roman"/>
          <w:lang w:eastAsia="ru-RU"/>
        </w:rPr>
        <w:t xml:space="preserve"> теме:</w:t>
      </w:r>
    </w:p>
    <w:p w14:paraId="1D68C414" w14:textId="181FE82F" w:rsidR="0010436E" w:rsidRDefault="0010436E" w:rsidP="0010436E">
      <w:pPr>
        <w:pStyle w:val="a9"/>
        <w:rPr>
          <w:rFonts w:eastAsia="Times New Roman"/>
          <w:lang w:eastAsia="ru-RU"/>
        </w:rPr>
      </w:pPr>
      <w:r w:rsidRPr="0010436E">
        <w:rPr>
          <w:lang w:eastAsia="ru-RU"/>
        </w:rPr>
        <w:t xml:space="preserve">Audio </w:t>
      </w:r>
      <w:proofErr w:type="spellStart"/>
      <w:r w:rsidRPr="0010436E">
        <w:rPr>
          <w:lang w:eastAsia="ru-RU"/>
        </w:rPr>
        <w:t>Cutter</w:t>
      </w:r>
      <w:proofErr w:type="spellEnd"/>
      <w:r w:rsidR="008B2AC3" w:rsidRPr="008B2AC3">
        <w:rPr>
          <w:rFonts w:eastAsia="Times New Roman"/>
          <w:lang w:eastAsia="ru-RU"/>
        </w:rPr>
        <w:t xml:space="preserve"> </w:t>
      </w:r>
      <w:r w:rsidR="008B2AC3">
        <w:rPr>
          <w:rFonts w:eastAsia="Times New Roman"/>
          <w:lang w:eastAsia="ru-RU"/>
        </w:rPr>
        <w:t>(рисунок 2). Разработчик:</w:t>
      </w:r>
      <w:r>
        <w:rPr>
          <w:rFonts w:eastAsia="Times New Roman"/>
          <w:lang w:eastAsia="ru-RU"/>
        </w:rPr>
        <w:t xml:space="preserve"> 123 </w:t>
      </w:r>
      <w:r>
        <w:rPr>
          <w:rFonts w:eastAsia="Times New Roman"/>
          <w:lang w:val="en-US" w:eastAsia="ru-RU"/>
        </w:rPr>
        <w:t>apps</w:t>
      </w:r>
      <w:r w:rsidR="008B2AC3" w:rsidRPr="00341CBA">
        <w:rPr>
          <w:rFonts w:eastAsia="Times New Roman"/>
          <w:lang w:eastAsia="ru-RU"/>
        </w:rPr>
        <w:t xml:space="preserve">. </w:t>
      </w:r>
      <w:r w:rsidR="008B2AC3">
        <w:rPr>
          <w:rFonts w:eastAsia="Times New Roman"/>
          <w:lang w:eastAsia="ru-RU"/>
        </w:rPr>
        <w:t>Последняя версия:</w:t>
      </w:r>
      <w:r w:rsidRPr="0010436E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—</w:t>
      </w:r>
      <w:r w:rsidR="008B2AC3">
        <w:rPr>
          <w:rFonts w:eastAsia="Times New Roman"/>
          <w:lang w:eastAsia="ru-RU"/>
        </w:rPr>
        <w:t xml:space="preserve">. </w:t>
      </w:r>
      <w:r w:rsidRPr="0010436E">
        <w:rPr>
          <w:rFonts w:eastAsia="Times New Roman"/>
          <w:lang w:eastAsia="ru-RU"/>
        </w:rPr>
        <w:t xml:space="preserve">Audio </w:t>
      </w:r>
      <w:proofErr w:type="spellStart"/>
      <w:r w:rsidRPr="0010436E">
        <w:rPr>
          <w:rFonts w:eastAsia="Times New Roman"/>
          <w:lang w:eastAsia="ru-RU"/>
        </w:rPr>
        <w:t>Cutter</w:t>
      </w:r>
      <w:proofErr w:type="spellEnd"/>
      <w:r w:rsidRPr="0010436E">
        <w:rPr>
          <w:rFonts w:eastAsia="Times New Roman"/>
          <w:lang w:eastAsia="ru-RU"/>
        </w:rPr>
        <w:t xml:space="preserve"> позволяет обрезать и редактировать аудио онлайн на Windows. Это бесплатный сервис с поддержкой 300 форматов файлов, готовыми </w:t>
      </w:r>
      <w:proofErr w:type="spellStart"/>
      <w:r w:rsidRPr="0010436E">
        <w:rPr>
          <w:rFonts w:eastAsia="Times New Roman"/>
          <w:lang w:eastAsia="ru-RU"/>
        </w:rPr>
        <w:t>пресетами</w:t>
      </w:r>
      <w:proofErr w:type="spellEnd"/>
      <w:r w:rsidRPr="0010436E">
        <w:rPr>
          <w:rFonts w:eastAsia="Times New Roman"/>
          <w:lang w:eastAsia="ru-RU"/>
        </w:rPr>
        <w:t xml:space="preserve"> для создания рингтонов и функциями плавного затухания и нарастания громкости. </w:t>
      </w:r>
      <w:r w:rsidR="008B2AC3">
        <w:rPr>
          <w:rFonts w:eastAsia="Times New Roman"/>
          <w:lang w:eastAsia="ru-RU"/>
        </w:rPr>
        <w:t xml:space="preserve">Ссылка: </w:t>
      </w:r>
      <w:r w:rsidRPr="0010436E">
        <w:rPr>
          <w:rFonts w:eastAsia="Times New Roman"/>
          <w:lang w:eastAsia="ru-RU"/>
        </w:rPr>
        <w:t xml:space="preserve">https://mp3cut.net </w:t>
      </w:r>
    </w:p>
    <w:p w14:paraId="25E43DD2" w14:textId="70706C61" w:rsidR="008B2AC3" w:rsidRDefault="0010436E" w:rsidP="0010436E">
      <w:pPr>
        <w:pStyle w:val="af0"/>
      </w:pPr>
      <w:r w:rsidRPr="0010436E">
        <w:rPr>
          <w:noProof/>
        </w:rPr>
        <w:drawing>
          <wp:inline distT="0" distB="0" distL="0" distR="0" wp14:anchorId="23FAB6C2" wp14:editId="53DAE1B4">
            <wp:extent cx="3667125" cy="251603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1762" cy="251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1354" w14:textId="240485A0" w:rsidR="008B2AC3" w:rsidRPr="008B2AC3" w:rsidRDefault="008B2AC3" w:rsidP="008B2AC3">
      <w:pPr>
        <w:pStyle w:val="a0"/>
        <w:rPr>
          <w:lang w:eastAsia="ru-RU"/>
        </w:rPr>
      </w:pPr>
      <w:r>
        <w:rPr>
          <w:lang w:eastAsia="ru-RU"/>
        </w:rPr>
        <w:t xml:space="preserve"> — </w:t>
      </w:r>
      <w:r w:rsidR="0010436E" w:rsidRPr="0010436E">
        <w:rPr>
          <w:lang w:eastAsia="ru-RU"/>
        </w:rPr>
        <w:t xml:space="preserve">Audio </w:t>
      </w:r>
      <w:proofErr w:type="spellStart"/>
      <w:r w:rsidR="0010436E" w:rsidRPr="0010436E">
        <w:rPr>
          <w:lang w:eastAsia="ru-RU"/>
        </w:rPr>
        <w:t>Cutter</w:t>
      </w:r>
      <w:proofErr w:type="spellEnd"/>
    </w:p>
    <w:p w14:paraId="0423B470" w14:textId="77777777" w:rsidR="00341CBA" w:rsidRPr="00341CBA" w:rsidRDefault="00341CBA" w:rsidP="00341CBA">
      <w:pPr>
        <w:pStyle w:val="a9"/>
      </w:pPr>
    </w:p>
    <w:p w14:paraId="0177DC14" w14:textId="11137EB1" w:rsidR="00537D8C" w:rsidRDefault="00537D8C" w:rsidP="00537D8C">
      <w:pPr>
        <w:pStyle w:val="2"/>
      </w:pPr>
      <w:bookmarkStart w:id="12" w:name="_Toc190786997"/>
      <w:r w:rsidRPr="00537D8C">
        <w:t>Поддержка видео на ПК</w:t>
      </w:r>
      <w:bookmarkEnd w:id="12"/>
    </w:p>
    <w:p w14:paraId="33F0021A" w14:textId="325CB8F3" w:rsidR="00DA5F7E" w:rsidRDefault="00DA5F7E" w:rsidP="00DA5F7E">
      <w:pPr>
        <w:pStyle w:val="a9"/>
      </w:pPr>
      <w:r>
        <w:t>Источники:</w:t>
      </w:r>
    </w:p>
    <w:p w14:paraId="2A300D5B" w14:textId="1CF31EBE" w:rsidR="00DA5F7E" w:rsidRPr="00DA5F7E" w:rsidRDefault="00DA5F7E" w:rsidP="00DA5F7E">
      <w:pPr>
        <w:pStyle w:val="a9"/>
      </w:pPr>
      <w:r>
        <w:t xml:space="preserve">Кодирование видео — </w:t>
      </w:r>
      <w:r w:rsidRPr="00DA5F7E">
        <w:t>https://videoglaz.ru/blog/kodirovanie-video</w:t>
      </w:r>
    </w:p>
    <w:p w14:paraId="716A9909" w14:textId="77777777" w:rsidR="00DA5F7E" w:rsidRPr="00DA5F7E" w:rsidRDefault="00DA5F7E" w:rsidP="00DA5F7E">
      <w:pPr>
        <w:pStyle w:val="a9"/>
      </w:pPr>
      <w:r w:rsidRPr="00DA5F7E">
        <w:t>Для хранения и обработки видео на компьютере его необходимо закодировать. Видео состоит из кадров, которые кодируются как растровые изображения, разбитые на пиксели. Звуковое сопровождение кодируется аналогично обычному звуку. Основные характеристики видеоданных — частота кадров (25 или 30 кадров в секунду в зависимости от стандарта) и экранное разрешение.</w:t>
      </w:r>
    </w:p>
    <w:p w14:paraId="217DF37F" w14:textId="77777777" w:rsidR="00DA5F7E" w:rsidRPr="00DA5F7E" w:rsidRDefault="00DA5F7E" w:rsidP="00DA5F7E">
      <w:pPr>
        <w:pStyle w:val="a9"/>
      </w:pPr>
    </w:p>
    <w:p w14:paraId="407E954B" w14:textId="26677594" w:rsidR="00DA5F7E" w:rsidRPr="00DA5F7E" w:rsidRDefault="00DA5F7E" w:rsidP="00DA5F7E">
      <w:pPr>
        <w:pStyle w:val="a9"/>
      </w:pPr>
      <w:r w:rsidRPr="00DA5F7E">
        <w:t>Известные телевизионные стандарты:</w:t>
      </w:r>
    </w:p>
    <w:p w14:paraId="496D6C5A" w14:textId="1D0590DE" w:rsidR="00DA5F7E" w:rsidRPr="00DA5F7E" w:rsidRDefault="00DA5F7E" w:rsidP="00DA5F7E">
      <w:pPr>
        <w:pStyle w:val="a5"/>
      </w:pPr>
      <w:r w:rsidRPr="00DA5F7E">
        <w:t>NTSC (Северная Америка, Япония): разрешение 768×484 пикселей.</w:t>
      </w:r>
    </w:p>
    <w:p w14:paraId="619212A1" w14:textId="799363C5" w:rsidR="00DA5F7E" w:rsidRPr="00DA5F7E" w:rsidRDefault="00DA5F7E" w:rsidP="00DA5F7E">
      <w:pPr>
        <w:pStyle w:val="a5"/>
      </w:pPr>
      <w:r w:rsidRPr="00DA5F7E">
        <w:t>PAL и SECAM (Европа, Россия, Франция): разрешение 768×576 пикселей.</w:t>
      </w:r>
    </w:p>
    <w:p w14:paraId="55C0DAA2" w14:textId="1C48B3EF" w:rsidR="00DA5F7E" w:rsidRPr="00DA5F7E" w:rsidRDefault="00DA5F7E" w:rsidP="00DA5F7E">
      <w:pPr>
        <w:pStyle w:val="a9"/>
      </w:pPr>
      <w:r w:rsidRPr="00DA5F7E">
        <w:t>Не все пиксели используются для отображения. Например, при разрешении 768×576 на экране телевизора отображается 704×540 пикселей. В цифровых форматах, таких как DV (720×576) или Video-CD (352×288), размер кадра может отличаться.</w:t>
      </w:r>
    </w:p>
    <w:p w14:paraId="59C633AC" w14:textId="79C91EEA" w:rsidR="00DA5F7E" w:rsidRPr="00DA5F7E" w:rsidRDefault="00DA5F7E" w:rsidP="00DA5F7E">
      <w:pPr>
        <w:pStyle w:val="a9"/>
      </w:pPr>
      <w:r w:rsidRPr="00DA5F7E">
        <w:t>Для кодирования цвета в видео используется модель YUV, где:</w:t>
      </w:r>
    </w:p>
    <w:p w14:paraId="143449A7" w14:textId="6A166FBA" w:rsidR="00DA5F7E" w:rsidRPr="00DA5F7E" w:rsidRDefault="00DA5F7E" w:rsidP="00DA5F7E">
      <w:pPr>
        <w:pStyle w:val="a5"/>
      </w:pPr>
      <w:r w:rsidRPr="00DA5F7E">
        <w:t>Y — яркость,</w:t>
      </w:r>
    </w:p>
    <w:p w14:paraId="7E020F5F" w14:textId="50BDCC05" w:rsidR="00DA5F7E" w:rsidRPr="00DA5F7E" w:rsidRDefault="00DA5F7E" w:rsidP="00DA5F7E">
      <w:pPr>
        <w:pStyle w:val="a5"/>
      </w:pPr>
      <w:r w:rsidRPr="00DA5F7E">
        <w:t>U и V — цветоразностные компоненты.</w:t>
      </w:r>
    </w:p>
    <w:p w14:paraId="22B76779" w14:textId="2C2BA2AE" w:rsidR="00DA5F7E" w:rsidRPr="00DA5F7E" w:rsidRDefault="00DA5F7E" w:rsidP="00DA5F7E">
      <w:pPr>
        <w:pStyle w:val="a9"/>
      </w:pPr>
      <w:r w:rsidRPr="00DA5F7E">
        <w:t>Человеческий глаз менее чувствителен к цветовым изменениям, чем к яркости, поэтому для уменьшения объема данных без потери качества применяются модели:</w:t>
      </w:r>
    </w:p>
    <w:p w14:paraId="0EB12931" w14:textId="210CB24C" w:rsidR="00DA5F7E" w:rsidRPr="00DA5F7E" w:rsidRDefault="00DA5F7E" w:rsidP="00DA5F7E">
      <w:pPr>
        <w:pStyle w:val="a9"/>
      </w:pPr>
      <w:r w:rsidRPr="00DA5F7E">
        <w:t>4:4:4 — полная цветовая информация.</w:t>
      </w:r>
    </w:p>
    <w:p w14:paraId="58DDC8C1" w14:textId="7F20D337" w:rsidR="00DA5F7E" w:rsidRPr="00DA5F7E" w:rsidRDefault="00DA5F7E" w:rsidP="00DA5F7E">
      <w:pPr>
        <w:pStyle w:val="a9"/>
      </w:pPr>
      <w:r w:rsidRPr="00DA5F7E">
        <w:t>4:2:2 — цветовые компоненты уменьшены в два раза (используется в телевидении).</w:t>
      </w:r>
    </w:p>
    <w:p w14:paraId="6834F200" w14:textId="2953DB5E" w:rsidR="00DA5F7E" w:rsidRPr="00DA5F7E" w:rsidRDefault="00DA5F7E" w:rsidP="00DA5F7E">
      <w:pPr>
        <w:pStyle w:val="a9"/>
      </w:pPr>
      <w:r w:rsidRPr="00DA5F7E">
        <w:t>4:2:0 — еще большее уменьшение цветовых данных (для бытового видео).</w:t>
      </w:r>
    </w:p>
    <w:p w14:paraId="276CDDFD" w14:textId="2C99CF29" w:rsidR="00DA5F7E" w:rsidRDefault="00DA5F7E" w:rsidP="00DA5F7E">
      <w:pPr>
        <w:pStyle w:val="a9"/>
      </w:pPr>
      <w:r w:rsidRPr="00DA5F7E">
        <w:lastRenderedPageBreak/>
        <w:t>Таким образом, кодирование видео позволяет эффективно хранить и передавать информацию, учитывая особенности восприятия человека</w:t>
      </w:r>
      <w:r w:rsidR="005C17AD">
        <w:t xml:space="preserve"> [3]</w:t>
      </w:r>
      <w:r w:rsidRPr="00DA5F7E">
        <w:t>.</w:t>
      </w:r>
    </w:p>
    <w:p w14:paraId="6A98F430" w14:textId="73986F7E" w:rsidR="001C6B73" w:rsidRPr="001C6B73" w:rsidRDefault="001C6B73" w:rsidP="00DA5F7E">
      <w:pPr>
        <w:pStyle w:val="a9"/>
      </w:pPr>
      <w:r>
        <w:t xml:space="preserve">Ссылки на ПО </w:t>
      </w:r>
      <w:proofErr w:type="spellStart"/>
      <w:r>
        <w:t>по</w:t>
      </w:r>
      <w:proofErr w:type="spellEnd"/>
      <w:r>
        <w:t xml:space="preserve"> теме:</w:t>
      </w:r>
    </w:p>
    <w:p w14:paraId="07E604E0" w14:textId="123FDB5C" w:rsidR="00AB606C" w:rsidRDefault="00AB606C" w:rsidP="00AB606C">
      <w:pPr>
        <w:pStyle w:val="a9"/>
        <w:rPr>
          <w:rFonts w:eastAsia="Times New Roman"/>
          <w:lang w:eastAsia="ru-RU"/>
        </w:rPr>
      </w:pPr>
      <w:r w:rsidRPr="001C6B73">
        <w:rPr>
          <w:rFonts w:eastAsia="Times New Roman"/>
          <w:lang w:val="en-US" w:eastAsia="ru-RU"/>
        </w:rPr>
        <w:t>VLC Media Player (</w:t>
      </w:r>
      <w:r>
        <w:rPr>
          <w:rFonts w:eastAsia="Times New Roman"/>
          <w:lang w:eastAsia="ru-RU"/>
        </w:rPr>
        <w:t>рисунок</w:t>
      </w:r>
      <w:r w:rsidRPr="001C6B73">
        <w:rPr>
          <w:rFonts w:eastAsia="Times New Roman"/>
          <w:lang w:val="en-US" w:eastAsia="ru-RU"/>
        </w:rPr>
        <w:t xml:space="preserve"> 3). </w:t>
      </w:r>
      <w:r>
        <w:rPr>
          <w:rFonts w:eastAsia="Times New Roman"/>
          <w:lang w:eastAsia="ru-RU"/>
        </w:rPr>
        <w:t>Разработчик</w:t>
      </w:r>
      <w:r w:rsidRPr="001C6B73">
        <w:rPr>
          <w:rFonts w:eastAsia="Times New Roman"/>
          <w:lang w:val="en-US" w:eastAsia="ru-RU"/>
        </w:rPr>
        <w:t xml:space="preserve">: </w:t>
      </w:r>
      <w:proofErr w:type="spellStart"/>
      <w:r w:rsidRPr="001C6B73">
        <w:rPr>
          <w:rFonts w:eastAsia="Times New Roman"/>
          <w:lang w:val="en-US" w:eastAsia="ru-RU"/>
        </w:rPr>
        <w:t>VideoLAN</w:t>
      </w:r>
      <w:proofErr w:type="spellEnd"/>
      <w:r w:rsidRPr="001C6B73">
        <w:rPr>
          <w:rFonts w:eastAsia="Times New Roman"/>
          <w:lang w:val="en-US" w:eastAsia="ru-RU"/>
        </w:rPr>
        <w:t xml:space="preserve"> Organization. </w:t>
      </w:r>
      <w:r>
        <w:rPr>
          <w:rFonts w:eastAsia="Times New Roman"/>
          <w:lang w:eastAsia="ru-RU"/>
        </w:rPr>
        <w:t>Последняя версия:</w:t>
      </w:r>
      <w:r w:rsidRPr="00AB606C">
        <w:rPr>
          <w:rFonts w:eastAsia="Times New Roman"/>
          <w:lang w:eastAsia="ru-RU"/>
        </w:rPr>
        <w:t xml:space="preserve"> 3.0.20</w:t>
      </w:r>
      <w:r w:rsidR="0010436E">
        <w:rPr>
          <w:rFonts w:eastAsia="Times New Roman"/>
          <w:lang w:eastAsia="ru-RU"/>
        </w:rPr>
        <w:t xml:space="preserve">, </w:t>
      </w:r>
      <w:r w:rsidR="00057171" w:rsidRPr="005C17AD">
        <w:rPr>
          <w:rFonts w:eastAsia="Times New Roman"/>
          <w:lang w:eastAsia="ru-RU"/>
        </w:rPr>
        <w:t>2025</w:t>
      </w:r>
      <w:r>
        <w:rPr>
          <w:rFonts w:eastAsia="Times New Roman"/>
          <w:lang w:eastAsia="ru-RU"/>
        </w:rPr>
        <w:t xml:space="preserve">. </w:t>
      </w:r>
      <w:r w:rsidR="0010436E">
        <w:rPr>
          <w:rFonts w:eastAsia="Times New Roman"/>
          <w:lang w:eastAsia="ru-RU"/>
        </w:rPr>
        <w:t xml:space="preserve">Бесплатный. </w:t>
      </w:r>
      <w:r w:rsidR="0010436E">
        <w:t>VLC — это универсальный медиаплеер с открытым исходным кодом, поддерживающий широкий спектр аудио- и видеоформатов без необходимости установки дополнительных кодеков.</w:t>
      </w:r>
      <w:r w:rsidR="0010436E">
        <w:rPr>
          <w:rFonts w:eastAsia="Times New Roman"/>
          <w:lang w:eastAsia="ru-RU"/>
        </w:rPr>
        <w:t xml:space="preserve"> Скачать</w:t>
      </w:r>
      <w:r>
        <w:rPr>
          <w:rFonts w:eastAsia="Times New Roman"/>
          <w:lang w:eastAsia="ru-RU"/>
        </w:rPr>
        <w:t xml:space="preserve">: </w:t>
      </w:r>
      <w:hyperlink r:id="rId16" w:history="1">
        <w:r w:rsidRPr="00DA2F7B">
          <w:rPr>
            <w:rStyle w:val="af9"/>
            <w:rFonts w:eastAsia="Times New Roman"/>
            <w:lang w:eastAsia="ru-RU"/>
          </w:rPr>
          <w:t>https://www.videolan.org/vlc/</w:t>
        </w:r>
      </w:hyperlink>
    </w:p>
    <w:p w14:paraId="3BCCD16C" w14:textId="6E26CC74" w:rsidR="00AB606C" w:rsidRDefault="00AB606C" w:rsidP="00AB606C">
      <w:pPr>
        <w:pStyle w:val="af0"/>
        <w:rPr>
          <w:rFonts w:eastAsia="Times New Roman"/>
        </w:rPr>
      </w:pPr>
      <w:r>
        <w:rPr>
          <w:noProof/>
        </w:rPr>
        <w:drawing>
          <wp:inline distT="0" distB="0" distL="0" distR="0" wp14:anchorId="4A825835" wp14:editId="588DA607">
            <wp:extent cx="3348755" cy="2619375"/>
            <wp:effectExtent l="0" t="0" r="4445" b="0"/>
            <wp:docPr id="19" name="Рисунок 1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713" cy="262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9AD32" w14:textId="2C3799C1" w:rsidR="00AB606C" w:rsidRPr="00DA5F7E" w:rsidRDefault="00AB606C" w:rsidP="001C6B73">
      <w:pPr>
        <w:pStyle w:val="a0"/>
        <w:rPr>
          <w:lang w:eastAsia="ru-RU"/>
        </w:rPr>
      </w:pPr>
      <w:r>
        <w:rPr>
          <w:lang w:eastAsia="ru-RU"/>
        </w:rPr>
        <w:t xml:space="preserve"> — </w:t>
      </w:r>
      <w:r w:rsidRPr="00AB606C">
        <w:rPr>
          <w:rFonts w:eastAsia="Times New Roman"/>
          <w:lang w:eastAsia="ru-RU"/>
        </w:rPr>
        <w:t>VLC Media Player</w:t>
      </w:r>
    </w:p>
    <w:p w14:paraId="6E4289FC" w14:textId="74EBFC28" w:rsidR="00537D8C" w:rsidRDefault="00537D8C" w:rsidP="00537D8C">
      <w:pPr>
        <w:pStyle w:val="2"/>
      </w:pPr>
      <w:bookmarkStart w:id="13" w:name="_Toc190786998"/>
      <w:r w:rsidRPr="00537D8C">
        <w:t>Программы поддержки анимации и морфинга</w:t>
      </w:r>
      <w:bookmarkEnd w:id="13"/>
    </w:p>
    <w:p w14:paraId="1C3584AB" w14:textId="4B7ED68F" w:rsidR="0018604B" w:rsidRDefault="0018604B" w:rsidP="0018604B">
      <w:pPr>
        <w:pStyle w:val="a9"/>
      </w:pPr>
      <w:r>
        <w:t>Источники</w:t>
      </w:r>
      <w:r w:rsidR="001C6B73">
        <w:t>:</w:t>
      </w:r>
    </w:p>
    <w:p w14:paraId="5BFA0064" w14:textId="074C97CF" w:rsidR="001C6B73" w:rsidRPr="0018604B" w:rsidRDefault="001C6B73" w:rsidP="0018604B">
      <w:pPr>
        <w:pStyle w:val="a9"/>
      </w:pPr>
      <w:r>
        <w:t xml:space="preserve">Анимация — </w:t>
      </w:r>
      <w:r w:rsidRPr="001C6B73">
        <w:t>https://ru.wikipedia.org/wiki/Анимация</w:t>
      </w:r>
    </w:p>
    <w:p w14:paraId="432702CF" w14:textId="3BD4FC9E" w:rsidR="0018604B" w:rsidRDefault="0018604B" w:rsidP="0018604B">
      <w:pPr>
        <w:pStyle w:val="a9"/>
      </w:pPr>
      <w:r>
        <w:t>Современные технологии создания анимации включают в себя несколько методов:</w:t>
      </w:r>
    </w:p>
    <w:p w14:paraId="022FDAEE" w14:textId="76CD8734" w:rsidR="0018604B" w:rsidRDefault="0018604B" w:rsidP="0018604B">
      <w:pPr>
        <w:pStyle w:val="123"/>
        <w:numPr>
          <w:ilvl w:val="0"/>
          <w:numId w:val="26"/>
        </w:numPr>
      </w:pPr>
      <w:r>
        <w:t>Классическая (традиционная) анимация: каждый кадр рисуется вручную, что требует больших временных и трудовых затрат.</w:t>
      </w:r>
    </w:p>
    <w:p w14:paraId="58689AA4" w14:textId="45C8C0D0" w:rsidR="0018604B" w:rsidRDefault="0018604B" w:rsidP="0018604B">
      <w:pPr>
        <w:pStyle w:val="123"/>
      </w:pPr>
      <w:r>
        <w:t>Стоп-кадровая (кукольная) анимация: объекты фиксируются в кадре, их положение изменяется, и процесс повторяется.</w:t>
      </w:r>
    </w:p>
    <w:p w14:paraId="109939DC" w14:textId="4199CD32" w:rsidR="0018604B" w:rsidRDefault="0018604B" w:rsidP="0018604B">
      <w:pPr>
        <w:pStyle w:val="123"/>
      </w:pPr>
      <w:r>
        <w:lastRenderedPageBreak/>
        <w:t>Спрайтовая анимация: реализуется с использованием языков программирования.</w:t>
      </w:r>
    </w:p>
    <w:p w14:paraId="71862E91" w14:textId="4461C4A4" w:rsidR="0018604B" w:rsidRDefault="0018604B" w:rsidP="0018604B">
      <w:pPr>
        <w:pStyle w:val="123"/>
      </w:pPr>
      <w:r>
        <w:t>Морфинг: преобразование одного объекта в другой через генерацию промежуточных кадров.</w:t>
      </w:r>
    </w:p>
    <w:p w14:paraId="221740BB" w14:textId="75C19A5F" w:rsidR="0018604B" w:rsidRDefault="0018604B" w:rsidP="0018604B">
      <w:pPr>
        <w:pStyle w:val="123"/>
      </w:pPr>
      <w:r>
        <w:t>Цветовая анимация: изменяется только цвет объекта, а не его положение.</w:t>
      </w:r>
    </w:p>
    <w:p w14:paraId="33F01688" w14:textId="75025D98" w:rsidR="0018604B" w:rsidRDefault="0018604B" w:rsidP="0018604B">
      <w:pPr>
        <w:pStyle w:val="123"/>
      </w:pPr>
      <w:r>
        <w:t>3D-анимация: создается с помощью специальных программ (например, 3D MAX), где сцены состоят из объектов, источников света и текстур.</w:t>
      </w:r>
    </w:p>
    <w:p w14:paraId="556DC5C9" w14:textId="51EC6598" w:rsidR="0018604B" w:rsidRDefault="0018604B" w:rsidP="0018604B">
      <w:pPr>
        <w:pStyle w:val="123"/>
      </w:pPr>
      <w:r>
        <w:t xml:space="preserve">Захват движения (Motion </w:t>
      </w:r>
      <w:proofErr w:type="spellStart"/>
      <w:r>
        <w:t>Capture</w:t>
      </w:r>
      <w:proofErr w:type="spellEnd"/>
      <w:r>
        <w:t>): датчики фиксируют движения живого актера, которые затем переносятся на компьютерную модель для создания реалистичной анимации.</w:t>
      </w:r>
    </w:p>
    <w:p w14:paraId="36106534" w14:textId="24BC727B" w:rsidR="0018604B" w:rsidRDefault="0018604B" w:rsidP="0018604B">
      <w:pPr>
        <w:pStyle w:val="a9"/>
      </w:pPr>
      <w:r>
        <w:t>Принципы анимации, такие как плавность движения, реалистичность и выразительность, были разработаны в Disney и применяются в большинстве анимационных технологий</w:t>
      </w:r>
      <w:r w:rsidR="005C17AD">
        <w:t xml:space="preserve"> [4]</w:t>
      </w:r>
      <w:r>
        <w:t>.</w:t>
      </w:r>
    </w:p>
    <w:p w14:paraId="13CC47BF" w14:textId="77777777" w:rsidR="001C6B73" w:rsidRPr="001C6B73" w:rsidRDefault="001C6B73" w:rsidP="001C6B73">
      <w:pPr>
        <w:pStyle w:val="a9"/>
      </w:pPr>
      <w:r>
        <w:t xml:space="preserve">Ссылки на ПО </w:t>
      </w:r>
      <w:proofErr w:type="spellStart"/>
      <w:r>
        <w:t>по</w:t>
      </w:r>
      <w:proofErr w:type="spellEnd"/>
      <w:r>
        <w:t xml:space="preserve"> теме:</w:t>
      </w:r>
    </w:p>
    <w:p w14:paraId="1EE92F9F" w14:textId="26DC5B8E" w:rsidR="001C6B73" w:rsidRPr="00057171" w:rsidRDefault="001C6B73" w:rsidP="001C6B73">
      <w:pPr>
        <w:pStyle w:val="a9"/>
        <w:rPr>
          <w:rFonts w:eastAsia="Times New Roman"/>
          <w:lang w:val="en-US" w:eastAsia="ru-RU"/>
        </w:rPr>
      </w:pPr>
      <w:r>
        <w:rPr>
          <w:rFonts w:eastAsia="Times New Roman"/>
          <w:lang w:val="en-US" w:eastAsia="ru-RU"/>
        </w:rPr>
        <w:t>Blender</w:t>
      </w:r>
      <w:r w:rsidRPr="001C6B73">
        <w:rPr>
          <w:rFonts w:eastAsia="Times New Roman"/>
          <w:lang w:val="en-US" w:eastAsia="ru-RU"/>
        </w:rPr>
        <w:t xml:space="preserve"> (</w:t>
      </w:r>
      <w:r>
        <w:rPr>
          <w:rFonts w:eastAsia="Times New Roman"/>
          <w:lang w:eastAsia="ru-RU"/>
        </w:rPr>
        <w:t>рисунок</w:t>
      </w:r>
      <w:r w:rsidRPr="001C6B73">
        <w:rPr>
          <w:rFonts w:eastAsia="Times New Roman"/>
          <w:lang w:val="en-US" w:eastAsia="ru-RU"/>
        </w:rPr>
        <w:t xml:space="preserve"> 4). </w:t>
      </w:r>
      <w:r>
        <w:rPr>
          <w:rFonts w:eastAsia="Times New Roman"/>
          <w:lang w:eastAsia="ru-RU"/>
        </w:rPr>
        <w:t>Разработчик</w:t>
      </w:r>
      <w:r w:rsidRPr="001C6B73">
        <w:rPr>
          <w:rFonts w:eastAsia="Times New Roman"/>
          <w:lang w:val="en-US" w:eastAsia="ru-RU"/>
        </w:rPr>
        <w:t>:</w:t>
      </w:r>
      <w:r w:rsidRPr="001C6B73">
        <w:rPr>
          <w:lang w:val="en-US"/>
        </w:rPr>
        <w:t xml:space="preserve"> </w:t>
      </w:r>
      <w:r w:rsidRPr="001C6B73">
        <w:rPr>
          <w:rFonts w:eastAsia="Times New Roman"/>
          <w:lang w:val="en-US" w:eastAsia="ru-RU"/>
        </w:rPr>
        <w:t xml:space="preserve">Blender Foundation. </w:t>
      </w:r>
      <w:r>
        <w:rPr>
          <w:rFonts w:eastAsia="Times New Roman"/>
          <w:lang w:eastAsia="ru-RU"/>
        </w:rPr>
        <w:t>Последняя версия:</w:t>
      </w:r>
      <w:r w:rsidRPr="00AB606C">
        <w:rPr>
          <w:rFonts w:eastAsia="Times New Roman"/>
          <w:lang w:eastAsia="ru-RU"/>
        </w:rPr>
        <w:t xml:space="preserve"> </w:t>
      </w:r>
      <w:r w:rsidRPr="001C6B73">
        <w:rPr>
          <w:rFonts w:eastAsia="Times New Roman"/>
          <w:lang w:eastAsia="ru-RU"/>
        </w:rPr>
        <w:t>4.3</w:t>
      </w:r>
      <w:r w:rsidR="00057171" w:rsidRPr="00057171">
        <w:rPr>
          <w:rFonts w:eastAsia="Times New Roman"/>
          <w:lang w:eastAsia="ru-RU"/>
        </w:rPr>
        <w:t>, 2025</w:t>
      </w:r>
      <w:r>
        <w:rPr>
          <w:rFonts w:eastAsia="Times New Roman"/>
          <w:lang w:eastAsia="ru-RU"/>
        </w:rPr>
        <w:t xml:space="preserve">. </w:t>
      </w:r>
      <w:r w:rsidR="00057171">
        <w:rPr>
          <w:rFonts w:eastAsia="Times New Roman"/>
          <w:lang w:eastAsia="ru-RU"/>
        </w:rPr>
        <w:t xml:space="preserve">Бесплатно. </w:t>
      </w:r>
      <w:proofErr w:type="spellStart"/>
      <w:r w:rsidR="00057171">
        <w:t>Blender</w:t>
      </w:r>
      <w:proofErr w:type="spellEnd"/>
      <w:r w:rsidR="00057171">
        <w:t xml:space="preserve"> — это профессиональный инструмент для 3D-моделирования, анимации и рендеринга с открытым исходным кодом, широко используемый в индустрии для создания высококачественного контента.</w:t>
      </w:r>
      <w:r w:rsidR="00057171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 xml:space="preserve">Ссылка: </w:t>
      </w:r>
      <w:r w:rsidRPr="001C6B73">
        <w:rPr>
          <w:rFonts w:eastAsia="Times New Roman"/>
          <w:lang w:eastAsia="ru-RU"/>
        </w:rPr>
        <w:t>https://www.blender.org</w:t>
      </w:r>
    </w:p>
    <w:p w14:paraId="54CB3C11" w14:textId="1A62A5DE" w:rsidR="001C6B73" w:rsidRDefault="001C6B73" w:rsidP="001C6B73">
      <w:pPr>
        <w:pStyle w:val="af0"/>
      </w:pPr>
      <w:r>
        <w:rPr>
          <w:noProof/>
        </w:rPr>
        <w:drawing>
          <wp:inline distT="0" distB="0" distL="0" distR="0" wp14:anchorId="7F801938" wp14:editId="77914074">
            <wp:extent cx="3495675" cy="1966385"/>
            <wp:effectExtent l="0" t="0" r="0" b="0"/>
            <wp:docPr id="20" name="Рисунок 2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400" cy="1969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2723F" w14:textId="7718A61A" w:rsidR="001C6B73" w:rsidRPr="0018604B" w:rsidRDefault="001C6B73" w:rsidP="001C6B73">
      <w:pPr>
        <w:pStyle w:val="a0"/>
        <w:rPr>
          <w:lang w:eastAsia="ru-RU"/>
        </w:rPr>
      </w:pPr>
      <w:r>
        <w:rPr>
          <w:lang w:eastAsia="ru-RU"/>
        </w:rPr>
        <w:t xml:space="preserve"> — </w:t>
      </w:r>
      <w:r>
        <w:rPr>
          <w:lang w:val="en-US" w:eastAsia="ru-RU"/>
        </w:rPr>
        <w:t>Blender</w:t>
      </w:r>
    </w:p>
    <w:p w14:paraId="09B47486" w14:textId="1D94F04E" w:rsidR="00537D8C" w:rsidRDefault="00537D8C" w:rsidP="00537D8C">
      <w:pPr>
        <w:pStyle w:val="2"/>
      </w:pPr>
      <w:bookmarkStart w:id="14" w:name="_Toc190786999"/>
      <w:r w:rsidRPr="00537D8C">
        <w:lastRenderedPageBreak/>
        <w:t>Средства и программы поддержки среды гипермедиа</w:t>
      </w:r>
      <w:bookmarkEnd w:id="14"/>
    </w:p>
    <w:p w14:paraId="75D3ABA3" w14:textId="03A5234F" w:rsidR="000B6B21" w:rsidRDefault="000B6B21" w:rsidP="000B6B21">
      <w:pPr>
        <w:pStyle w:val="a9"/>
      </w:pPr>
      <w:r>
        <w:t>Источники:</w:t>
      </w:r>
    </w:p>
    <w:p w14:paraId="71483F86" w14:textId="32F3D0EF" w:rsidR="000B6B21" w:rsidRPr="000B6B21" w:rsidRDefault="000B6B21" w:rsidP="000B6B21">
      <w:pPr>
        <w:pStyle w:val="a9"/>
      </w:pPr>
      <w:r w:rsidRPr="000B6B21">
        <w:t>История HTML. Часть 1. Гипертекст и гипермедиа</w:t>
      </w:r>
      <w:r>
        <w:t xml:space="preserve"> — </w:t>
      </w:r>
      <w:r w:rsidRPr="000B6B21">
        <w:t>https://habr.com/ru/articles/777132/</w:t>
      </w:r>
    </w:p>
    <w:p w14:paraId="49375363" w14:textId="77899D7A" w:rsidR="001C6B73" w:rsidRDefault="001C6B73" w:rsidP="001C6B73">
      <w:pPr>
        <w:pStyle w:val="a9"/>
      </w:pPr>
      <w:r>
        <w:t>Гипертекстовая технология отличается от обычного текста тем, что текст становится многомерным и иерархически структурированным. Она ориентирована на взаимодействие с пользователем, позволяя ему самостоятельно выбирать подход к изучению или созданию материала. Гипертекст включает не только информацию, но и инструменты для ее эффективного поиска. Основные элементы гипертекстовой технологии:</w:t>
      </w:r>
    </w:p>
    <w:p w14:paraId="6A86E783" w14:textId="77777777" w:rsidR="001C6B73" w:rsidRDefault="001C6B73" w:rsidP="001C6B73">
      <w:pPr>
        <w:pStyle w:val="123"/>
        <w:numPr>
          <w:ilvl w:val="0"/>
          <w:numId w:val="27"/>
        </w:numPr>
      </w:pPr>
      <w:r>
        <w:t>Информационный фрагмент: может быть текстом, изображением, видео или аудио.</w:t>
      </w:r>
    </w:p>
    <w:p w14:paraId="55E43AD7" w14:textId="55476AE6" w:rsidR="001C6B73" w:rsidRDefault="001C6B73" w:rsidP="001C6B73">
      <w:pPr>
        <w:pStyle w:val="123"/>
      </w:pPr>
      <w:r>
        <w:t>Тема: краткое название фрагмента.</w:t>
      </w:r>
    </w:p>
    <w:p w14:paraId="610861DA" w14:textId="26CE595F" w:rsidR="001C6B73" w:rsidRDefault="001C6B73" w:rsidP="001C6B73">
      <w:pPr>
        <w:pStyle w:val="123"/>
      </w:pPr>
      <w:r>
        <w:t>Узлы: фрагменты, из которых возможен переход к другим фрагментам.</w:t>
      </w:r>
    </w:p>
    <w:p w14:paraId="7AF10027" w14:textId="1FAF654F" w:rsidR="001C6B73" w:rsidRDefault="001C6B73" w:rsidP="001C6B73">
      <w:pPr>
        <w:pStyle w:val="123"/>
      </w:pPr>
      <w:r>
        <w:t>Ссылки: слова или фразы, обеспечивающие переход между узлами. Они могут быть:</w:t>
      </w:r>
    </w:p>
    <w:p w14:paraId="3150A56E" w14:textId="3E6E11D8" w:rsidR="001C6B73" w:rsidRDefault="001C6B73" w:rsidP="000B6B21">
      <w:pPr>
        <w:pStyle w:val="a5"/>
      </w:pPr>
      <w:r>
        <w:t>Референтными: направленные связи между узлами.</w:t>
      </w:r>
    </w:p>
    <w:p w14:paraId="2A46B2A8" w14:textId="4E200BB6" w:rsidR="001C6B73" w:rsidRDefault="001C6B73" w:rsidP="000B6B21">
      <w:pPr>
        <w:pStyle w:val="a5"/>
      </w:pPr>
      <w:r>
        <w:t>Организационными: структурируют информацию.</w:t>
      </w:r>
    </w:p>
    <w:p w14:paraId="4DDF6BE8" w14:textId="049B1FCF" w:rsidR="001C6B73" w:rsidRDefault="001C6B73" w:rsidP="000B6B21">
      <w:pPr>
        <w:pStyle w:val="a5"/>
      </w:pPr>
      <w:r>
        <w:t>Локальными: ссылки внутри одного документа.</w:t>
      </w:r>
    </w:p>
    <w:p w14:paraId="7A35C92B" w14:textId="48912DE9" w:rsidR="001C6B73" w:rsidRDefault="001C6B73" w:rsidP="000B6B21">
      <w:pPr>
        <w:pStyle w:val="a5"/>
      </w:pPr>
      <w:r>
        <w:t>Глобальными: ссылки на внешние ресурсы или документы.</w:t>
      </w:r>
    </w:p>
    <w:p w14:paraId="7C7379F8" w14:textId="12CBA98C" w:rsidR="001C6B73" w:rsidRDefault="001C6B73" w:rsidP="001C6B73">
      <w:pPr>
        <w:pStyle w:val="a9"/>
      </w:pPr>
      <w:r>
        <w:t>Гипертекстовая технология занимает промежуточное место между документальными и фактографическими системами, сочетая структурированность и гибкость</w:t>
      </w:r>
      <w:r w:rsidR="005C17AD">
        <w:t xml:space="preserve"> [5]</w:t>
      </w:r>
      <w:r>
        <w:t>.</w:t>
      </w:r>
    </w:p>
    <w:p w14:paraId="135B40CE" w14:textId="22882D5C" w:rsidR="001C6B73" w:rsidRDefault="000B6B21" w:rsidP="001C6B73">
      <w:pPr>
        <w:pStyle w:val="a9"/>
      </w:pPr>
      <w:r>
        <w:t>Пример гипермедиа:</w:t>
      </w:r>
    </w:p>
    <w:p w14:paraId="5D40E196" w14:textId="462BDF49" w:rsidR="000B6B21" w:rsidRPr="00FB03D2" w:rsidRDefault="000B6B21" w:rsidP="001C6B73">
      <w:pPr>
        <w:pStyle w:val="a9"/>
      </w:pPr>
      <w:r>
        <w:t>Платформа онлайн курсов с элементами гипермедиа</w:t>
      </w:r>
      <w:r w:rsidR="00FB03D2" w:rsidRPr="00FB03D2">
        <w:t xml:space="preserve"> (</w:t>
      </w:r>
      <w:r w:rsidR="00FB03D2">
        <w:t>рисунок 6)</w:t>
      </w:r>
      <w:r>
        <w:t xml:space="preserve"> —</w:t>
      </w:r>
      <w:r w:rsidR="00FB03D2" w:rsidRPr="00FB03D2">
        <w:t xml:space="preserve"> </w:t>
      </w:r>
      <w:hyperlink r:id="rId19" w:history="1">
        <w:r w:rsidR="00FB03D2" w:rsidRPr="00871255">
          <w:rPr>
            <w:rStyle w:val="af9"/>
          </w:rPr>
          <w:t>https://www.coursera.org</w:t>
        </w:r>
      </w:hyperlink>
    </w:p>
    <w:p w14:paraId="45177C7E" w14:textId="15BEC4F1" w:rsidR="00FB03D2" w:rsidRDefault="00FB03D2" w:rsidP="00FB03D2">
      <w:pPr>
        <w:pStyle w:val="af0"/>
      </w:pPr>
      <w:r w:rsidRPr="00FB03D2">
        <w:rPr>
          <w:noProof/>
        </w:rPr>
        <w:lastRenderedPageBreak/>
        <w:drawing>
          <wp:inline distT="0" distB="0" distL="0" distR="0" wp14:anchorId="59B05D78" wp14:editId="32197589">
            <wp:extent cx="4314825" cy="2589253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202" cy="259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FF8E" w14:textId="58288417" w:rsidR="00FB03D2" w:rsidRPr="00FB03D2" w:rsidRDefault="00FB03D2" w:rsidP="00FB03D2">
      <w:pPr>
        <w:pStyle w:val="a0"/>
        <w:rPr>
          <w:lang w:eastAsia="ru-RU"/>
        </w:rPr>
      </w:pPr>
      <w:r>
        <w:rPr>
          <w:lang w:val="en-US" w:eastAsia="ru-RU"/>
        </w:rPr>
        <w:t xml:space="preserve"> </w:t>
      </w:r>
      <w:r>
        <w:rPr>
          <w:lang w:eastAsia="ru-RU"/>
        </w:rPr>
        <w:t xml:space="preserve">— Платформа </w:t>
      </w:r>
      <w:r>
        <w:rPr>
          <w:lang w:val="en-US" w:eastAsia="ru-RU"/>
        </w:rPr>
        <w:t>Coursera</w:t>
      </w:r>
    </w:p>
    <w:p w14:paraId="6AE6EDF4" w14:textId="2ED1D037" w:rsidR="00537D8C" w:rsidRDefault="00537D8C" w:rsidP="00537D8C">
      <w:pPr>
        <w:pStyle w:val="2"/>
      </w:pPr>
      <w:bookmarkStart w:id="15" w:name="_Toc190787000"/>
      <w:r w:rsidRPr="00537D8C">
        <w:t>Средства и программы поддержки среды виртуальной реальности</w:t>
      </w:r>
      <w:bookmarkEnd w:id="15"/>
    </w:p>
    <w:p w14:paraId="5E20DAC7" w14:textId="6643B35C" w:rsidR="00CA1547" w:rsidRDefault="00CA1547" w:rsidP="00CA1547">
      <w:pPr>
        <w:pStyle w:val="a9"/>
      </w:pPr>
      <w:r>
        <w:t>Источники:</w:t>
      </w:r>
    </w:p>
    <w:p w14:paraId="4DC79CC1" w14:textId="0293C76B" w:rsidR="00636A1C" w:rsidRDefault="00636A1C" w:rsidP="00636A1C">
      <w:pPr>
        <w:pStyle w:val="a9"/>
        <w:ind w:left="709" w:firstLine="0"/>
      </w:pPr>
      <w:r w:rsidRPr="00636A1C">
        <w:t>История развития VR-технологий</w:t>
      </w:r>
      <w:r>
        <w:t xml:space="preserve"> —</w:t>
      </w:r>
    </w:p>
    <w:p w14:paraId="4E44BD84" w14:textId="2F9A4EA3" w:rsidR="00CA1547" w:rsidRPr="00636A1C" w:rsidRDefault="00636A1C" w:rsidP="00636A1C">
      <w:pPr>
        <w:pStyle w:val="a9"/>
        <w:ind w:left="709" w:firstLine="0"/>
      </w:pPr>
      <w:r w:rsidRPr="00636A1C">
        <w:t>https://habr.com/ru/companies/selectel/articles/788066/</w:t>
      </w:r>
    </w:p>
    <w:p w14:paraId="5D99EC8C" w14:textId="2A341A28" w:rsidR="00CA1547" w:rsidRDefault="00CA1547" w:rsidP="005C17AD">
      <w:pPr>
        <w:pStyle w:val="a9"/>
      </w:pPr>
      <w:r>
        <w:t>Виртуальная реальность (VR) — это технология, создающая искусственный мир, который передается человеку через зрение, слух, осязание и иногда обоняние. Этот интерактивный мир имитирует реальность с высокой точностью, а все процессы в нем просчитываются и выводятся в реальном времени. VR позволяет создавать объекты (как живые, так и неживые), которые ведут себя так же, как их реальные прототипы. Пользователь может взаимодействовать с этими объектами, подчиняясь законам физики (если иное не предусмотрено сценарием).</w:t>
      </w:r>
    </w:p>
    <w:p w14:paraId="422D9C5B" w14:textId="098C407E" w:rsidR="001C6B73" w:rsidRDefault="00CA1547" w:rsidP="00CA1547">
      <w:pPr>
        <w:pStyle w:val="a9"/>
      </w:pPr>
      <w:r>
        <w:t xml:space="preserve">Технология VR применяется в различных сферах: игры, обучение, медицина, инженерия и социальные взаимодействия. Она объединяет аппаратное обеспечение (VR-шлемы, контроллеры) и программное обеспечение для создания </w:t>
      </w:r>
      <w:proofErr w:type="spellStart"/>
      <w:r>
        <w:t>immersive</w:t>
      </w:r>
      <w:proofErr w:type="spellEnd"/>
      <w:r>
        <w:t>-опыта, где пользователь полностью погружается в виртуальную среду</w:t>
      </w:r>
      <w:r w:rsidR="005C17AD">
        <w:t xml:space="preserve"> [6]</w:t>
      </w:r>
      <w:r>
        <w:t>.</w:t>
      </w:r>
    </w:p>
    <w:p w14:paraId="5A34A975" w14:textId="77777777" w:rsidR="00636A1C" w:rsidRPr="001C6B73" w:rsidRDefault="00636A1C" w:rsidP="00636A1C">
      <w:pPr>
        <w:pStyle w:val="a9"/>
      </w:pPr>
      <w:r>
        <w:t xml:space="preserve">Ссылки на ПО </w:t>
      </w:r>
      <w:proofErr w:type="spellStart"/>
      <w:r>
        <w:t>по</w:t>
      </w:r>
      <w:proofErr w:type="spellEnd"/>
      <w:r>
        <w:t xml:space="preserve"> теме:</w:t>
      </w:r>
    </w:p>
    <w:p w14:paraId="071F0062" w14:textId="78EBB8B6" w:rsidR="00CA1547" w:rsidRPr="00FB03D2" w:rsidRDefault="00636A1C" w:rsidP="00636A1C">
      <w:pPr>
        <w:pStyle w:val="a9"/>
      </w:pPr>
      <w:r>
        <w:rPr>
          <w:rFonts w:eastAsia="Times New Roman"/>
          <w:lang w:eastAsia="ru-RU"/>
        </w:rPr>
        <w:lastRenderedPageBreak/>
        <w:t>3</w:t>
      </w:r>
      <w:r>
        <w:rPr>
          <w:rFonts w:eastAsia="Times New Roman"/>
          <w:lang w:val="en-US" w:eastAsia="ru-RU"/>
        </w:rPr>
        <w:t>d</w:t>
      </w:r>
      <w:r w:rsidRPr="00636A1C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 xml:space="preserve">движок </w:t>
      </w:r>
      <w:proofErr w:type="spellStart"/>
      <w:r>
        <w:rPr>
          <w:rFonts w:eastAsia="Times New Roman"/>
          <w:lang w:val="en-US" w:eastAsia="ru-RU"/>
        </w:rPr>
        <w:t>Unigine</w:t>
      </w:r>
      <w:proofErr w:type="spellEnd"/>
      <w:r>
        <w:rPr>
          <w:rFonts w:eastAsia="Times New Roman"/>
          <w:lang w:eastAsia="ru-RU"/>
        </w:rPr>
        <w:t xml:space="preserve"> для </w:t>
      </w:r>
      <w:r>
        <w:rPr>
          <w:rFonts w:eastAsia="Times New Roman"/>
          <w:lang w:val="en-US" w:eastAsia="ru-RU"/>
        </w:rPr>
        <w:t>VR</w:t>
      </w:r>
      <w:r w:rsidRPr="00636A1C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симуляторов</w:t>
      </w:r>
      <w:r w:rsidRPr="00636A1C">
        <w:rPr>
          <w:rFonts w:eastAsia="Times New Roman"/>
          <w:lang w:eastAsia="ru-RU"/>
        </w:rPr>
        <w:t xml:space="preserve"> (</w:t>
      </w:r>
      <w:r>
        <w:rPr>
          <w:rFonts w:eastAsia="Times New Roman"/>
          <w:lang w:eastAsia="ru-RU"/>
        </w:rPr>
        <w:t>рисунок</w:t>
      </w:r>
      <w:r w:rsidRPr="00636A1C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5</w:t>
      </w:r>
      <w:r w:rsidRPr="00636A1C">
        <w:rPr>
          <w:rFonts w:eastAsia="Times New Roman"/>
          <w:lang w:eastAsia="ru-RU"/>
        </w:rPr>
        <w:t xml:space="preserve">). </w:t>
      </w:r>
      <w:r>
        <w:rPr>
          <w:rFonts w:eastAsia="Times New Roman"/>
          <w:lang w:eastAsia="ru-RU"/>
        </w:rPr>
        <w:t>Разработчик</w:t>
      </w:r>
      <w:r w:rsidRPr="00636A1C">
        <w:rPr>
          <w:rFonts w:eastAsia="Times New Roman"/>
          <w:lang w:eastAsia="ru-RU"/>
        </w:rPr>
        <w:t>:</w:t>
      </w:r>
      <w:r>
        <w:rPr>
          <w:rFonts w:eastAsia="Times New Roman"/>
          <w:lang w:eastAsia="ru-RU"/>
        </w:rPr>
        <w:t xml:space="preserve"> </w:t>
      </w:r>
      <w:proofErr w:type="spellStart"/>
      <w:r w:rsidRPr="00636A1C">
        <w:rPr>
          <w:rFonts w:eastAsia="Times New Roman"/>
          <w:lang w:eastAsia="ru-RU"/>
        </w:rPr>
        <w:t>Unigine</w:t>
      </w:r>
      <w:proofErr w:type="spellEnd"/>
      <w:r w:rsidRPr="00636A1C">
        <w:rPr>
          <w:rFonts w:eastAsia="Times New Roman"/>
          <w:lang w:eastAsia="ru-RU"/>
        </w:rPr>
        <w:t xml:space="preserve"> Corp. </w:t>
      </w:r>
      <w:r>
        <w:rPr>
          <w:rFonts w:eastAsia="Times New Roman"/>
          <w:lang w:eastAsia="ru-RU"/>
        </w:rPr>
        <w:t xml:space="preserve">Последняя версия: </w:t>
      </w:r>
      <w:r w:rsidRPr="00636A1C">
        <w:rPr>
          <w:rFonts w:eastAsia="Times New Roman"/>
          <w:lang w:eastAsia="ru-RU"/>
        </w:rPr>
        <w:t>2.1</w:t>
      </w:r>
      <w:r w:rsidR="00FB03D2">
        <w:rPr>
          <w:rFonts w:eastAsia="Times New Roman"/>
          <w:lang w:eastAsia="ru-RU"/>
        </w:rPr>
        <w:t>91, 2024</w:t>
      </w:r>
      <w:r>
        <w:rPr>
          <w:rFonts w:eastAsia="Times New Roman"/>
          <w:lang w:eastAsia="ru-RU"/>
        </w:rPr>
        <w:t xml:space="preserve">. Ссылка: </w:t>
      </w:r>
      <w:hyperlink r:id="rId21" w:history="1">
        <w:r w:rsidR="00FB03D2" w:rsidRPr="00871255">
          <w:rPr>
            <w:rStyle w:val="af9"/>
            <w:rFonts w:eastAsia="Times New Roman"/>
            <w:lang w:eastAsia="ru-RU"/>
          </w:rPr>
          <w:t>https://unigine.com/ru</w:t>
        </w:r>
      </w:hyperlink>
      <w:r w:rsidR="00FB03D2">
        <w:rPr>
          <w:rFonts w:eastAsia="Times New Roman"/>
          <w:lang w:eastAsia="ru-RU"/>
        </w:rPr>
        <w:t xml:space="preserve"> . </w:t>
      </w:r>
      <w:proofErr w:type="spellStart"/>
      <w:r w:rsidR="00FB03D2">
        <w:t>Unigine</w:t>
      </w:r>
      <w:proofErr w:type="spellEnd"/>
      <w:r w:rsidR="00FB03D2">
        <w:t xml:space="preserve"> — это мощный игровой движок, известный своими высококачественными графическими возможностями и используется для разработки игр и профессиональных симуляторов.</w:t>
      </w:r>
      <w:r w:rsidR="00FB03D2" w:rsidRPr="00FB03D2">
        <w:t xml:space="preserve"> </w:t>
      </w:r>
      <w:r w:rsidR="00FB03D2">
        <w:t>Есть платная и бесплатная версия.</w:t>
      </w:r>
    </w:p>
    <w:p w14:paraId="003C7A3C" w14:textId="2B29F3FD" w:rsidR="00CA1547" w:rsidRDefault="00CA1547" w:rsidP="00CA1547">
      <w:pPr>
        <w:pStyle w:val="a9"/>
      </w:pPr>
    </w:p>
    <w:p w14:paraId="0382007D" w14:textId="4AEDE9BC" w:rsidR="00CA1547" w:rsidRDefault="00CA1547" w:rsidP="00636A1C">
      <w:pPr>
        <w:pStyle w:val="af0"/>
      </w:pPr>
      <w:r>
        <w:rPr>
          <w:noProof/>
        </w:rPr>
        <w:drawing>
          <wp:inline distT="0" distB="0" distL="0" distR="0" wp14:anchorId="091BC239" wp14:editId="038BC0A1">
            <wp:extent cx="4695825" cy="2641493"/>
            <wp:effectExtent l="0" t="0" r="0" b="6985"/>
            <wp:docPr id="21" name="Рисунок 2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099" cy="264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CB255" w14:textId="74333D7D" w:rsidR="00636A1C" w:rsidRPr="00636A1C" w:rsidRDefault="00636A1C" w:rsidP="00636A1C">
      <w:pPr>
        <w:pStyle w:val="a0"/>
        <w:rPr>
          <w:lang w:eastAsia="ru-RU"/>
        </w:rPr>
      </w:pPr>
      <w:r>
        <w:rPr>
          <w:rFonts w:eastAsia="Times New Roman"/>
          <w:lang w:eastAsia="ru-RU"/>
        </w:rPr>
        <w:t xml:space="preserve"> — </w:t>
      </w:r>
      <w:proofErr w:type="spellStart"/>
      <w:r>
        <w:rPr>
          <w:rFonts w:eastAsia="Times New Roman"/>
          <w:lang w:val="en-US" w:eastAsia="ru-RU"/>
        </w:rPr>
        <w:t>Unigine</w:t>
      </w:r>
      <w:proofErr w:type="spellEnd"/>
    </w:p>
    <w:p w14:paraId="682C117C" w14:textId="0687C415" w:rsidR="001C6B73" w:rsidRDefault="00537D8C" w:rsidP="00636A1C">
      <w:pPr>
        <w:pStyle w:val="2"/>
      </w:pPr>
      <w:bookmarkStart w:id="16" w:name="_Toc190787001"/>
      <w:r w:rsidRPr="00537D8C">
        <w:t>Средства и программы захвата видео и действий пользователя</w:t>
      </w:r>
      <w:bookmarkEnd w:id="16"/>
    </w:p>
    <w:p w14:paraId="2179FB46" w14:textId="5EA95D0A" w:rsidR="00013A3E" w:rsidRDefault="00013A3E" w:rsidP="00013A3E">
      <w:pPr>
        <w:pStyle w:val="a9"/>
      </w:pPr>
      <w:r>
        <w:t>Источники:</w:t>
      </w:r>
    </w:p>
    <w:p w14:paraId="1F1D4808" w14:textId="4396F598" w:rsidR="00C51913" w:rsidRDefault="00C51913" w:rsidP="00013A3E">
      <w:pPr>
        <w:pStyle w:val="a9"/>
      </w:pPr>
      <w:bookmarkStart w:id="17" w:name="_Hlk190786418"/>
      <w:proofErr w:type="spellStart"/>
      <w:r w:rsidRPr="00C51913">
        <w:t>Видеозахват</w:t>
      </w:r>
      <w:proofErr w:type="spellEnd"/>
      <w:r w:rsidRPr="00C51913">
        <w:t xml:space="preserve"> на все случаи жизни</w:t>
      </w:r>
      <w:r>
        <w:t xml:space="preserve"> —</w:t>
      </w:r>
    </w:p>
    <w:p w14:paraId="2263288B" w14:textId="49E2DFD2" w:rsidR="00013A3E" w:rsidRDefault="003329C2" w:rsidP="00013A3E">
      <w:pPr>
        <w:pStyle w:val="a9"/>
      </w:pPr>
      <w:hyperlink r:id="rId23" w:history="1">
        <w:r w:rsidR="00C51913" w:rsidRPr="00DA2F7B">
          <w:rPr>
            <w:rStyle w:val="af9"/>
          </w:rPr>
          <w:t>https://habr.com/ru/companies/ulmart/articles/380905/</w:t>
        </w:r>
      </w:hyperlink>
    </w:p>
    <w:bookmarkEnd w:id="17"/>
    <w:p w14:paraId="0DF52627" w14:textId="77777777" w:rsidR="00C51913" w:rsidRPr="00013A3E" w:rsidRDefault="00C51913" w:rsidP="00013A3E">
      <w:pPr>
        <w:pStyle w:val="a9"/>
      </w:pPr>
    </w:p>
    <w:p w14:paraId="64D541BB" w14:textId="1732CD10" w:rsidR="00C51913" w:rsidRPr="00C51913" w:rsidRDefault="00C51913" w:rsidP="00C51913">
      <w:pPr>
        <w:pStyle w:val="a9"/>
        <w:rPr>
          <w:rFonts w:eastAsia="Times New Roman"/>
          <w:lang w:eastAsia="ru-RU"/>
        </w:rPr>
      </w:pPr>
      <w:r w:rsidRPr="00C51913">
        <w:rPr>
          <w:rFonts w:eastAsia="Times New Roman"/>
          <w:lang w:eastAsia="ru-RU"/>
        </w:rPr>
        <w:t xml:space="preserve">Способы </w:t>
      </w:r>
      <w:proofErr w:type="spellStart"/>
      <w:r w:rsidRPr="00C51913">
        <w:rPr>
          <w:rFonts w:eastAsia="Times New Roman"/>
          <w:lang w:eastAsia="ru-RU"/>
        </w:rPr>
        <w:t>видеозахвата</w:t>
      </w:r>
      <w:proofErr w:type="spellEnd"/>
    </w:p>
    <w:p w14:paraId="64478889" w14:textId="77777777" w:rsidR="00C51913" w:rsidRPr="00C51913" w:rsidRDefault="00C51913" w:rsidP="00C51913">
      <w:pPr>
        <w:pStyle w:val="a5"/>
        <w:rPr>
          <w:rFonts w:eastAsia="Times New Roman"/>
          <w:lang w:val="en-US" w:eastAsia="ru-RU"/>
        </w:rPr>
      </w:pPr>
      <w:r w:rsidRPr="00C51913">
        <w:rPr>
          <w:rFonts w:eastAsia="Times New Roman"/>
          <w:lang w:eastAsia="ru-RU"/>
        </w:rPr>
        <w:t>Программные</w:t>
      </w:r>
      <w:r w:rsidRPr="00C51913">
        <w:rPr>
          <w:rFonts w:eastAsia="Times New Roman"/>
          <w:lang w:val="en-US" w:eastAsia="ru-RU"/>
        </w:rPr>
        <w:t xml:space="preserve"> </w:t>
      </w:r>
      <w:r w:rsidRPr="00C51913">
        <w:rPr>
          <w:rFonts w:eastAsia="Times New Roman"/>
          <w:lang w:eastAsia="ru-RU"/>
        </w:rPr>
        <w:t>решения</w:t>
      </w:r>
      <w:r w:rsidRPr="00C51913">
        <w:rPr>
          <w:rFonts w:eastAsia="Times New Roman"/>
          <w:lang w:val="en-US" w:eastAsia="ru-RU"/>
        </w:rPr>
        <w:t xml:space="preserve"> (Fraps, </w:t>
      </w:r>
      <w:proofErr w:type="spellStart"/>
      <w:r w:rsidRPr="00C51913">
        <w:rPr>
          <w:rFonts w:eastAsia="Times New Roman"/>
          <w:lang w:val="en-US" w:eastAsia="ru-RU"/>
        </w:rPr>
        <w:t>Bandicam</w:t>
      </w:r>
      <w:proofErr w:type="spellEnd"/>
      <w:r w:rsidRPr="00C51913">
        <w:rPr>
          <w:rFonts w:eastAsia="Times New Roman"/>
          <w:lang w:val="en-US" w:eastAsia="ru-RU"/>
        </w:rPr>
        <w:t>, OBS Studio).</w:t>
      </w:r>
    </w:p>
    <w:p w14:paraId="274DD54D" w14:textId="77777777" w:rsidR="00C51913" w:rsidRPr="00C51913" w:rsidRDefault="00C51913" w:rsidP="00C51913">
      <w:pPr>
        <w:pStyle w:val="a5"/>
        <w:rPr>
          <w:rFonts w:eastAsia="Times New Roman"/>
          <w:lang w:eastAsia="ru-RU"/>
        </w:rPr>
      </w:pPr>
      <w:r w:rsidRPr="00C51913">
        <w:rPr>
          <w:rFonts w:eastAsia="Times New Roman"/>
          <w:lang w:eastAsia="ru-RU"/>
        </w:rPr>
        <w:t xml:space="preserve">Аппаратные решения (ТВ-тюнеры, платы </w:t>
      </w:r>
      <w:proofErr w:type="spellStart"/>
      <w:r w:rsidRPr="00C51913">
        <w:rPr>
          <w:rFonts w:eastAsia="Times New Roman"/>
          <w:lang w:eastAsia="ru-RU"/>
        </w:rPr>
        <w:t>видеозахвата</w:t>
      </w:r>
      <w:proofErr w:type="spellEnd"/>
      <w:r w:rsidRPr="00C51913">
        <w:rPr>
          <w:rFonts w:eastAsia="Times New Roman"/>
          <w:lang w:eastAsia="ru-RU"/>
        </w:rPr>
        <w:t>).</w:t>
      </w:r>
    </w:p>
    <w:p w14:paraId="6FFCA32B" w14:textId="0A928AF1" w:rsidR="00C51913" w:rsidRPr="00C51913" w:rsidRDefault="00C51913" w:rsidP="00C51913">
      <w:pPr>
        <w:pStyle w:val="a9"/>
        <w:rPr>
          <w:rFonts w:eastAsia="Times New Roman"/>
          <w:lang w:eastAsia="ru-RU"/>
        </w:rPr>
      </w:pPr>
      <w:r w:rsidRPr="00C51913">
        <w:rPr>
          <w:rFonts w:eastAsia="Times New Roman"/>
          <w:lang w:eastAsia="ru-RU"/>
        </w:rPr>
        <w:t>Программные методы</w:t>
      </w:r>
      <w:r>
        <w:rPr>
          <w:rFonts w:eastAsia="Times New Roman"/>
          <w:lang w:eastAsia="ru-RU"/>
        </w:rPr>
        <w:t xml:space="preserve"> —</w:t>
      </w:r>
    </w:p>
    <w:p w14:paraId="4A0C8B4D" w14:textId="77777777" w:rsidR="00C51913" w:rsidRPr="00C51913" w:rsidRDefault="00C51913" w:rsidP="00C51913">
      <w:pPr>
        <w:pStyle w:val="a9"/>
        <w:rPr>
          <w:rFonts w:eastAsia="Times New Roman"/>
          <w:lang w:eastAsia="ru-RU"/>
        </w:rPr>
      </w:pPr>
      <w:r w:rsidRPr="00C51913">
        <w:rPr>
          <w:rFonts w:eastAsia="Times New Roman"/>
          <w:lang w:eastAsia="ru-RU"/>
        </w:rPr>
        <w:t>Удобны и доступны, но создают нагрузку на систему.</w:t>
      </w:r>
    </w:p>
    <w:p w14:paraId="5E48EB5A" w14:textId="77777777" w:rsidR="00C51913" w:rsidRPr="00C51913" w:rsidRDefault="00C51913" w:rsidP="00C51913">
      <w:pPr>
        <w:pStyle w:val="a5"/>
        <w:rPr>
          <w:rFonts w:eastAsia="Times New Roman"/>
          <w:lang w:eastAsia="ru-RU"/>
        </w:rPr>
      </w:pPr>
      <w:r w:rsidRPr="00C51913">
        <w:rPr>
          <w:rFonts w:eastAsia="Times New Roman"/>
          <w:lang w:eastAsia="ru-RU"/>
        </w:rPr>
        <w:t>OBS Studio — бесплатный инструмент с широкими возможностями.</w:t>
      </w:r>
    </w:p>
    <w:p w14:paraId="2E79C87E" w14:textId="77777777" w:rsidR="00C51913" w:rsidRPr="00C51913" w:rsidRDefault="00C51913" w:rsidP="00C51913">
      <w:pPr>
        <w:pStyle w:val="a5"/>
        <w:rPr>
          <w:rFonts w:eastAsia="Times New Roman"/>
          <w:lang w:eastAsia="ru-RU"/>
        </w:rPr>
      </w:pPr>
      <w:proofErr w:type="spellStart"/>
      <w:r w:rsidRPr="00C51913">
        <w:rPr>
          <w:rFonts w:eastAsia="Times New Roman"/>
          <w:lang w:eastAsia="ru-RU"/>
        </w:rPr>
        <w:t>Bandicam</w:t>
      </w:r>
      <w:proofErr w:type="spellEnd"/>
      <w:r w:rsidRPr="00C51913">
        <w:rPr>
          <w:rFonts w:eastAsia="Times New Roman"/>
          <w:lang w:eastAsia="ru-RU"/>
        </w:rPr>
        <w:t xml:space="preserve"> и </w:t>
      </w:r>
      <w:proofErr w:type="spellStart"/>
      <w:r w:rsidRPr="00C51913">
        <w:rPr>
          <w:rFonts w:eastAsia="Times New Roman"/>
          <w:lang w:eastAsia="ru-RU"/>
        </w:rPr>
        <w:t>Fraps</w:t>
      </w:r>
      <w:proofErr w:type="spellEnd"/>
      <w:r w:rsidRPr="00C51913">
        <w:rPr>
          <w:rFonts w:eastAsia="Times New Roman"/>
          <w:lang w:eastAsia="ru-RU"/>
        </w:rPr>
        <w:t xml:space="preserve"> — платные решения с высокой производительностью.</w:t>
      </w:r>
    </w:p>
    <w:p w14:paraId="110D59BA" w14:textId="2D67093A" w:rsidR="00C51913" w:rsidRPr="00C51913" w:rsidRDefault="00C51913" w:rsidP="00C51913">
      <w:pPr>
        <w:pStyle w:val="a9"/>
        <w:rPr>
          <w:rFonts w:eastAsia="Times New Roman"/>
          <w:lang w:eastAsia="ru-RU"/>
        </w:rPr>
      </w:pPr>
      <w:r w:rsidRPr="00C51913">
        <w:rPr>
          <w:rFonts w:eastAsia="Times New Roman"/>
          <w:lang w:eastAsia="ru-RU"/>
        </w:rPr>
        <w:lastRenderedPageBreak/>
        <w:t>Аппаратные методы</w:t>
      </w:r>
      <w:r>
        <w:rPr>
          <w:rFonts w:eastAsia="Times New Roman"/>
          <w:lang w:eastAsia="ru-RU"/>
        </w:rPr>
        <w:t xml:space="preserve"> —</w:t>
      </w:r>
    </w:p>
    <w:p w14:paraId="4837E0C7" w14:textId="77777777" w:rsidR="00C51913" w:rsidRPr="00C51913" w:rsidRDefault="00C51913" w:rsidP="00C51913">
      <w:pPr>
        <w:pStyle w:val="a5"/>
        <w:rPr>
          <w:rFonts w:eastAsia="Times New Roman"/>
          <w:lang w:eastAsia="ru-RU"/>
        </w:rPr>
      </w:pPr>
      <w:r w:rsidRPr="00C51913">
        <w:rPr>
          <w:rFonts w:eastAsia="Times New Roman"/>
          <w:lang w:eastAsia="ru-RU"/>
        </w:rPr>
        <w:t>Используют внешние устройства, снижая нагрузку на компьютер.</w:t>
      </w:r>
    </w:p>
    <w:p w14:paraId="22B71294" w14:textId="77777777" w:rsidR="00C51913" w:rsidRPr="00C51913" w:rsidRDefault="00C51913" w:rsidP="00C51913">
      <w:pPr>
        <w:pStyle w:val="a5"/>
        <w:rPr>
          <w:rFonts w:eastAsia="Times New Roman"/>
          <w:lang w:eastAsia="ru-RU"/>
        </w:rPr>
      </w:pPr>
      <w:r w:rsidRPr="00C51913">
        <w:rPr>
          <w:rFonts w:eastAsia="Times New Roman"/>
          <w:lang w:eastAsia="ru-RU"/>
        </w:rPr>
        <w:t>Обеспечивают высокое качество записи без потери FPS.</w:t>
      </w:r>
    </w:p>
    <w:p w14:paraId="64507AE6" w14:textId="77777777" w:rsidR="00C51913" w:rsidRPr="00C51913" w:rsidRDefault="00C51913" w:rsidP="00C51913">
      <w:pPr>
        <w:pStyle w:val="a5"/>
        <w:rPr>
          <w:rFonts w:eastAsia="Times New Roman"/>
          <w:lang w:eastAsia="ru-RU"/>
        </w:rPr>
      </w:pPr>
      <w:r w:rsidRPr="00C51913">
        <w:rPr>
          <w:rFonts w:eastAsia="Times New Roman"/>
          <w:lang w:eastAsia="ru-RU"/>
        </w:rPr>
        <w:t>Подходят для записи с консолей и отдельных ПК.</w:t>
      </w:r>
    </w:p>
    <w:p w14:paraId="7E87C02A" w14:textId="293073FA" w:rsidR="00C51913" w:rsidRPr="00C51913" w:rsidRDefault="00C51913" w:rsidP="00C51913">
      <w:pPr>
        <w:pStyle w:val="a9"/>
        <w:rPr>
          <w:rFonts w:eastAsia="Times New Roman"/>
          <w:lang w:eastAsia="ru-RU"/>
        </w:rPr>
      </w:pPr>
      <w:r w:rsidRPr="00C51913">
        <w:rPr>
          <w:rFonts w:eastAsia="Times New Roman"/>
          <w:lang w:eastAsia="ru-RU"/>
        </w:rPr>
        <w:t>Выбор метода</w:t>
      </w:r>
    </w:p>
    <w:p w14:paraId="38E3F9B4" w14:textId="77777777" w:rsidR="00C51913" w:rsidRPr="00C51913" w:rsidRDefault="00C51913" w:rsidP="00C51913">
      <w:pPr>
        <w:pStyle w:val="a5"/>
        <w:rPr>
          <w:rFonts w:eastAsia="Times New Roman"/>
          <w:lang w:val="en-US" w:eastAsia="ru-RU"/>
        </w:rPr>
      </w:pPr>
      <w:r w:rsidRPr="00C51913">
        <w:rPr>
          <w:rFonts w:eastAsia="Times New Roman"/>
          <w:lang w:eastAsia="ru-RU"/>
        </w:rPr>
        <w:t>Для</w:t>
      </w:r>
      <w:r w:rsidRPr="00C51913">
        <w:rPr>
          <w:rFonts w:eastAsia="Times New Roman"/>
          <w:lang w:val="en-US" w:eastAsia="ru-RU"/>
        </w:rPr>
        <w:t xml:space="preserve"> </w:t>
      </w:r>
      <w:r w:rsidRPr="00C51913">
        <w:rPr>
          <w:rFonts w:eastAsia="Times New Roman"/>
          <w:lang w:eastAsia="ru-RU"/>
        </w:rPr>
        <w:t>записи</w:t>
      </w:r>
      <w:r w:rsidRPr="00C51913">
        <w:rPr>
          <w:rFonts w:eastAsia="Times New Roman"/>
          <w:lang w:val="en-US" w:eastAsia="ru-RU"/>
        </w:rPr>
        <w:t xml:space="preserve"> </w:t>
      </w:r>
      <w:r w:rsidRPr="00C51913">
        <w:rPr>
          <w:rFonts w:eastAsia="Times New Roman"/>
          <w:lang w:eastAsia="ru-RU"/>
        </w:rPr>
        <w:t>игр</w:t>
      </w:r>
      <w:r w:rsidRPr="00C51913">
        <w:rPr>
          <w:rFonts w:eastAsia="Times New Roman"/>
          <w:lang w:val="en-US" w:eastAsia="ru-RU"/>
        </w:rPr>
        <w:t xml:space="preserve"> — </w:t>
      </w:r>
      <w:proofErr w:type="spellStart"/>
      <w:r w:rsidRPr="00C51913">
        <w:rPr>
          <w:rFonts w:eastAsia="Times New Roman"/>
          <w:lang w:val="en-US" w:eastAsia="ru-RU"/>
        </w:rPr>
        <w:t>Bandicam</w:t>
      </w:r>
      <w:proofErr w:type="spellEnd"/>
      <w:r w:rsidRPr="00C51913">
        <w:rPr>
          <w:rFonts w:eastAsia="Times New Roman"/>
          <w:lang w:val="en-US" w:eastAsia="ru-RU"/>
        </w:rPr>
        <w:t xml:space="preserve">, Fraps </w:t>
      </w:r>
      <w:r w:rsidRPr="00C51913">
        <w:rPr>
          <w:rFonts w:eastAsia="Times New Roman"/>
          <w:lang w:eastAsia="ru-RU"/>
        </w:rPr>
        <w:t>или</w:t>
      </w:r>
      <w:r w:rsidRPr="00C51913">
        <w:rPr>
          <w:rFonts w:eastAsia="Times New Roman"/>
          <w:lang w:val="en-US" w:eastAsia="ru-RU"/>
        </w:rPr>
        <w:t xml:space="preserve"> OBS Studio.</w:t>
      </w:r>
    </w:p>
    <w:p w14:paraId="1CEF3E57" w14:textId="77777777" w:rsidR="00C51913" w:rsidRPr="00C51913" w:rsidRDefault="00C51913" w:rsidP="00C51913">
      <w:pPr>
        <w:pStyle w:val="a5"/>
        <w:rPr>
          <w:rFonts w:eastAsia="Times New Roman"/>
          <w:lang w:eastAsia="ru-RU"/>
        </w:rPr>
      </w:pPr>
      <w:r w:rsidRPr="00C51913">
        <w:rPr>
          <w:rFonts w:eastAsia="Times New Roman"/>
          <w:lang w:eastAsia="ru-RU"/>
        </w:rPr>
        <w:t xml:space="preserve">Для профессионального контента — платы </w:t>
      </w:r>
      <w:proofErr w:type="spellStart"/>
      <w:r w:rsidRPr="00C51913">
        <w:rPr>
          <w:rFonts w:eastAsia="Times New Roman"/>
          <w:lang w:eastAsia="ru-RU"/>
        </w:rPr>
        <w:t>видеозахвата</w:t>
      </w:r>
      <w:proofErr w:type="spellEnd"/>
      <w:r w:rsidRPr="00C51913">
        <w:rPr>
          <w:rFonts w:eastAsia="Times New Roman"/>
          <w:lang w:eastAsia="ru-RU"/>
        </w:rPr>
        <w:t>.</w:t>
      </w:r>
    </w:p>
    <w:p w14:paraId="2137622E" w14:textId="4CA78C1D" w:rsidR="00C51913" w:rsidRDefault="00C51913" w:rsidP="00C51913">
      <w:pPr>
        <w:pStyle w:val="a5"/>
        <w:rPr>
          <w:rFonts w:eastAsia="Times New Roman"/>
          <w:lang w:eastAsia="ru-RU"/>
        </w:rPr>
      </w:pPr>
      <w:r w:rsidRPr="00C51913">
        <w:rPr>
          <w:rFonts w:eastAsia="Times New Roman"/>
          <w:lang w:eastAsia="ru-RU"/>
        </w:rPr>
        <w:t>Важно учитывать производительность системы и цели использования</w:t>
      </w:r>
      <w:r w:rsidR="00C80BE6">
        <w:rPr>
          <w:rFonts w:eastAsia="Times New Roman"/>
          <w:lang w:eastAsia="ru-RU"/>
        </w:rPr>
        <w:t xml:space="preserve"> [7]</w:t>
      </w:r>
      <w:r w:rsidRPr="00C51913">
        <w:rPr>
          <w:rFonts w:eastAsia="Times New Roman"/>
          <w:lang w:eastAsia="ru-RU"/>
        </w:rPr>
        <w:t>.</w:t>
      </w:r>
    </w:p>
    <w:p w14:paraId="108D5731" w14:textId="315AFAF8" w:rsidR="00C51913" w:rsidRDefault="00C51913" w:rsidP="00C51913">
      <w:pPr>
        <w:pStyle w:val="a5"/>
        <w:numPr>
          <w:ilvl w:val="0"/>
          <w:numId w:val="0"/>
        </w:numPr>
        <w:ind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Ссылки на ПО </w:t>
      </w:r>
      <w:proofErr w:type="spellStart"/>
      <w:r>
        <w:rPr>
          <w:rFonts w:eastAsia="Times New Roman"/>
          <w:lang w:eastAsia="ru-RU"/>
        </w:rPr>
        <w:t>по</w:t>
      </w:r>
      <w:proofErr w:type="spellEnd"/>
      <w:r>
        <w:rPr>
          <w:rFonts w:eastAsia="Times New Roman"/>
          <w:lang w:eastAsia="ru-RU"/>
        </w:rPr>
        <w:t xml:space="preserve"> теме:</w:t>
      </w:r>
    </w:p>
    <w:p w14:paraId="0B24A2B9" w14:textId="656E5CF3" w:rsidR="00C51913" w:rsidRPr="00C51913" w:rsidRDefault="00C51913" w:rsidP="00C51913">
      <w:pPr>
        <w:pStyle w:val="a5"/>
        <w:numPr>
          <w:ilvl w:val="0"/>
          <w:numId w:val="0"/>
        </w:numPr>
        <w:ind w:left="709"/>
        <w:rPr>
          <w:rFonts w:eastAsia="Times New Roman"/>
          <w:lang w:eastAsia="ru-RU"/>
        </w:rPr>
      </w:pPr>
      <w:r w:rsidRPr="00C51913">
        <w:rPr>
          <w:rFonts w:eastAsia="Times New Roman"/>
          <w:lang w:val="en-US" w:eastAsia="ru-RU"/>
        </w:rPr>
        <w:t>OBS Studio</w:t>
      </w:r>
      <w:r w:rsidRPr="004963CD">
        <w:rPr>
          <w:rFonts w:eastAsia="Times New Roman"/>
          <w:lang w:val="en-US" w:eastAsia="ru-RU"/>
        </w:rPr>
        <w:t xml:space="preserve"> (</w:t>
      </w:r>
      <w:r>
        <w:rPr>
          <w:rFonts w:eastAsia="Times New Roman"/>
          <w:lang w:eastAsia="ru-RU"/>
        </w:rPr>
        <w:t>рисунок</w:t>
      </w:r>
      <w:r w:rsidRPr="004963CD">
        <w:rPr>
          <w:rFonts w:eastAsia="Times New Roman"/>
          <w:lang w:val="en-US" w:eastAsia="ru-RU"/>
        </w:rPr>
        <w:t xml:space="preserve"> 6)</w:t>
      </w:r>
      <w:r w:rsidRPr="00C51913">
        <w:rPr>
          <w:rFonts w:eastAsia="Times New Roman"/>
          <w:lang w:val="en-US" w:eastAsia="ru-RU"/>
        </w:rPr>
        <w:t xml:space="preserve">. </w:t>
      </w:r>
      <w:r w:rsidRPr="00C51913">
        <w:rPr>
          <w:rFonts w:eastAsia="Times New Roman"/>
          <w:lang w:eastAsia="ru-RU"/>
        </w:rPr>
        <w:t>Разработчик</w:t>
      </w:r>
      <w:r w:rsidRPr="004963CD">
        <w:rPr>
          <w:rFonts w:eastAsia="Times New Roman"/>
          <w:lang w:val="en-US" w:eastAsia="ru-RU"/>
        </w:rPr>
        <w:t xml:space="preserve">: </w:t>
      </w:r>
      <w:r w:rsidRPr="00C51913">
        <w:rPr>
          <w:rFonts w:eastAsia="Times New Roman"/>
          <w:lang w:val="en-US" w:eastAsia="ru-RU"/>
        </w:rPr>
        <w:t>OBS</w:t>
      </w:r>
      <w:r w:rsidRPr="004963CD">
        <w:rPr>
          <w:rFonts w:eastAsia="Times New Roman"/>
          <w:lang w:val="en-US" w:eastAsia="ru-RU"/>
        </w:rPr>
        <w:t xml:space="preserve"> </w:t>
      </w:r>
      <w:r w:rsidRPr="00C51913">
        <w:rPr>
          <w:rFonts w:eastAsia="Times New Roman"/>
          <w:lang w:val="en-US" w:eastAsia="ru-RU"/>
        </w:rPr>
        <w:t>Project</w:t>
      </w:r>
      <w:r w:rsidRPr="004963CD">
        <w:rPr>
          <w:rFonts w:eastAsia="Times New Roman"/>
          <w:lang w:val="en-US" w:eastAsia="ru-RU"/>
        </w:rPr>
        <w:t xml:space="preserve">. </w:t>
      </w:r>
      <w:r w:rsidRPr="00C51913">
        <w:rPr>
          <w:rFonts w:eastAsia="Times New Roman"/>
          <w:lang w:eastAsia="ru-RU"/>
        </w:rPr>
        <w:t xml:space="preserve">Последняя версия: </w:t>
      </w:r>
      <w:r>
        <w:rPr>
          <w:rFonts w:eastAsia="Times New Roman"/>
          <w:lang w:eastAsia="ru-RU"/>
        </w:rPr>
        <w:t>30.0</w:t>
      </w:r>
      <w:r w:rsidRPr="00C51913">
        <w:rPr>
          <w:rFonts w:eastAsia="Times New Roman"/>
          <w:lang w:eastAsia="ru-RU"/>
        </w:rPr>
        <w:t>.1</w:t>
      </w:r>
      <w:r w:rsidR="004059AE">
        <w:rPr>
          <w:rFonts w:eastAsia="Times New Roman"/>
          <w:lang w:eastAsia="ru-RU"/>
        </w:rPr>
        <w:t xml:space="preserve">, 2025. Бесплатно. </w:t>
      </w:r>
      <w:r w:rsidR="004059AE">
        <w:t>OBS Studio — это бесплатное программное обеспечение с открытым исходным кодом для записи видео и прямых трансляций, широко используемое стримерами и создателями контента благодаря своей функциональности и гибкости.</w:t>
      </w:r>
      <w:r w:rsidRPr="00C51913">
        <w:rPr>
          <w:rFonts w:eastAsia="Times New Roman"/>
          <w:lang w:eastAsia="ru-RU"/>
        </w:rPr>
        <w:t xml:space="preserve"> </w:t>
      </w:r>
    </w:p>
    <w:p w14:paraId="0A5ACCF2" w14:textId="17834ACE" w:rsidR="00C51913" w:rsidRDefault="00C51913" w:rsidP="00C51913">
      <w:pPr>
        <w:pStyle w:val="a5"/>
        <w:numPr>
          <w:ilvl w:val="0"/>
          <w:numId w:val="0"/>
        </w:numPr>
        <w:ind w:firstLine="709"/>
        <w:rPr>
          <w:rFonts w:eastAsia="Times New Roman"/>
          <w:lang w:eastAsia="ru-RU"/>
        </w:rPr>
      </w:pPr>
      <w:r w:rsidRPr="00C51913">
        <w:rPr>
          <w:rFonts w:eastAsia="Times New Roman"/>
          <w:lang w:eastAsia="ru-RU"/>
        </w:rPr>
        <w:t>Ссылка: https://obsproject.com/</w:t>
      </w:r>
    </w:p>
    <w:p w14:paraId="2EED642B" w14:textId="55C0F56D" w:rsidR="00C51913" w:rsidRDefault="00C51913" w:rsidP="00C51913">
      <w:pPr>
        <w:pStyle w:val="af0"/>
        <w:rPr>
          <w:rFonts w:eastAsia="Times New Roman"/>
        </w:rPr>
      </w:pPr>
      <w:r w:rsidRPr="00C51913">
        <w:rPr>
          <w:rFonts w:eastAsia="Times New Roman"/>
          <w:noProof/>
        </w:rPr>
        <w:drawing>
          <wp:inline distT="0" distB="0" distL="0" distR="0" wp14:anchorId="45430B16" wp14:editId="7157F0E2">
            <wp:extent cx="4000500" cy="309388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8062" cy="309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4304" w14:textId="7A930E71" w:rsidR="00C51913" w:rsidRPr="00C51913" w:rsidRDefault="00C51913" w:rsidP="00C51913">
      <w:pPr>
        <w:pStyle w:val="a0"/>
        <w:rPr>
          <w:lang w:eastAsia="ru-RU"/>
        </w:rPr>
      </w:pPr>
      <w:r>
        <w:rPr>
          <w:lang w:eastAsia="ru-RU"/>
        </w:rPr>
        <w:t xml:space="preserve"> — </w:t>
      </w:r>
      <w:r w:rsidRPr="00C51913">
        <w:rPr>
          <w:rFonts w:eastAsia="Times New Roman"/>
          <w:lang w:val="en-US" w:eastAsia="ru-RU"/>
        </w:rPr>
        <w:t>OBS Studio</w:t>
      </w:r>
    </w:p>
    <w:p w14:paraId="67536CF4" w14:textId="77777777" w:rsidR="00013A3E" w:rsidRPr="00636A1C" w:rsidRDefault="00013A3E" w:rsidP="00636A1C">
      <w:pPr>
        <w:pStyle w:val="a9"/>
      </w:pPr>
    </w:p>
    <w:p w14:paraId="11EF6DCF" w14:textId="49FB2EF0" w:rsidR="00537D8C" w:rsidRDefault="00537D8C" w:rsidP="00537D8C">
      <w:pPr>
        <w:pStyle w:val="2"/>
      </w:pPr>
      <w:bookmarkStart w:id="18" w:name="_Toc190787002"/>
      <w:r w:rsidRPr="00537D8C">
        <w:lastRenderedPageBreak/>
        <w:t>Средства и программы создания динамических презентаций</w:t>
      </w:r>
      <w:bookmarkEnd w:id="18"/>
    </w:p>
    <w:p w14:paraId="44449B42" w14:textId="6FC390D1" w:rsidR="001105F3" w:rsidRDefault="001105F3" w:rsidP="001105F3">
      <w:pPr>
        <w:pStyle w:val="a9"/>
      </w:pPr>
      <w:r>
        <w:t>Источники:</w:t>
      </w:r>
    </w:p>
    <w:p w14:paraId="3C97A773" w14:textId="6423FF48" w:rsidR="001105F3" w:rsidRPr="006B7C5D" w:rsidRDefault="001105F3" w:rsidP="001105F3">
      <w:pPr>
        <w:pStyle w:val="a9"/>
        <w:rPr>
          <w:lang w:val="en-US"/>
        </w:rPr>
      </w:pPr>
      <w:bookmarkStart w:id="19" w:name="_Hlk190786489"/>
      <w:r w:rsidRPr="001105F3">
        <w:t xml:space="preserve">Динамическая презентация или как </w:t>
      </w:r>
      <w:proofErr w:type="spellStart"/>
      <w:r w:rsidRPr="001105F3">
        <w:t>закодить</w:t>
      </w:r>
      <w:proofErr w:type="spellEnd"/>
      <w:r w:rsidRPr="001105F3">
        <w:t xml:space="preserve"> слайд с помощью </w:t>
      </w:r>
      <w:r w:rsidRPr="006B7C5D">
        <w:rPr>
          <w:lang w:val="en-US"/>
        </w:rPr>
        <w:t xml:space="preserve">Markdown </w:t>
      </w:r>
      <w:r w:rsidRPr="001105F3">
        <w:t>и</w:t>
      </w:r>
      <w:r w:rsidRPr="006B7C5D">
        <w:rPr>
          <w:lang w:val="en-US"/>
        </w:rPr>
        <w:t xml:space="preserve"> WL —</w:t>
      </w:r>
    </w:p>
    <w:p w14:paraId="0261BE1C" w14:textId="51D2BA52" w:rsidR="001105F3" w:rsidRPr="006B7C5D" w:rsidRDefault="003329C2" w:rsidP="001105F3">
      <w:pPr>
        <w:pStyle w:val="a9"/>
        <w:rPr>
          <w:lang w:val="en-US"/>
        </w:rPr>
      </w:pPr>
      <w:r>
        <w:fldChar w:fldCharType="begin"/>
      </w:r>
      <w:r w:rsidRPr="00EF0E75">
        <w:rPr>
          <w:lang w:val="en-US"/>
        </w:rPr>
        <w:instrText xml:space="preserve"> HYPERLINK "https://habr.com/ru/art</w:instrText>
      </w:r>
      <w:r w:rsidRPr="00EF0E75">
        <w:rPr>
          <w:lang w:val="en-US"/>
        </w:rPr>
        <w:instrText xml:space="preserve">icles/853496/" </w:instrText>
      </w:r>
      <w:r>
        <w:fldChar w:fldCharType="separate"/>
      </w:r>
      <w:r w:rsidR="006B7C5D" w:rsidRPr="006B7C5D">
        <w:rPr>
          <w:rStyle w:val="af9"/>
          <w:lang w:val="en-US"/>
        </w:rPr>
        <w:t>https://habr.com/ru/articles/853496/</w:t>
      </w:r>
      <w:r>
        <w:rPr>
          <w:rStyle w:val="af9"/>
          <w:lang w:val="en-US"/>
        </w:rPr>
        <w:fldChar w:fldCharType="end"/>
      </w:r>
    </w:p>
    <w:bookmarkEnd w:id="19"/>
    <w:p w14:paraId="16AA9AD6" w14:textId="77777777" w:rsidR="006B7C5D" w:rsidRPr="006B7C5D" w:rsidRDefault="006B7C5D" w:rsidP="001105F3">
      <w:pPr>
        <w:pStyle w:val="a9"/>
        <w:rPr>
          <w:lang w:val="en-US"/>
        </w:rPr>
      </w:pPr>
    </w:p>
    <w:p w14:paraId="6813C36B" w14:textId="7B74C6CA" w:rsidR="001105F3" w:rsidRDefault="001105F3" w:rsidP="001105F3">
      <w:pPr>
        <w:pStyle w:val="a9"/>
      </w:pPr>
      <w:r>
        <w:t>Средства и программы для создания динамических презентаций представляют собой специализированные инструменты, которые позволяют пользователям разрабатывать интерактивные, визуально насыщенные и профессиональные слайд-шоу. Эти программы выходят за рамки традиционных статичных слайдов, предлагая широкий спектр функций, таких как анимация, плавные переходы между слайдами, встраивание мультимедийных элементов (видео, аудио, изображения) и добавление интерактивных компонентов (гиперссылки, кнопки, опросы, интерактивные графики).</w:t>
      </w:r>
    </w:p>
    <w:p w14:paraId="0F8129AC" w14:textId="4E2BA564" w:rsidR="001105F3" w:rsidRDefault="001105F3" w:rsidP="001105F3">
      <w:pPr>
        <w:pStyle w:val="a9"/>
      </w:pPr>
      <w:r>
        <w:t xml:space="preserve">Динамические презентации помогают сделать выступления более </w:t>
      </w:r>
      <w:proofErr w:type="spellStart"/>
      <w:r>
        <w:t>engaging</w:t>
      </w:r>
      <w:proofErr w:type="spellEnd"/>
      <w:r>
        <w:t xml:space="preserve"> (увлекательными) и эффективными, так как они привлекают внимание аудитории, упрощают восприятие сложной информации и делают акценты на ключевых моментах. Такие программы широко используются в образовании для создания интерактивных уроков, в бизнесе для презентации проектов и отчетов, в маркетинге для демонстрации продуктов и услуг, а также в других сферах, где важно визуально привлекательное и структурированное представление данных.</w:t>
      </w:r>
    </w:p>
    <w:p w14:paraId="3884866C" w14:textId="730A62F4" w:rsidR="005977C6" w:rsidRDefault="001105F3" w:rsidP="001105F3">
      <w:pPr>
        <w:pStyle w:val="a9"/>
      </w:pPr>
      <w:r>
        <w:t>Кроме того, современные инструменты для создания презентаций часто поддерживают облачные технологии, что позволяет работать над проектами в режиме реального времени с коллегами, сохранять презентации в облаке для доступа с любого устройства и легко делиться готовыми материалами через ссылки или встраивание на сайты. Некоторые программы также предлагают шаблоны, которые упрощают процесс создания презентаций, даже для пользователей без дизайнерских навыков</w:t>
      </w:r>
      <w:r w:rsidR="00C80BE6">
        <w:t xml:space="preserve"> [8]</w:t>
      </w:r>
      <w:r>
        <w:t>.</w:t>
      </w:r>
    </w:p>
    <w:p w14:paraId="4B1DD692" w14:textId="77777777" w:rsidR="006B7C5D" w:rsidRDefault="006B7C5D" w:rsidP="006B7C5D">
      <w:pPr>
        <w:pStyle w:val="a5"/>
        <w:numPr>
          <w:ilvl w:val="0"/>
          <w:numId w:val="0"/>
        </w:numPr>
        <w:ind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Ссылки на ПО </w:t>
      </w:r>
      <w:proofErr w:type="spellStart"/>
      <w:r>
        <w:rPr>
          <w:rFonts w:eastAsia="Times New Roman"/>
          <w:lang w:eastAsia="ru-RU"/>
        </w:rPr>
        <w:t>по</w:t>
      </w:r>
      <w:proofErr w:type="spellEnd"/>
      <w:r>
        <w:rPr>
          <w:rFonts w:eastAsia="Times New Roman"/>
          <w:lang w:eastAsia="ru-RU"/>
        </w:rPr>
        <w:t xml:space="preserve"> теме:</w:t>
      </w:r>
    </w:p>
    <w:p w14:paraId="4B87B26A" w14:textId="07F13C26" w:rsidR="006B7C5D" w:rsidRDefault="006B7C5D" w:rsidP="006B7C5D">
      <w:pPr>
        <w:pStyle w:val="a9"/>
      </w:pPr>
      <w:r>
        <w:lastRenderedPageBreak/>
        <w:t xml:space="preserve">Название: </w:t>
      </w:r>
      <w:proofErr w:type="spellStart"/>
      <w:r>
        <w:t>Prezi</w:t>
      </w:r>
      <w:proofErr w:type="spellEnd"/>
      <w:r w:rsidRPr="004963CD">
        <w:t xml:space="preserve"> (</w:t>
      </w:r>
      <w:r>
        <w:t xml:space="preserve">рисунок 7). Разработчик: </w:t>
      </w:r>
      <w:proofErr w:type="spellStart"/>
      <w:r>
        <w:t>Prezi</w:t>
      </w:r>
      <w:proofErr w:type="spellEnd"/>
      <w:r>
        <w:t xml:space="preserve"> Inc. Последняя версия: (обновляется автоматически через веб-интерфейс)</w:t>
      </w:r>
      <w:r w:rsidR="004059AE">
        <w:t>. Бесплатно</w:t>
      </w:r>
      <w:r>
        <w:t xml:space="preserve">. </w:t>
      </w:r>
      <w:proofErr w:type="spellStart"/>
      <w:r w:rsidR="004059AE">
        <w:t>Prezi</w:t>
      </w:r>
      <w:proofErr w:type="spellEnd"/>
      <w:r w:rsidR="004059AE">
        <w:t xml:space="preserve"> — это платформа для создания динамичных и интерактивных презентаций, позволяющая создавать визуально привлекательные и запоминающиеся материалы. </w:t>
      </w:r>
      <w:r>
        <w:t xml:space="preserve">Ссылка: </w:t>
      </w:r>
      <w:hyperlink r:id="rId25" w:history="1">
        <w:r w:rsidRPr="00DA2F7B">
          <w:rPr>
            <w:rStyle w:val="af9"/>
          </w:rPr>
          <w:t>https://prezi.com/</w:t>
        </w:r>
      </w:hyperlink>
    </w:p>
    <w:p w14:paraId="06E11DC6" w14:textId="0436264E" w:rsidR="006B7C5D" w:rsidRDefault="006B7C5D" w:rsidP="006B7C5D">
      <w:pPr>
        <w:pStyle w:val="af0"/>
        <w:rPr>
          <w:lang w:val="en-US"/>
        </w:rPr>
      </w:pPr>
      <w:r w:rsidRPr="006B7C5D">
        <w:rPr>
          <w:noProof/>
        </w:rPr>
        <w:drawing>
          <wp:inline distT="0" distB="0" distL="0" distR="0" wp14:anchorId="6A3C7239" wp14:editId="020E9350">
            <wp:extent cx="4229100" cy="2201660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4294" cy="220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17B0" w14:textId="6AECD5C4" w:rsidR="001C6B73" w:rsidRPr="006B7C5D" w:rsidRDefault="006B7C5D" w:rsidP="006B7C5D">
      <w:pPr>
        <w:pStyle w:val="a0"/>
        <w:rPr>
          <w:lang w:val="en-US" w:eastAsia="ru-RU"/>
        </w:rPr>
      </w:pPr>
      <w:r>
        <w:rPr>
          <w:lang w:val="en-US" w:eastAsia="ru-RU"/>
        </w:rPr>
        <w:t xml:space="preserve"> </w:t>
      </w:r>
      <w:r>
        <w:rPr>
          <w:lang w:eastAsia="ru-RU"/>
        </w:rPr>
        <w:t xml:space="preserve">— </w:t>
      </w:r>
      <w:r>
        <w:rPr>
          <w:lang w:val="en-US" w:eastAsia="ru-RU"/>
        </w:rPr>
        <w:t>Prezi</w:t>
      </w:r>
    </w:p>
    <w:p w14:paraId="29545CFE" w14:textId="2A00FBB1" w:rsidR="00537D8C" w:rsidRDefault="00537D8C" w:rsidP="00537D8C">
      <w:pPr>
        <w:pStyle w:val="2"/>
      </w:pPr>
      <w:bookmarkStart w:id="20" w:name="_Toc190787003"/>
      <w:r w:rsidRPr="00537D8C">
        <w:t xml:space="preserve">Инструментальные системы Web-дизайна. Blue </w:t>
      </w:r>
      <w:proofErr w:type="spellStart"/>
      <w:r w:rsidRPr="00537D8C">
        <w:t>Griffon</w:t>
      </w:r>
      <w:bookmarkEnd w:id="20"/>
      <w:proofErr w:type="spellEnd"/>
    </w:p>
    <w:p w14:paraId="02C48567" w14:textId="126CDB8B" w:rsidR="006B7C5D" w:rsidRDefault="000A64E2" w:rsidP="006B7C5D">
      <w:pPr>
        <w:pStyle w:val="a9"/>
      </w:pPr>
      <w:r>
        <w:t>Источники:</w:t>
      </w:r>
    </w:p>
    <w:p w14:paraId="752F1B51" w14:textId="37131AF7" w:rsidR="000A64E2" w:rsidRDefault="000A64E2" w:rsidP="006B7C5D">
      <w:pPr>
        <w:pStyle w:val="a9"/>
      </w:pPr>
      <w:r w:rsidRPr="000A64E2">
        <w:t>Руководство по веб-дизайну для разработчиков</w:t>
      </w:r>
      <w:r>
        <w:t xml:space="preserve"> —</w:t>
      </w:r>
      <w:r w:rsidRPr="000A64E2">
        <w:t>https://habr.com/ru/companies/ruvds/articles/420617/</w:t>
      </w:r>
    </w:p>
    <w:p w14:paraId="187E690A" w14:textId="77777777" w:rsidR="000A64E2" w:rsidRPr="006B7C5D" w:rsidRDefault="000A64E2" w:rsidP="006B7C5D">
      <w:pPr>
        <w:pStyle w:val="a9"/>
      </w:pPr>
    </w:p>
    <w:p w14:paraId="1AC83F1C" w14:textId="1D06D408" w:rsidR="006B7C5D" w:rsidRDefault="006B7C5D" w:rsidP="006B7C5D">
      <w:pPr>
        <w:pStyle w:val="a9"/>
      </w:pPr>
      <w:r>
        <w:t>Инструментальные системы для веб-дизайна — это специализированные программы, которые помогают создавать, редактировать и управлять веб-страницами. Они предоставляют пользователям удобные интерфейсы для работы с HTML, CSS, JavaScript и другими веб-технологиями, позволяя проектировать как визуальную часть сайта, так и его функциональность. Такие системы часто включают в себя визуальные редакторы, которые упрощают процесс создания веб-страниц для пользователей без глубоких знаний программирования, а также инструменты для работы с кодом для более опытных разработчиков.</w:t>
      </w:r>
    </w:p>
    <w:p w14:paraId="515F55D6" w14:textId="591BDD54" w:rsidR="006B7C5D" w:rsidRDefault="006B7C5D" w:rsidP="006B7C5D">
      <w:pPr>
        <w:pStyle w:val="a9"/>
      </w:pPr>
      <w:r>
        <w:lastRenderedPageBreak/>
        <w:t xml:space="preserve">Веб-дизайн — это не просто создание красивых страниц, но и проектирование удобных пользовательских интерфейсов, которые обеспечивают комфортное взаимодействие с сайтом. Современные инструменты для веб-дизайна позволяют разрабатывать адаптивные и кросс-браузерные сайты, которые корректно отображаются на различных устройствах, от компьютеров до смартфонов. Они также поддерживают интеграцию с мультимедиа (видео, аудио, анимация) и интерактивными элементами (формы, кнопки, слайдеры), что делает сайты более </w:t>
      </w:r>
      <w:proofErr w:type="spellStart"/>
      <w:r>
        <w:t>engaging</w:t>
      </w:r>
      <w:proofErr w:type="spellEnd"/>
      <w:r>
        <w:t xml:space="preserve"> и функциональными.</w:t>
      </w:r>
    </w:p>
    <w:p w14:paraId="0C36A3A0" w14:textId="0646F16F" w:rsidR="006B7C5D" w:rsidRDefault="006B7C5D" w:rsidP="006B7C5D">
      <w:pPr>
        <w:pStyle w:val="a9"/>
      </w:pPr>
      <w:r>
        <w:t>Кроме того, многие инструментальные системы для веб-дизайна предлагают дополнительные функции, такие как встроенные валидаторы кода, поддержка систем управления контентом (CMS), интеграция с облачными сервисами и возможность совместной работы над проектами в режиме реального времени. Это делает их незаменимыми как для профессиональных веб-студий, так и для фрилансеров, которые хотят создавать качественные и современные веб-проекты</w:t>
      </w:r>
      <w:r w:rsidR="00C80BE6">
        <w:t xml:space="preserve"> [9]</w:t>
      </w:r>
      <w:r>
        <w:t>.</w:t>
      </w:r>
    </w:p>
    <w:p w14:paraId="77054C86" w14:textId="029AAE36" w:rsidR="000A64E2" w:rsidRDefault="000A64E2" w:rsidP="000A64E2">
      <w:pPr>
        <w:pStyle w:val="a9"/>
        <w:ind w:firstLine="0"/>
      </w:pPr>
      <w:r>
        <w:t xml:space="preserve">Описание </w:t>
      </w:r>
      <w:r w:rsidRPr="000A64E2">
        <w:rPr>
          <w:lang w:val="en-US"/>
        </w:rPr>
        <w:t>Blue</w:t>
      </w:r>
      <w:r w:rsidRPr="000A64E2">
        <w:t xml:space="preserve"> </w:t>
      </w:r>
      <w:r w:rsidRPr="000A64E2">
        <w:rPr>
          <w:lang w:val="en-US"/>
        </w:rPr>
        <w:t>Griffon</w:t>
      </w:r>
    </w:p>
    <w:p w14:paraId="1DC44DCE" w14:textId="7B5B6502" w:rsidR="000A64E2" w:rsidRPr="006B7C5D" w:rsidRDefault="000A64E2" w:rsidP="000A64E2">
      <w:pPr>
        <w:pStyle w:val="a9"/>
        <w:ind w:firstLine="0"/>
      </w:pPr>
      <w:r>
        <w:t>Название</w:t>
      </w:r>
      <w:r w:rsidRPr="000A64E2">
        <w:t xml:space="preserve">: </w:t>
      </w:r>
      <w:r w:rsidRPr="000A64E2">
        <w:rPr>
          <w:lang w:val="en-US"/>
        </w:rPr>
        <w:t>Blue</w:t>
      </w:r>
      <w:r w:rsidRPr="000A64E2">
        <w:t xml:space="preserve"> </w:t>
      </w:r>
      <w:r w:rsidRPr="000A64E2">
        <w:rPr>
          <w:lang w:val="en-US"/>
        </w:rPr>
        <w:t>Griffon</w:t>
      </w:r>
      <w:r w:rsidRPr="000A64E2">
        <w:t xml:space="preserve"> (</w:t>
      </w:r>
      <w:r>
        <w:t>рисунок 8).</w:t>
      </w:r>
      <w:r w:rsidRPr="000A64E2">
        <w:t xml:space="preserve"> </w:t>
      </w:r>
      <w:r>
        <w:t>Разработчик</w:t>
      </w:r>
      <w:r w:rsidRPr="000A64E2">
        <w:t xml:space="preserve">: </w:t>
      </w:r>
      <w:r w:rsidRPr="000A64E2">
        <w:rPr>
          <w:lang w:val="en-US"/>
        </w:rPr>
        <w:t>Disruptive</w:t>
      </w:r>
      <w:r w:rsidRPr="000A64E2">
        <w:t xml:space="preserve"> </w:t>
      </w:r>
      <w:r w:rsidRPr="000A64E2">
        <w:rPr>
          <w:lang w:val="en-US"/>
        </w:rPr>
        <w:t>Innovations</w:t>
      </w:r>
      <w:r w:rsidRPr="000A64E2">
        <w:t xml:space="preserve"> </w:t>
      </w:r>
      <w:r w:rsidRPr="000A64E2">
        <w:rPr>
          <w:lang w:val="en-US"/>
        </w:rPr>
        <w:t>SAS</w:t>
      </w:r>
      <w:r w:rsidR="004261BE" w:rsidRPr="004261BE">
        <w:t xml:space="preserve"> (</w:t>
      </w:r>
      <w:proofErr w:type="spellStart"/>
      <w:r w:rsidR="004261BE">
        <w:t>Дэниэль</w:t>
      </w:r>
      <w:proofErr w:type="spellEnd"/>
      <w:r w:rsidR="004261BE">
        <w:t xml:space="preserve"> </w:t>
      </w:r>
      <w:proofErr w:type="spellStart"/>
      <w:r w:rsidR="004261BE">
        <w:t>Глазман</w:t>
      </w:r>
      <w:proofErr w:type="spellEnd"/>
      <w:r w:rsidR="004261BE">
        <w:t>)</w:t>
      </w:r>
      <w:r>
        <w:t>. Последняя версия: 3.1</w:t>
      </w:r>
      <w:r w:rsidR="004261BE">
        <w:t>, 2017</w:t>
      </w:r>
      <w:r>
        <w:t xml:space="preserve">. </w:t>
      </w:r>
      <w:r w:rsidR="004261BE">
        <w:t xml:space="preserve">Бесплатно. </w:t>
      </w:r>
      <w:proofErr w:type="spellStart"/>
      <w:r w:rsidR="004261BE">
        <w:t>BlueGriffon</w:t>
      </w:r>
      <w:proofErr w:type="spellEnd"/>
      <w:r w:rsidR="004261BE">
        <w:t xml:space="preserve"> — это WYSIWYG-редактор для веб-разработки, поддерживающий современные веб-стандарты и позволяющий создавать веб-страницы без глубоких знаний HTML и CSS. </w:t>
      </w:r>
      <w:r>
        <w:t>Ссылка: http://bluegriffon.org/</w:t>
      </w:r>
    </w:p>
    <w:p w14:paraId="335BF3DD" w14:textId="4C5128DC" w:rsidR="001C6B73" w:rsidRDefault="000A64E2" w:rsidP="00343345">
      <w:pPr>
        <w:pStyle w:val="af0"/>
      </w:pPr>
      <w:r>
        <w:rPr>
          <w:noProof/>
        </w:rPr>
        <w:lastRenderedPageBreak/>
        <w:drawing>
          <wp:inline distT="0" distB="0" distL="0" distR="0" wp14:anchorId="7D5BAB92" wp14:editId="03C8E04A">
            <wp:extent cx="4514850" cy="2699446"/>
            <wp:effectExtent l="0" t="0" r="0" b="5715"/>
            <wp:docPr id="24" name="Рисунок 2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145" cy="270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95FAE" w14:textId="1D0B0021" w:rsidR="00343345" w:rsidRPr="00343345" w:rsidRDefault="00343345" w:rsidP="00343345">
      <w:pPr>
        <w:pStyle w:val="a0"/>
        <w:rPr>
          <w:lang w:eastAsia="ru-RU"/>
        </w:rPr>
      </w:pPr>
      <w:r>
        <w:rPr>
          <w:lang w:eastAsia="ru-RU"/>
        </w:rPr>
        <w:t xml:space="preserve"> — </w:t>
      </w:r>
      <w:r>
        <w:rPr>
          <w:lang w:val="en-US" w:eastAsia="ru-RU"/>
        </w:rPr>
        <w:t>Blue Griffon</w:t>
      </w:r>
    </w:p>
    <w:p w14:paraId="5A580A8C" w14:textId="2F91C3E5" w:rsidR="00537D8C" w:rsidRDefault="00537D8C" w:rsidP="00537D8C">
      <w:pPr>
        <w:pStyle w:val="2"/>
      </w:pPr>
      <w:bookmarkStart w:id="21" w:name="_Toc190787004"/>
      <w:r w:rsidRPr="00537D8C">
        <w:t xml:space="preserve">Авторские системы разработки ММ продуктов. </w:t>
      </w:r>
      <w:proofErr w:type="spellStart"/>
      <w:r w:rsidRPr="00537D8C">
        <w:t>Unity</w:t>
      </w:r>
      <w:proofErr w:type="spellEnd"/>
      <w:r w:rsidRPr="00537D8C">
        <w:t xml:space="preserve"> Personal</w:t>
      </w:r>
      <w:bookmarkEnd w:id="21"/>
    </w:p>
    <w:p w14:paraId="0614EF4D" w14:textId="3FE00B2B" w:rsidR="00C5048D" w:rsidRDefault="00C5048D" w:rsidP="00C5048D">
      <w:pPr>
        <w:pStyle w:val="a9"/>
      </w:pPr>
      <w:r>
        <w:t>Источники:</w:t>
      </w:r>
    </w:p>
    <w:p w14:paraId="111934F5" w14:textId="3EF41D7E" w:rsidR="00C5048D" w:rsidRDefault="00C5048D" w:rsidP="00C5048D">
      <w:pPr>
        <w:pStyle w:val="a9"/>
      </w:pPr>
      <w:r w:rsidRPr="00C5048D">
        <w:t>Unity3d. Начало работы, практические советы. Рецензия</w:t>
      </w:r>
      <w:r w:rsidR="0044001F">
        <w:t xml:space="preserve"> —</w:t>
      </w:r>
    </w:p>
    <w:p w14:paraId="27D58390" w14:textId="335E333A" w:rsidR="00C5048D" w:rsidRPr="00C5048D" w:rsidRDefault="00C5048D" w:rsidP="00C5048D">
      <w:pPr>
        <w:pStyle w:val="a9"/>
      </w:pPr>
      <w:r w:rsidRPr="00C5048D">
        <w:t>https://habr.com/ru/articles/161463/</w:t>
      </w:r>
    </w:p>
    <w:p w14:paraId="02140FF4" w14:textId="143ED478" w:rsidR="00C5048D" w:rsidRDefault="00C5048D" w:rsidP="00C5048D">
      <w:pPr>
        <w:pStyle w:val="a9"/>
      </w:pPr>
      <w:proofErr w:type="spellStart"/>
      <w:r>
        <w:t>Unity</w:t>
      </w:r>
      <w:proofErr w:type="spellEnd"/>
      <w:r>
        <w:t xml:space="preserve"> — это мощная межплатформенная среда разработки, которая позволяет создавать компьютерные игры, приложения и интерактивные проекты для более чем 20 различных операционных систем. Среди поддерживаемых платформ — персональные компьютеры (Windows, </w:t>
      </w:r>
      <w:proofErr w:type="spellStart"/>
      <w:r>
        <w:t>macOS</w:t>
      </w:r>
      <w:proofErr w:type="spellEnd"/>
      <w:r>
        <w:t xml:space="preserve">, Linux), игровые консоли (PlayStation, Xbox, Nintendo </w:t>
      </w:r>
      <w:proofErr w:type="spellStart"/>
      <w:r>
        <w:t>Switch</w:t>
      </w:r>
      <w:proofErr w:type="spellEnd"/>
      <w:r>
        <w:t>), мобильные устройства (</w:t>
      </w:r>
      <w:proofErr w:type="spellStart"/>
      <w:r>
        <w:t>iOS</w:t>
      </w:r>
      <w:proofErr w:type="spellEnd"/>
      <w:r>
        <w:t xml:space="preserve">, </w:t>
      </w:r>
      <w:proofErr w:type="spellStart"/>
      <w:r>
        <w:t>Android</w:t>
      </w:r>
      <w:proofErr w:type="spellEnd"/>
      <w:r>
        <w:t xml:space="preserve">), а также веб-приложения и даже платформы виртуальной и дополненной реальности (VR/AR). </w:t>
      </w:r>
      <w:proofErr w:type="spellStart"/>
      <w:r>
        <w:t>Unity</w:t>
      </w:r>
      <w:proofErr w:type="spellEnd"/>
      <w:r>
        <w:t xml:space="preserve"> была выпущена в 2005 году и с тех пор активно развивается, становясь одним из самых популярных инструментов для разработчиков по всему миру.</w:t>
      </w:r>
    </w:p>
    <w:p w14:paraId="6C523D8C" w14:textId="57E8ACED" w:rsidR="00C5048D" w:rsidRDefault="00C5048D" w:rsidP="00C5048D">
      <w:pPr>
        <w:pStyle w:val="a9"/>
      </w:pPr>
      <w:r>
        <w:t xml:space="preserve">Одним из ключевых преимуществ </w:t>
      </w:r>
      <w:proofErr w:type="spellStart"/>
      <w:r>
        <w:t>Unity</w:t>
      </w:r>
      <w:proofErr w:type="spellEnd"/>
      <w:r>
        <w:t xml:space="preserve"> является её визуальная среда разработки, которая упрощает процесс создания игр и приложений даже для новичков. Среда включает в себя редактор сцены, где можно визуально размещать объекты, настраивать их свойства и создавать интерактивные элементы. </w:t>
      </w:r>
      <w:proofErr w:type="spellStart"/>
      <w:r>
        <w:t>Unity</w:t>
      </w:r>
      <w:proofErr w:type="spellEnd"/>
      <w:r>
        <w:t xml:space="preserve"> также поддерживает модульную систему компонентов, что позволяет разработчикам </w:t>
      </w:r>
      <w:r>
        <w:lastRenderedPageBreak/>
        <w:t>гибко настраивать поведение объектов, добавляя к ним готовые или созданные самостоятельно скрипты.</w:t>
      </w:r>
    </w:p>
    <w:p w14:paraId="45812B60" w14:textId="1DD6E3AA" w:rsidR="00C5048D" w:rsidRDefault="00C5048D" w:rsidP="00C5048D">
      <w:pPr>
        <w:pStyle w:val="a9"/>
      </w:pPr>
      <w:r>
        <w:t xml:space="preserve">Ещё одно важное преимущество </w:t>
      </w:r>
      <w:proofErr w:type="spellStart"/>
      <w:r>
        <w:t>Unity</w:t>
      </w:r>
      <w:proofErr w:type="spellEnd"/>
      <w:r>
        <w:t xml:space="preserve"> — это её межплатформенная поддержка. Разработчики могут создавать проект один раз, а затем адаптировать его для различных платформ с минимальными изменениями. Это значительно экономит время и ресурсы, особенно для небольших студий или независимых разработчиков.</w:t>
      </w:r>
    </w:p>
    <w:p w14:paraId="00CBC7ED" w14:textId="35447204" w:rsidR="00C5048D" w:rsidRDefault="00C5048D" w:rsidP="00C5048D">
      <w:pPr>
        <w:pStyle w:val="a9"/>
      </w:pPr>
      <w:r>
        <w:t xml:space="preserve">Однако у </w:t>
      </w:r>
      <w:proofErr w:type="spellStart"/>
      <w:r>
        <w:t>Unity</w:t>
      </w:r>
      <w:proofErr w:type="spellEnd"/>
      <w:r>
        <w:t xml:space="preserve"> есть и свои недостатки. Например, при работе с многокомпонентными схемами могут возникать сложности, связанные с управлением большим количеством объектов и их взаимодействий. Также иногда возникают трудности при подключении внешних библиотек, что может потребовать дополнительных усилий для интеграции.</w:t>
      </w:r>
    </w:p>
    <w:p w14:paraId="594E2338" w14:textId="17A83B60" w:rsidR="00C5048D" w:rsidRDefault="00C5048D" w:rsidP="00C5048D">
      <w:pPr>
        <w:pStyle w:val="a9"/>
      </w:pPr>
      <w:r>
        <w:t xml:space="preserve">Несмотря на это, </w:t>
      </w:r>
      <w:proofErr w:type="spellStart"/>
      <w:r>
        <w:t>Unity</w:t>
      </w:r>
      <w:proofErr w:type="spellEnd"/>
      <w:r>
        <w:t xml:space="preserve"> остается одной из самых популярных сред разработки. На ней созданы тысячи игр, приложений, визуализаций математических моделей и других проектов, охватывающих множество жанров и платформ. </w:t>
      </w:r>
      <w:proofErr w:type="spellStart"/>
      <w:r>
        <w:t>Unity</w:t>
      </w:r>
      <w:proofErr w:type="spellEnd"/>
      <w:r>
        <w:t xml:space="preserve"> используется как крупными компаниями, так и независимыми студиями, благодаря своей гибкости, доступности и мощным возможностям</w:t>
      </w:r>
      <w:r w:rsidR="00C80BE6">
        <w:t xml:space="preserve"> [10]</w:t>
      </w:r>
      <w:r>
        <w:t>.</w:t>
      </w:r>
    </w:p>
    <w:p w14:paraId="00DB4945" w14:textId="7CC8D378" w:rsidR="00005DE6" w:rsidRDefault="00005DE6" w:rsidP="00C5048D">
      <w:pPr>
        <w:pStyle w:val="a9"/>
        <w:rPr>
          <w:lang w:val="en-US"/>
        </w:rPr>
      </w:pPr>
      <w:r>
        <w:t>О</w:t>
      </w:r>
      <w:r w:rsidRPr="004963CD">
        <w:rPr>
          <w:lang w:val="en-US"/>
        </w:rPr>
        <w:t xml:space="preserve"> </w:t>
      </w:r>
      <w:r>
        <w:rPr>
          <w:lang w:val="en-US"/>
        </w:rPr>
        <w:t>Unity</w:t>
      </w:r>
    </w:p>
    <w:p w14:paraId="3F65A7BE" w14:textId="21D96066" w:rsidR="00005DE6" w:rsidRDefault="00005DE6" w:rsidP="00005DE6">
      <w:pPr>
        <w:pStyle w:val="a9"/>
      </w:pPr>
      <w:r>
        <w:t>Название</w:t>
      </w:r>
      <w:r w:rsidRPr="004963CD">
        <w:rPr>
          <w:lang w:val="en-US"/>
        </w:rPr>
        <w:t xml:space="preserve">: Unity. </w:t>
      </w:r>
      <w:r>
        <w:t>Разработчик</w:t>
      </w:r>
      <w:r w:rsidRPr="004963CD">
        <w:rPr>
          <w:lang w:val="en-US"/>
        </w:rPr>
        <w:t xml:space="preserve">: Unity Technologies. </w:t>
      </w:r>
      <w:r>
        <w:t xml:space="preserve">Последняя версия: </w:t>
      </w:r>
      <w:r w:rsidR="00B41EBD" w:rsidRPr="00B41EBD">
        <w:t>6000.0.29f1</w:t>
      </w:r>
      <w:r w:rsidR="004261BE" w:rsidRPr="004261BE">
        <w:t>, 202</w:t>
      </w:r>
      <w:r w:rsidR="004261BE">
        <w:t>4</w:t>
      </w:r>
      <w:r w:rsidRPr="00005DE6">
        <w:t>.</w:t>
      </w:r>
      <w:r w:rsidR="004261BE">
        <w:t xml:space="preserve"> Есть платные и бесплатные версии.</w:t>
      </w:r>
      <w:r w:rsidRPr="00005DE6">
        <w:t xml:space="preserve"> </w:t>
      </w:r>
      <w:proofErr w:type="spellStart"/>
      <w:r w:rsidR="004261BE">
        <w:t>Unity</w:t>
      </w:r>
      <w:proofErr w:type="spellEnd"/>
      <w:r w:rsidR="004261BE">
        <w:t xml:space="preserve"> — это популярный игровой движок, предоставляющий разработчикам широкий набор инструментов для создания 2D и 3D игр, а также интерактивных приложений на различных платформах. </w:t>
      </w:r>
      <w:r>
        <w:t xml:space="preserve">Ссылка: </w:t>
      </w:r>
      <w:hyperlink r:id="rId28" w:history="1">
        <w:r w:rsidR="00B41EBD" w:rsidRPr="00DA2F7B">
          <w:rPr>
            <w:rStyle w:val="af9"/>
          </w:rPr>
          <w:t>https://unity.com/ru</w:t>
        </w:r>
      </w:hyperlink>
    </w:p>
    <w:p w14:paraId="2A2F3CCB" w14:textId="741F7825" w:rsidR="00B41EBD" w:rsidRDefault="00B41EBD" w:rsidP="00B41EBD">
      <w:pPr>
        <w:pStyle w:val="af0"/>
      </w:pPr>
      <w:r>
        <w:rPr>
          <w:noProof/>
        </w:rPr>
        <w:lastRenderedPageBreak/>
        <w:drawing>
          <wp:inline distT="0" distB="0" distL="0" distR="0" wp14:anchorId="3B72F774" wp14:editId="5102D12C">
            <wp:extent cx="3952875" cy="2429888"/>
            <wp:effectExtent l="0" t="0" r="0" b="8890"/>
            <wp:docPr id="25" name="Рисунок 2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041" cy="2433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FC8D5" w14:textId="4C447DDE" w:rsidR="001C6B73" w:rsidRPr="001C6B73" w:rsidRDefault="00B41EBD" w:rsidP="0010436E">
      <w:pPr>
        <w:pStyle w:val="a0"/>
        <w:rPr>
          <w:lang w:eastAsia="ru-RU"/>
        </w:rPr>
      </w:pPr>
      <w:r>
        <w:rPr>
          <w:lang w:val="en-US" w:eastAsia="ru-RU"/>
        </w:rPr>
        <w:t xml:space="preserve"> </w:t>
      </w:r>
      <w:r>
        <w:rPr>
          <w:lang w:eastAsia="ru-RU"/>
        </w:rPr>
        <w:t xml:space="preserve">— </w:t>
      </w:r>
      <w:proofErr w:type="spellStart"/>
      <w:r>
        <w:t>Unity</w:t>
      </w:r>
      <w:proofErr w:type="spellEnd"/>
    </w:p>
    <w:p w14:paraId="0306756E" w14:textId="4407453E" w:rsidR="00282281" w:rsidRDefault="00282281" w:rsidP="00282281">
      <w:pPr>
        <w:pStyle w:val="ad"/>
        <w:rPr>
          <w:rStyle w:val="af"/>
          <w:noProof/>
          <w:vanish w:val="0"/>
        </w:rPr>
      </w:pPr>
      <w:bookmarkStart w:id="22" w:name="_Toc177496519"/>
      <w:bookmarkStart w:id="23" w:name="_Toc177497011"/>
      <w:bookmarkStart w:id="24" w:name="_Toc177497062"/>
      <w:bookmarkStart w:id="25" w:name="_Toc190787005"/>
      <w:r>
        <w:rPr>
          <w:rStyle w:val="af"/>
          <w:noProof/>
          <w:vanish w:val="0"/>
        </w:rPr>
        <w:lastRenderedPageBreak/>
        <w:t>Заключение</w:t>
      </w:r>
      <w:bookmarkEnd w:id="22"/>
      <w:bookmarkEnd w:id="23"/>
      <w:bookmarkEnd w:id="24"/>
      <w:bookmarkEnd w:id="25"/>
    </w:p>
    <w:p w14:paraId="65F823C1" w14:textId="26850A80" w:rsidR="000B1A94" w:rsidRDefault="000B1A94" w:rsidP="000B1A94">
      <w:pPr>
        <w:pStyle w:val="a9"/>
      </w:pPr>
      <w:r>
        <w:t>В ходе работы были исследованы методы и инструменты информационного поиска в сети Интернет, что позволило выявить и систематизировать полезные образовательные ресурсы и программное обеспечение. Результаты этой работы создают базу для дальнейшего эффективного использования найденных материалов в лабораторных практикумах. Формирование фонда свободно распространяемого программного обеспечения обеспечит удобство и доступность необходимых инструментов для последующих исследований и практических задач.</w:t>
      </w:r>
    </w:p>
    <w:p w14:paraId="58F08F83" w14:textId="62F14CB5" w:rsidR="004963CD" w:rsidRPr="000B1A94" w:rsidRDefault="004963CD" w:rsidP="004963CD">
      <w:pPr>
        <w:pStyle w:val="ad"/>
      </w:pPr>
      <w:bookmarkStart w:id="26" w:name="_Toc190787006"/>
      <w:r>
        <w:lastRenderedPageBreak/>
        <w:t>Список использованных источников</w:t>
      </w:r>
      <w:bookmarkEnd w:id="26"/>
    </w:p>
    <w:p w14:paraId="57E7C6E7" w14:textId="0ABF0608" w:rsidR="00C1647C" w:rsidRDefault="005C17AD" w:rsidP="005C17AD">
      <w:pPr>
        <w:pStyle w:val="a9"/>
        <w:numPr>
          <w:ilvl w:val="0"/>
          <w:numId w:val="38"/>
        </w:numPr>
      </w:pPr>
      <w:r w:rsidRPr="005C17AD">
        <w:t xml:space="preserve">Коноплева И.А. </w:t>
      </w:r>
      <w:r>
        <w:t>Гипертекстовые технологии. Технологии мультимедиа</w:t>
      </w:r>
      <w:r w:rsidRPr="005C17AD">
        <w:t>.</w:t>
      </w:r>
      <w:r w:rsidR="00C80BE6">
        <w:t xml:space="preserve"> —</w:t>
      </w:r>
      <w:r w:rsidRPr="005C17AD">
        <w:t xml:space="preserve"> </w:t>
      </w:r>
      <w:hyperlink r:id="rId30" w:history="1">
        <w:r w:rsidRPr="008608C2">
          <w:rPr>
            <w:rStyle w:val="af9"/>
          </w:rPr>
          <w:t>https://studfile.net/preview/4288308/page:51/</w:t>
        </w:r>
      </w:hyperlink>
    </w:p>
    <w:p w14:paraId="24EE9786" w14:textId="223E7BB3" w:rsidR="005C17AD" w:rsidRDefault="005C17AD" w:rsidP="005C17AD">
      <w:pPr>
        <w:pStyle w:val="a9"/>
        <w:numPr>
          <w:ilvl w:val="0"/>
          <w:numId w:val="38"/>
        </w:numPr>
      </w:pPr>
      <w:r w:rsidRPr="008B2AC3">
        <w:t>Обзор программных продуктов для обработки звука</w:t>
      </w:r>
      <w:r>
        <w:t xml:space="preserve"> </w:t>
      </w:r>
      <w:r w:rsidR="00C80BE6">
        <w:t>—</w:t>
      </w:r>
      <w:hyperlink r:id="rId31" w:history="1">
        <w:r w:rsidR="00C80BE6" w:rsidRPr="008608C2">
          <w:rPr>
            <w:rStyle w:val="af9"/>
          </w:rPr>
          <w:t>https://textarchive.ru/c-1341452-p10.html</w:t>
        </w:r>
      </w:hyperlink>
    </w:p>
    <w:p w14:paraId="2B3681A5" w14:textId="77777777" w:rsidR="005C17AD" w:rsidRPr="00DA5F7E" w:rsidRDefault="005C17AD" w:rsidP="005C17AD">
      <w:pPr>
        <w:pStyle w:val="a9"/>
        <w:numPr>
          <w:ilvl w:val="0"/>
          <w:numId w:val="38"/>
        </w:numPr>
      </w:pPr>
      <w:r>
        <w:t xml:space="preserve">Кодирование видео — </w:t>
      </w:r>
      <w:r w:rsidRPr="00DA5F7E">
        <w:t>https://videoglaz.ru/blog/kodirovanie-video</w:t>
      </w:r>
    </w:p>
    <w:p w14:paraId="00017D70" w14:textId="77777777" w:rsidR="005C17AD" w:rsidRPr="0018604B" w:rsidRDefault="005C17AD" w:rsidP="005C17AD">
      <w:pPr>
        <w:pStyle w:val="a9"/>
        <w:numPr>
          <w:ilvl w:val="0"/>
          <w:numId w:val="38"/>
        </w:numPr>
      </w:pPr>
      <w:r>
        <w:t xml:space="preserve">Анимация — </w:t>
      </w:r>
      <w:r w:rsidRPr="001C6B73">
        <w:t>https://ru.wikipedia.org/wiki/Анимация</w:t>
      </w:r>
    </w:p>
    <w:p w14:paraId="276D6349" w14:textId="77777777" w:rsidR="00822521" w:rsidRPr="000B6B21" w:rsidRDefault="00822521" w:rsidP="00822521">
      <w:pPr>
        <w:pStyle w:val="a9"/>
        <w:numPr>
          <w:ilvl w:val="0"/>
          <w:numId w:val="38"/>
        </w:numPr>
      </w:pPr>
      <w:r w:rsidRPr="000B6B21">
        <w:t>История HTML. Часть 1. Гипертекст и гипермедиа</w:t>
      </w:r>
      <w:r>
        <w:t xml:space="preserve"> — </w:t>
      </w:r>
      <w:r w:rsidRPr="000B6B21">
        <w:t>https://habr.com/ru/articles/777132/</w:t>
      </w:r>
    </w:p>
    <w:p w14:paraId="4CB375D4" w14:textId="77777777" w:rsidR="00C80BE6" w:rsidRDefault="00C80BE6" w:rsidP="00C80BE6">
      <w:pPr>
        <w:pStyle w:val="a9"/>
        <w:numPr>
          <w:ilvl w:val="0"/>
          <w:numId w:val="38"/>
        </w:numPr>
      </w:pPr>
      <w:r w:rsidRPr="00636A1C">
        <w:t>История развития VR-технологий</w:t>
      </w:r>
      <w:r>
        <w:t xml:space="preserve"> —</w:t>
      </w:r>
    </w:p>
    <w:p w14:paraId="1BBC1D76" w14:textId="77777777" w:rsidR="00C80BE6" w:rsidRPr="00636A1C" w:rsidRDefault="00C80BE6" w:rsidP="00C80BE6">
      <w:pPr>
        <w:pStyle w:val="a9"/>
        <w:ind w:left="1069" w:firstLine="0"/>
      </w:pPr>
      <w:r w:rsidRPr="00636A1C">
        <w:t>https://habr.com/ru/companies/selectel/articles/788066/</w:t>
      </w:r>
    </w:p>
    <w:p w14:paraId="7AD7BF6F" w14:textId="77777777" w:rsidR="00C80BE6" w:rsidRPr="00C80BE6" w:rsidRDefault="00C80BE6" w:rsidP="00C80BE6">
      <w:pPr>
        <w:pStyle w:val="a9"/>
        <w:numPr>
          <w:ilvl w:val="0"/>
          <w:numId w:val="38"/>
        </w:numPr>
      </w:pPr>
      <w:proofErr w:type="spellStart"/>
      <w:r w:rsidRPr="00C80BE6">
        <w:t>Видеозахват</w:t>
      </w:r>
      <w:proofErr w:type="spellEnd"/>
      <w:r w:rsidRPr="00C80BE6">
        <w:t xml:space="preserve"> на все случаи жизни —</w:t>
      </w:r>
    </w:p>
    <w:p w14:paraId="41D7F1E5" w14:textId="375E77B4" w:rsidR="00C80BE6" w:rsidRPr="00C80BE6" w:rsidRDefault="003329C2" w:rsidP="00C80BE6">
      <w:pPr>
        <w:pStyle w:val="a9"/>
        <w:ind w:left="361" w:firstLine="708"/>
      </w:pPr>
      <w:hyperlink r:id="rId32" w:history="1">
        <w:r w:rsidR="00C80BE6" w:rsidRPr="00C80BE6">
          <w:rPr>
            <w:rStyle w:val="af9"/>
          </w:rPr>
          <w:t>https://habr.com/ru/companies/ulmart/articles/380905/</w:t>
        </w:r>
      </w:hyperlink>
    </w:p>
    <w:p w14:paraId="42F5B206" w14:textId="694BAF95" w:rsidR="005C17AD" w:rsidRDefault="00C80BE6" w:rsidP="00C80BE6">
      <w:pPr>
        <w:pStyle w:val="a9"/>
        <w:numPr>
          <w:ilvl w:val="0"/>
          <w:numId w:val="38"/>
        </w:numPr>
        <w:rPr>
          <w:lang w:val="en-US"/>
        </w:rPr>
      </w:pPr>
      <w:r w:rsidRPr="00C80BE6">
        <w:t xml:space="preserve">Динамическая презентация или как </w:t>
      </w:r>
      <w:proofErr w:type="spellStart"/>
      <w:r w:rsidRPr="00C80BE6">
        <w:t>закодить</w:t>
      </w:r>
      <w:proofErr w:type="spellEnd"/>
      <w:r w:rsidRPr="00C80BE6">
        <w:t xml:space="preserve"> слайд с помощью </w:t>
      </w:r>
      <w:r w:rsidRPr="00C80BE6">
        <w:rPr>
          <w:lang w:val="en-US"/>
        </w:rPr>
        <w:t xml:space="preserve">Mark-down и WL — </w:t>
      </w:r>
      <w:hyperlink r:id="rId33" w:history="1">
        <w:r w:rsidRPr="008608C2">
          <w:rPr>
            <w:rStyle w:val="af9"/>
            <w:lang w:val="en-US"/>
          </w:rPr>
          <w:t>https://habr.com/ru/articles/853496/</w:t>
        </w:r>
      </w:hyperlink>
    </w:p>
    <w:p w14:paraId="179BDC05" w14:textId="142DC0A4" w:rsidR="00C80BE6" w:rsidRPr="00C80BE6" w:rsidRDefault="00C80BE6" w:rsidP="00C80BE6">
      <w:pPr>
        <w:pStyle w:val="a9"/>
        <w:numPr>
          <w:ilvl w:val="0"/>
          <w:numId w:val="38"/>
        </w:numPr>
      </w:pPr>
      <w:r w:rsidRPr="000A64E2">
        <w:t>Руководство по веб-дизайну для разработчиков</w:t>
      </w:r>
      <w:r>
        <w:t xml:space="preserve"> —</w:t>
      </w:r>
      <w:r w:rsidRPr="000A64E2">
        <w:t>https://habr.com/ru/companies/ruvds/articles/420617/</w:t>
      </w:r>
    </w:p>
    <w:p w14:paraId="6781760B" w14:textId="3A441F8E" w:rsidR="00C80BE6" w:rsidRPr="00C5048D" w:rsidRDefault="00C80BE6" w:rsidP="00C80BE6">
      <w:pPr>
        <w:pStyle w:val="a9"/>
        <w:numPr>
          <w:ilvl w:val="0"/>
          <w:numId w:val="38"/>
        </w:numPr>
      </w:pPr>
      <w:r>
        <w:t xml:space="preserve"> </w:t>
      </w:r>
      <w:r w:rsidRPr="00C5048D">
        <w:t>Unity3d. Начало работы, практические советы. Рецензия</w:t>
      </w:r>
      <w:r>
        <w:t xml:space="preserve"> —</w:t>
      </w:r>
      <w:r w:rsidRPr="00C5048D">
        <w:t>https://habr.com/ru/articles/161463/</w:t>
      </w:r>
    </w:p>
    <w:p w14:paraId="4C1A2849" w14:textId="591560F7" w:rsidR="00C80BE6" w:rsidRPr="00C80BE6" w:rsidRDefault="00C80BE6" w:rsidP="00C80BE6">
      <w:pPr>
        <w:pStyle w:val="a9"/>
        <w:ind w:left="1069" w:firstLine="0"/>
      </w:pPr>
    </w:p>
    <w:sectPr w:rsidR="00C80BE6" w:rsidRPr="00C80BE6" w:rsidSect="001A553F">
      <w:footerReference w:type="default" r:id="rId34"/>
      <w:pgSz w:w="11906" w:h="16838" w:code="9"/>
      <w:pgMar w:top="851" w:right="851" w:bottom="851" w:left="1418" w:header="567" w:footer="1225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76FB0B" w14:textId="77777777" w:rsidR="003329C2" w:rsidRDefault="003329C2" w:rsidP="007A022D">
      <w:r>
        <w:separator/>
      </w:r>
    </w:p>
  </w:endnote>
  <w:endnote w:type="continuationSeparator" w:id="0">
    <w:p w14:paraId="3C05196A" w14:textId="77777777" w:rsidR="003329C2" w:rsidRDefault="003329C2" w:rsidP="007A02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D0FC5D" w14:textId="77777777" w:rsidR="00C417F7" w:rsidRDefault="00C417F7" w:rsidP="004F5D1C">
    <w:pPr>
      <w:pStyle w:val="af6"/>
      <w:ind w:left="4247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A87E72" w14:textId="4852C26B" w:rsidR="001A553F" w:rsidRDefault="001A553F" w:rsidP="004F5D1C">
    <w:pPr>
      <w:pStyle w:val="af6"/>
      <w:ind w:left="4247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E21472">
      <w:rPr>
        <w:noProof/>
      </w:rPr>
      <w:t>21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1087AE" w14:textId="77777777" w:rsidR="003329C2" w:rsidRDefault="003329C2" w:rsidP="007A022D">
      <w:r>
        <w:separator/>
      </w:r>
    </w:p>
  </w:footnote>
  <w:footnote w:type="continuationSeparator" w:id="0">
    <w:p w14:paraId="31FA5CEA" w14:textId="77777777" w:rsidR="003329C2" w:rsidRDefault="003329C2" w:rsidP="007A02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164A3"/>
    <w:multiLevelType w:val="multilevel"/>
    <w:tmpl w:val="FA50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7C6D7A"/>
    <w:multiLevelType w:val="hybridMultilevel"/>
    <w:tmpl w:val="D052586C"/>
    <w:name w:val="Images22"/>
    <w:lvl w:ilvl="0" w:tplc="30F6D83A">
      <w:start w:val="1"/>
      <w:numFmt w:val="decimal"/>
      <w:pStyle w:val="123"/>
      <w:lvlText w:val="%1.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015207"/>
    <w:multiLevelType w:val="multilevel"/>
    <w:tmpl w:val="4DB208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A446BC"/>
    <w:multiLevelType w:val="hybridMultilevel"/>
    <w:tmpl w:val="F0C0AC60"/>
    <w:lvl w:ilvl="0" w:tplc="F5625F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BB72AA1"/>
    <w:multiLevelType w:val="multilevel"/>
    <w:tmpl w:val="0419001F"/>
    <w:name w:val="Images222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D79005F"/>
    <w:multiLevelType w:val="multilevel"/>
    <w:tmpl w:val="B5562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3163BB"/>
    <w:multiLevelType w:val="multilevel"/>
    <w:tmpl w:val="94B2D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B05A5F"/>
    <w:multiLevelType w:val="hybridMultilevel"/>
    <w:tmpl w:val="3A64620E"/>
    <w:lvl w:ilvl="0" w:tplc="84D8CF54">
      <w:start w:val="1"/>
      <w:numFmt w:val="decimal"/>
      <w:pStyle w:val="1230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4A402C7"/>
    <w:multiLevelType w:val="multilevel"/>
    <w:tmpl w:val="6CE28B30"/>
    <w:styleLink w:val="a"/>
    <w:lvl w:ilvl="0">
      <w:start w:val="1"/>
      <w:numFmt w:val="decimal"/>
      <w:pStyle w:val="a0"/>
      <w:suff w:val="nothing"/>
      <w:lvlText w:val="Рисунок %1"/>
      <w:lvlJc w:val="left"/>
      <w:pPr>
        <w:ind w:left="0" w:firstLine="0"/>
      </w:pPr>
      <w:rPr>
        <w:rFonts w:hint="default"/>
      </w:rPr>
    </w:lvl>
    <w:lvl w:ilvl="1">
      <w:start w:val="1"/>
      <w:numFmt w:val="none"/>
      <w:lvlText w:val="%2"/>
      <w:lvlJc w:val="left"/>
      <w:pPr>
        <w:ind w:left="0" w:firstLine="0"/>
      </w:pPr>
      <w:rPr>
        <w:rFonts w:hint="default"/>
      </w:rPr>
    </w:lvl>
    <w:lvl w:ilvl="2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ind w:left="0" w:firstLine="0"/>
      </w:pPr>
      <w:rPr>
        <w:rFonts w:hint="default"/>
      </w:rPr>
    </w:lvl>
  </w:abstractNum>
  <w:abstractNum w:abstractNumId="9" w15:restartNumberingAfterBreak="0">
    <w:nsid w:val="18D26D63"/>
    <w:multiLevelType w:val="hybridMultilevel"/>
    <w:tmpl w:val="CC906D40"/>
    <w:lvl w:ilvl="0" w:tplc="2312E038">
      <w:start w:val="1"/>
      <w:numFmt w:val="russianLower"/>
      <w:pStyle w:val="a1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CB27DFA"/>
    <w:multiLevelType w:val="multilevel"/>
    <w:tmpl w:val="04190023"/>
    <w:name w:val="Images2222222"/>
    <w:lvl w:ilvl="0">
      <w:start w:val="1"/>
      <w:numFmt w:val="upperRoman"/>
      <w:lvlText w:val="Статья %1."/>
      <w:lvlJc w:val="left"/>
      <w:pPr>
        <w:ind w:left="0" w:firstLine="0"/>
      </w:pPr>
    </w:lvl>
    <w:lvl w:ilvl="1">
      <w:start w:val="1"/>
      <w:numFmt w:val="decimalZero"/>
      <w:isLgl/>
      <w:lvlText w:val="Раздел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1" w15:restartNumberingAfterBreak="0">
    <w:nsid w:val="1E526943"/>
    <w:multiLevelType w:val="multilevel"/>
    <w:tmpl w:val="F59E6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E5715AE"/>
    <w:multiLevelType w:val="multilevel"/>
    <w:tmpl w:val="0419001F"/>
    <w:name w:val="Images2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F2A32B9"/>
    <w:multiLevelType w:val="multilevel"/>
    <w:tmpl w:val="40BAB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0C7446"/>
    <w:multiLevelType w:val="multilevel"/>
    <w:tmpl w:val="6CE28B30"/>
    <w:numStyleLink w:val="a"/>
  </w:abstractNum>
  <w:abstractNum w:abstractNumId="15" w15:restartNumberingAfterBreak="0">
    <w:nsid w:val="28C2512A"/>
    <w:multiLevelType w:val="multilevel"/>
    <w:tmpl w:val="02944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8B39E2"/>
    <w:multiLevelType w:val="multilevel"/>
    <w:tmpl w:val="C4627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AA658E"/>
    <w:multiLevelType w:val="multilevel"/>
    <w:tmpl w:val="B29CA7AE"/>
    <w:name w:val="Equations2"/>
    <w:numStyleLink w:val="a2"/>
  </w:abstractNum>
  <w:abstractNum w:abstractNumId="18" w15:restartNumberingAfterBreak="0">
    <w:nsid w:val="3770719C"/>
    <w:multiLevelType w:val="multilevel"/>
    <w:tmpl w:val="75629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0C63D9A"/>
    <w:multiLevelType w:val="multilevel"/>
    <w:tmpl w:val="14BAA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1065456"/>
    <w:multiLevelType w:val="multilevel"/>
    <w:tmpl w:val="4B4C2E20"/>
    <w:styleLink w:val="a3"/>
    <w:lvl w:ilvl="0">
      <w:start w:val="1"/>
      <w:numFmt w:val="decimal"/>
      <w:pStyle w:val="1"/>
      <w:suff w:val="space"/>
      <w:lvlText w:val="%1"/>
      <w:lvlJc w:val="left"/>
      <w:pPr>
        <w:ind w:left="-283" w:firstLine="709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Restart w:val="2"/>
      <w:pStyle w:val="a4"/>
      <w:suff w:val="space"/>
      <w:lvlText w:val="%1.%2.%4"/>
      <w:lvlJc w:val="left"/>
      <w:pPr>
        <w:ind w:left="0" w:firstLine="709"/>
      </w:pPr>
      <w:rPr>
        <w:rFonts w:hint="default"/>
      </w:rPr>
    </w:lvl>
    <w:lvl w:ilvl="4">
      <w:start w:val="1"/>
      <w:numFmt w:val="none"/>
      <w:suff w:val="space"/>
      <w:lvlText w:val=""/>
      <w:lvlJc w:val="left"/>
      <w:pPr>
        <w:ind w:left="0" w:firstLine="709"/>
      </w:pPr>
      <w:rPr>
        <w:rFonts w:hint="default"/>
      </w:rPr>
    </w:lvl>
    <w:lvl w:ilvl="5">
      <w:start w:val="1"/>
      <w:numFmt w:val="none"/>
      <w:suff w:val="space"/>
      <w:lvlText w:val=""/>
      <w:lvlJc w:val="left"/>
      <w:pPr>
        <w:ind w:left="0" w:firstLine="709"/>
      </w:pPr>
      <w:rPr>
        <w:rFonts w:hint="default"/>
      </w:rPr>
    </w:lvl>
    <w:lvl w:ilvl="6">
      <w:start w:val="1"/>
      <w:numFmt w:val="none"/>
      <w:suff w:val="space"/>
      <w:lvlText w:val=""/>
      <w:lvlJc w:val="left"/>
      <w:pPr>
        <w:ind w:left="0" w:firstLine="709"/>
      </w:pPr>
      <w:rPr>
        <w:rFonts w:hint="default"/>
      </w:rPr>
    </w:lvl>
    <w:lvl w:ilvl="7">
      <w:start w:val="1"/>
      <w:numFmt w:val="none"/>
      <w:suff w:val="space"/>
      <w:lvlText w:val=""/>
      <w:lvlJc w:val="left"/>
      <w:pPr>
        <w:ind w:left="0" w:firstLine="709"/>
      </w:pPr>
      <w:rPr>
        <w:rFonts w:hint="default"/>
      </w:rPr>
    </w:lvl>
    <w:lvl w:ilvl="8">
      <w:start w:val="1"/>
      <w:numFmt w:val="none"/>
      <w:suff w:val="space"/>
      <w:lvlText w:val=""/>
      <w:lvlJc w:val="left"/>
      <w:pPr>
        <w:ind w:left="0" w:firstLine="709"/>
      </w:pPr>
      <w:rPr>
        <w:rFonts w:hint="default"/>
      </w:rPr>
    </w:lvl>
  </w:abstractNum>
  <w:abstractNum w:abstractNumId="21" w15:restartNumberingAfterBreak="0">
    <w:nsid w:val="413F6104"/>
    <w:multiLevelType w:val="multilevel"/>
    <w:tmpl w:val="348C3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6EF003C"/>
    <w:multiLevelType w:val="multilevel"/>
    <w:tmpl w:val="6012F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FB76B2"/>
    <w:multiLevelType w:val="multilevel"/>
    <w:tmpl w:val="D10E9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A723890"/>
    <w:multiLevelType w:val="multilevel"/>
    <w:tmpl w:val="65921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BDE5813"/>
    <w:multiLevelType w:val="multilevel"/>
    <w:tmpl w:val="0419001F"/>
    <w:name w:val="Images22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F524878"/>
    <w:multiLevelType w:val="multilevel"/>
    <w:tmpl w:val="AC141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40A4DBE"/>
    <w:multiLevelType w:val="hybridMultilevel"/>
    <w:tmpl w:val="0B122184"/>
    <w:lvl w:ilvl="0" w:tplc="29E6E030">
      <w:start w:val="1"/>
      <w:numFmt w:val="bullet"/>
      <w:pStyle w:val="a5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47D7D31"/>
    <w:multiLevelType w:val="multilevel"/>
    <w:tmpl w:val="0680B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4C01080"/>
    <w:multiLevelType w:val="multilevel"/>
    <w:tmpl w:val="82624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850A72"/>
    <w:multiLevelType w:val="multilevel"/>
    <w:tmpl w:val="B29CA7AE"/>
    <w:name w:val="Equations"/>
    <w:styleLink w:val="a2"/>
    <w:lvl w:ilvl="0">
      <w:start w:val="1"/>
      <w:numFmt w:val="decimal"/>
      <w:suff w:val="nothing"/>
      <w:lvlText w:val="(%1)"/>
      <w:lvlJc w:val="left"/>
      <w:pPr>
        <w:ind w:left="0" w:firstLine="0"/>
      </w:pPr>
      <w:rPr>
        <w:rFonts w:hint="default"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ind w:left="0" w:firstLine="0"/>
      </w:pPr>
      <w:rPr>
        <w:rFonts w:hint="default"/>
      </w:rPr>
    </w:lvl>
  </w:abstractNum>
  <w:abstractNum w:abstractNumId="31" w15:restartNumberingAfterBreak="0">
    <w:nsid w:val="63696F83"/>
    <w:multiLevelType w:val="multilevel"/>
    <w:tmpl w:val="96A48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7C66D0B"/>
    <w:multiLevelType w:val="multilevel"/>
    <w:tmpl w:val="6E009398"/>
    <w:styleLink w:val="a6"/>
    <w:lvl w:ilvl="0">
      <w:start w:val="1"/>
      <w:numFmt w:val="decimal"/>
      <w:pStyle w:val="a7"/>
      <w:suff w:val="nothing"/>
      <w:lvlText w:val="Таблица %1"/>
      <w:lvlJc w:val="left"/>
      <w:pPr>
        <w:ind w:left="0" w:firstLine="0"/>
      </w:pPr>
      <w:rPr>
        <w:rFonts w:hint="default"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ind w:left="0" w:firstLine="0"/>
      </w:pPr>
      <w:rPr>
        <w:rFonts w:hint="default"/>
      </w:rPr>
    </w:lvl>
  </w:abstractNum>
  <w:abstractNum w:abstractNumId="33" w15:restartNumberingAfterBreak="0">
    <w:nsid w:val="68066CD2"/>
    <w:multiLevelType w:val="multilevel"/>
    <w:tmpl w:val="10CCD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97B67F0"/>
    <w:multiLevelType w:val="multilevel"/>
    <w:tmpl w:val="0419001D"/>
    <w:name w:val="Images2222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 w15:restartNumberingAfterBreak="0">
    <w:nsid w:val="6C537F4D"/>
    <w:multiLevelType w:val="multilevel"/>
    <w:tmpl w:val="283C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B5B18CE"/>
    <w:multiLevelType w:val="multilevel"/>
    <w:tmpl w:val="4B4C2E20"/>
    <w:numStyleLink w:val="a3"/>
  </w:abstractNum>
  <w:num w:numId="1">
    <w:abstractNumId w:val="20"/>
  </w:num>
  <w:num w:numId="2">
    <w:abstractNumId w:val="27"/>
  </w:num>
  <w:num w:numId="3">
    <w:abstractNumId w:val="9"/>
  </w:num>
  <w:num w:numId="4">
    <w:abstractNumId w:val="7"/>
  </w:num>
  <w:num w:numId="5">
    <w:abstractNumId w:val="8"/>
  </w:num>
  <w:num w:numId="6">
    <w:abstractNumId w:val="32"/>
  </w:num>
  <w:num w:numId="7">
    <w:abstractNumId w:val="30"/>
  </w:num>
  <w:num w:numId="8">
    <w:abstractNumId w:val="1"/>
  </w:num>
  <w:num w:numId="9">
    <w:abstractNumId w:val="36"/>
  </w:num>
  <w:num w:numId="10">
    <w:abstractNumId w:val="14"/>
  </w:num>
  <w:num w:numId="11">
    <w:abstractNumId w:val="27"/>
    <w:lvlOverride w:ilvl="0">
      <w:startOverride w:val="1"/>
    </w:lvlOverride>
  </w:num>
  <w:num w:numId="12">
    <w:abstractNumId w:val="7"/>
    <w:lvlOverride w:ilvl="0">
      <w:startOverride w:val="1"/>
    </w:lvlOverride>
  </w:num>
  <w:num w:numId="13">
    <w:abstractNumId w:val="7"/>
    <w:lvlOverride w:ilvl="0">
      <w:startOverride w:val="1"/>
    </w:lvlOverride>
  </w:num>
  <w:num w:numId="14">
    <w:abstractNumId w:val="2"/>
  </w:num>
  <w:num w:numId="15">
    <w:abstractNumId w:val="6"/>
  </w:num>
  <w:num w:numId="16">
    <w:abstractNumId w:val="18"/>
  </w:num>
  <w:num w:numId="17">
    <w:abstractNumId w:val="13"/>
  </w:num>
  <w:num w:numId="18">
    <w:abstractNumId w:val="29"/>
  </w:num>
  <w:num w:numId="19">
    <w:abstractNumId w:val="24"/>
  </w:num>
  <w:num w:numId="20">
    <w:abstractNumId w:val="28"/>
  </w:num>
  <w:num w:numId="21">
    <w:abstractNumId w:val="33"/>
  </w:num>
  <w:num w:numId="22">
    <w:abstractNumId w:val="35"/>
  </w:num>
  <w:num w:numId="23">
    <w:abstractNumId w:val="1"/>
    <w:lvlOverride w:ilvl="0">
      <w:startOverride w:val="1"/>
    </w:lvlOverride>
  </w:num>
  <w:num w:numId="24">
    <w:abstractNumId w:val="9"/>
    <w:lvlOverride w:ilvl="0">
      <w:startOverride w:val="1"/>
    </w:lvlOverride>
  </w:num>
  <w:num w:numId="25">
    <w:abstractNumId w:val="23"/>
  </w:num>
  <w:num w:numId="26">
    <w:abstractNumId w:val="1"/>
    <w:lvlOverride w:ilvl="0">
      <w:startOverride w:val="1"/>
    </w:lvlOverride>
  </w:num>
  <w:num w:numId="27">
    <w:abstractNumId w:val="1"/>
    <w:lvlOverride w:ilvl="0">
      <w:startOverride w:val="1"/>
    </w:lvlOverride>
  </w:num>
  <w:num w:numId="28">
    <w:abstractNumId w:val="16"/>
  </w:num>
  <w:num w:numId="29">
    <w:abstractNumId w:val="22"/>
  </w:num>
  <w:num w:numId="30">
    <w:abstractNumId w:val="15"/>
  </w:num>
  <w:num w:numId="31">
    <w:abstractNumId w:val="11"/>
  </w:num>
  <w:num w:numId="32">
    <w:abstractNumId w:val="31"/>
  </w:num>
  <w:num w:numId="33">
    <w:abstractNumId w:val="19"/>
  </w:num>
  <w:num w:numId="34">
    <w:abstractNumId w:val="0"/>
  </w:num>
  <w:num w:numId="35">
    <w:abstractNumId w:val="5"/>
  </w:num>
  <w:num w:numId="36">
    <w:abstractNumId w:val="21"/>
  </w:num>
  <w:num w:numId="37">
    <w:abstractNumId w:val="26"/>
  </w:num>
  <w:num w:numId="38">
    <w:abstractNumId w:val="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9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1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082A"/>
    <w:rsid w:val="00005DE6"/>
    <w:rsid w:val="00013A3E"/>
    <w:rsid w:val="0001699C"/>
    <w:rsid w:val="00024973"/>
    <w:rsid w:val="000346A0"/>
    <w:rsid w:val="000415BD"/>
    <w:rsid w:val="00057171"/>
    <w:rsid w:val="000669A0"/>
    <w:rsid w:val="0008398A"/>
    <w:rsid w:val="0008401A"/>
    <w:rsid w:val="0008572F"/>
    <w:rsid w:val="0009003E"/>
    <w:rsid w:val="000A64E2"/>
    <w:rsid w:val="000B1A94"/>
    <w:rsid w:val="000B6B21"/>
    <w:rsid w:val="000D76E8"/>
    <w:rsid w:val="000F0A3B"/>
    <w:rsid w:val="0010436E"/>
    <w:rsid w:val="001105F3"/>
    <w:rsid w:val="0012761C"/>
    <w:rsid w:val="001350A9"/>
    <w:rsid w:val="001547D9"/>
    <w:rsid w:val="00160A3D"/>
    <w:rsid w:val="001721A6"/>
    <w:rsid w:val="0017381A"/>
    <w:rsid w:val="0018604B"/>
    <w:rsid w:val="0019653F"/>
    <w:rsid w:val="001A553F"/>
    <w:rsid w:val="001A7AD9"/>
    <w:rsid w:val="001C6B73"/>
    <w:rsid w:val="001E5331"/>
    <w:rsid w:val="002004D4"/>
    <w:rsid w:val="00204223"/>
    <w:rsid w:val="00225224"/>
    <w:rsid w:val="0024362C"/>
    <w:rsid w:val="00260ECA"/>
    <w:rsid w:val="002665AA"/>
    <w:rsid w:val="00282281"/>
    <w:rsid w:val="002935BA"/>
    <w:rsid w:val="00294F85"/>
    <w:rsid w:val="002B5E8C"/>
    <w:rsid w:val="002B64B9"/>
    <w:rsid w:val="002D39C5"/>
    <w:rsid w:val="002D5F6B"/>
    <w:rsid w:val="0030576D"/>
    <w:rsid w:val="003140E9"/>
    <w:rsid w:val="003172D9"/>
    <w:rsid w:val="003329C2"/>
    <w:rsid w:val="00334712"/>
    <w:rsid w:val="00341CBA"/>
    <w:rsid w:val="00343345"/>
    <w:rsid w:val="003531D9"/>
    <w:rsid w:val="003B32DB"/>
    <w:rsid w:val="003B7CFF"/>
    <w:rsid w:val="00404B0C"/>
    <w:rsid w:val="004059AE"/>
    <w:rsid w:val="0040648E"/>
    <w:rsid w:val="00416198"/>
    <w:rsid w:val="00417DEF"/>
    <w:rsid w:val="00420B36"/>
    <w:rsid w:val="004261BE"/>
    <w:rsid w:val="0044001F"/>
    <w:rsid w:val="0044082A"/>
    <w:rsid w:val="00450CC9"/>
    <w:rsid w:val="00456CD0"/>
    <w:rsid w:val="00470AC7"/>
    <w:rsid w:val="0048064B"/>
    <w:rsid w:val="00491805"/>
    <w:rsid w:val="004963CD"/>
    <w:rsid w:val="00496589"/>
    <w:rsid w:val="00496FDC"/>
    <w:rsid w:val="004974C1"/>
    <w:rsid w:val="004A3DEA"/>
    <w:rsid w:val="004B2770"/>
    <w:rsid w:val="004B544B"/>
    <w:rsid w:val="004B61EC"/>
    <w:rsid w:val="004C2C6D"/>
    <w:rsid w:val="004C563B"/>
    <w:rsid w:val="004F5D1C"/>
    <w:rsid w:val="00512535"/>
    <w:rsid w:val="00537D8C"/>
    <w:rsid w:val="00547FA5"/>
    <w:rsid w:val="0056117D"/>
    <w:rsid w:val="00566EDF"/>
    <w:rsid w:val="00571C7D"/>
    <w:rsid w:val="00591731"/>
    <w:rsid w:val="005977C6"/>
    <w:rsid w:val="005B41D9"/>
    <w:rsid w:val="005C17AD"/>
    <w:rsid w:val="005D5642"/>
    <w:rsid w:val="005D6616"/>
    <w:rsid w:val="005F4A74"/>
    <w:rsid w:val="00604E0C"/>
    <w:rsid w:val="00610C8F"/>
    <w:rsid w:val="006213FF"/>
    <w:rsid w:val="00627BE1"/>
    <w:rsid w:val="006344D7"/>
    <w:rsid w:val="0063520F"/>
    <w:rsid w:val="00636A1C"/>
    <w:rsid w:val="0065533D"/>
    <w:rsid w:val="0068656D"/>
    <w:rsid w:val="00694AB5"/>
    <w:rsid w:val="00695399"/>
    <w:rsid w:val="006A3AFC"/>
    <w:rsid w:val="006B5E72"/>
    <w:rsid w:val="006B7C5D"/>
    <w:rsid w:val="006C123A"/>
    <w:rsid w:val="006F5F51"/>
    <w:rsid w:val="00717DC3"/>
    <w:rsid w:val="0073683C"/>
    <w:rsid w:val="007430E4"/>
    <w:rsid w:val="00753771"/>
    <w:rsid w:val="00763C3C"/>
    <w:rsid w:val="00764DE6"/>
    <w:rsid w:val="007843F6"/>
    <w:rsid w:val="00790641"/>
    <w:rsid w:val="00793B6D"/>
    <w:rsid w:val="007A022D"/>
    <w:rsid w:val="007A2866"/>
    <w:rsid w:val="007D119E"/>
    <w:rsid w:val="007E6A70"/>
    <w:rsid w:val="00822521"/>
    <w:rsid w:val="00831F9C"/>
    <w:rsid w:val="0083482F"/>
    <w:rsid w:val="00835DB0"/>
    <w:rsid w:val="00840A0C"/>
    <w:rsid w:val="00856ECC"/>
    <w:rsid w:val="00860BF6"/>
    <w:rsid w:val="0086335A"/>
    <w:rsid w:val="0089567D"/>
    <w:rsid w:val="00896EBF"/>
    <w:rsid w:val="008B2AC3"/>
    <w:rsid w:val="008B5942"/>
    <w:rsid w:val="008C0360"/>
    <w:rsid w:val="008D1E0B"/>
    <w:rsid w:val="008D400C"/>
    <w:rsid w:val="008E2DFA"/>
    <w:rsid w:val="008F58F4"/>
    <w:rsid w:val="00912832"/>
    <w:rsid w:val="00921087"/>
    <w:rsid w:val="00945A48"/>
    <w:rsid w:val="00952664"/>
    <w:rsid w:val="00971679"/>
    <w:rsid w:val="00991731"/>
    <w:rsid w:val="009D2D24"/>
    <w:rsid w:val="009E47AB"/>
    <w:rsid w:val="009F1EEE"/>
    <w:rsid w:val="009F4D7D"/>
    <w:rsid w:val="009F540C"/>
    <w:rsid w:val="009F63CA"/>
    <w:rsid w:val="00A03716"/>
    <w:rsid w:val="00A10550"/>
    <w:rsid w:val="00A1762A"/>
    <w:rsid w:val="00A26FDA"/>
    <w:rsid w:val="00A308B0"/>
    <w:rsid w:val="00A4155E"/>
    <w:rsid w:val="00A435D6"/>
    <w:rsid w:val="00A64C43"/>
    <w:rsid w:val="00A8333F"/>
    <w:rsid w:val="00A851BF"/>
    <w:rsid w:val="00A92D01"/>
    <w:rsid w:val="00AA4104"/>
    <w:rsid w:val="00AB4C60"/>
    <w:rsid w:val="00AB606C"/>
    <w:rsid w:val="00AD659B"/>
    <w:rsid w:val="00B32F9D"/>
    <w:rsid w:val="00B3610B"/>
    <w:rsid w:val="00B41EBD"/>
    <w:rsid w:val="00B87E6A"/>
    <w:rsid w:val="00B937AE"/>
    <w:rsid w:val="00B948FE"/>
    <w:rsid w:val="00BA7CCC"/>
    <w:rsid w:val="00BD042B"/>
    <w:rsid w:val="00BE099A"/>
    <w:rsid w:val="00C1647C"/>
    <w:rsid w:val="00C17721"/>
    <w:rsid w:val="00C33F56"/>
    <w:rsid w:val="00C417F7"/>
    <w:rsid w:val="00C5048D"/>
    <w:rsid w:val="00C51913"/>
    <w:rsid w:val="00C63863"/>
    <w:rsid w:val="00C80BE6"/>
    <w:rsid w:val="00C87FA7"/>
    <w:rsid w:val="00C95D74"/>
    <w:rsid w:val="00CA1547"/>
    <w:rsid w:val="00CA4F5D"/>
    <w:rsid w:val="00CA54A7"/>
    <w:rsid w:val="00CD2B71"/>
    <w:rsid w:val="00CE1AA7"/>
    <w:rsid w:val="00CE5393"/>
    <w:rsid w:val="00CF43C3"/>
    <w:rsid w:val="00D33829"/>
    <w:rsid w:val="00D46816"/>
    <w:rsid w:val="00D7047F"/>
    <w:rsid w:val="00D81843"/>
    <w:rsid w:val="00D91718"/>
    <w:rsid w:val="00D9364C"/>
    <w:rsid w:val="00DA5F7E"/>
    <w:rsid w:val="00DD0477"/>
    <w:rsid w:val="00DF5A89"/>
    <w:rsid w:val="00E108D7"/>
    <w:rsid w:val="00E21472"/>
    <w:rsid w:val="00E25341"/>
    <w:rsid w:val="00E25A81"/>
    <w:rsid w:val="00E30D9D"/>
    <w:rsid w:val="00E44026"/>
    <w:rsid w:val="00E55A61"/>
    <w:rsid w:val="00E66007"/>
    <w:rsid w:val="00E66A83"/>
    <w:rsid w:val="00E715BC"/>
    <w:rsid w:val="00E8271E"/>
    <w:rsid w:val="00E87FDC"/>
    <w:rsid w:val="00EA5F91"/>
    <w:rsid w:val="00EC2D4D"/>
    <w:rsid w:val="00EE2099"/>
    <w:rsid w:val="00EF0E75"/>
    <w:rsid w:val="00F01C2D"/>
    <w:rsid w:val="00F059E7"/>
    <w:rsid w:val="00F1490A"/>
    <w:rsid w:val="00F40007"/>
    <w:rsid w:val="00F56D99"/>
    <w:rsid w:val="00F72F50"/>
    <w:rsid w:val="00F80EB3"/>
    <w:rsid w:val="00FA5F61"/>
    <w:rsid w:val="00FB03D2"/>
    <w:rsid w:val="00FC2C55"/>
    <w:rsid w:val="00FD43A1"/>
    <w:rsid w:val="00FF0D2B"/>
  </w:rsids>
  <m:mathPr>
    <m:mathFont m:val="Cambria Math"/>
    <m:brkBin m:val="repeat"/>
    <m:brkBinSub m:val="--"/>
    <m:smallFrac m:val="0"/>
    <m:dispDef m:val="0"/>
    <m:lMargin m:val="0"/>
    <m:rMargin m:val="0"/>
    <m:defJc m:val="centerGroup"/>
    <m:wrapIndent m:val="1440"/>
    <m:intLim m:val="undOvr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0DBFF1"/>
  <w15:chartTrackingRefBased/>
  <w15:docId w15:val="{F574348D-1E5B-4804-941F-895C4F72D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HAnsi" w:eastAsiaTheme="minorHAnsi" w:hAnsiTheme="majorHAnsi" w:cstheme="minorBidi"/>
        <w:sz w:val="28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8">
    <w:name w:val="Normal"/>
    <w:qFormat/>
    <w:rsid w:val="00C80BE6"/>
    <w:rPr>
      <w:rFonts w:asciiTheme="minorHAnsi" w:hAnsiTheme="minorHAnsi"/>
    </w:rPr>
  </w:style>
  <w:style w:type="paragraph" w:styleId="1">
    <w:name w:val="heading 1"/>
    <w:aliases w:val="Заголовок 1 (заголовок раздела)"/>
    <w:basedOn w:val="a8"/>
    <w:next w:val="a9"/>
    <w:link w:val="10"/>
    <w:uiPriority w:val="9"/>
    <w:qFormat/>
    <w:rsid w:val="001A553F"/>
    <w:pPr>
      <w:keepNext/>
      <w:keepLines/>
      <w:pageBreakBefore/>
      <w:numPr>
        <w:numId w:val="9"/>
      </w:numPr>
      <w:suppressAutoHyphens/>
      <w:spacing w:after="420" w:line="360" w:lineRule="auto"/>
      <w:ind w:left="0"/>
      <w:outlineLvl w:val="0"/>
    </w:pPr>
    <w:rPr>
      <w:rFonts w:asciiTheme="majorHAnsi" w:eastAsiaTheme="majorEastAsia" w:hAnsiTheme="majorHAnsi" w:cstheme="majorBidi"/>
      <w:b/>
      <w:caps/>
      <w:sz w:val="32"/>
      <w:szCs w:val="32"/>
    </w:rPr>
  </w:style>
  <w:style w:type="paragraph" w:styleId="2">
    <w:name w:val="heading 2"/>
    <w:aliases w:val="Заголовок 2 (заголовок подраздела)"/>
    <w:basedOn w:val="a8"/>
    <w:next w:val="a9"/>
    <w:link w:val="20"/>
    <w:uiPriority w:val="9"/>
    <w:unhideWhenUsed/>
    <w:qFormat/>
    <w:rsid w:val="0017381A"/>
    <w:pPr>
      <w:keepNext/>
      <w:keepLines/>
      <w:numPr>
        <w:ilvl w:val="1"/>
        <w:numId w:val="9"/>
      </w:numPr>
      <w:suppressAutoHyphens/>
      <w:spacing w:before="280" w:after="280" w:line="360" w:lineRule="auto"/>
      <w:outlineLvl w:val="1"/>
    </w:pPr>
    <w:rPr>
      <w:rFonts w:asciiTheme="majorHAnsi" w:eastAsiaTheme="majorEastAsia" w:hAnsiTheme="majorHAnsi" w:cstheme="majorBidi"/>
      <w:b/>
      <w:szCs w:val="26"/>
    </w:rPr>
  </w:style>
  <w:style w:type="paragraph" w:styleId="3">
    <w:name w:val="heading 3"/>
    <w:aliases w:val="Заголовок 3 (заголовок пункта)"/>
    <w:basedOn w:val="a8"/>
    <w:next w:val="a9"/>
    <w:link w:val="30"/>
    <w:uiPriority w:val="9"/>
    <w:unhideWhenUsed/>
    <w:qFormat/>
    <w:rsid w:val="0017381A"/>
    <w:pPr>
      <w:keepNext/>
      <w:keepLines/>
      <w:numPr>
        <w:ilvl w:val="2"/>
        <w:numId w:val="9"/>
      </w:numPr>
      <w:suppressAutoHyphens/>
      <w:spacing w:before="280" w:line="360" w:lineRule="auto"/>
      <w:outlineLvl w:val="2"/>
    </w:pPr>
    <w:rPr>
      <w:rFonts w:asciiTheme="majorHAnsi" w:eastAsiaTheme="majorEastAsia" w:hAnsiTheme="majorHAnsi" w:cstheme="majorBidi"/>
      <w:szCs w:val="24"/>
    </w:rPr>
  </w:style>
  <w:style w:type="paragraph" w:styleId="4">
    <w:name w:val="heading 4"/>
    <w:basedOn w:val="a8"/>
    <w:next w:val="a8"/>
    <w:link w:val="40"/>
    <w:uiPriority w:val="9"/>
    <w:semiHidden/>
    <w:unhideWhenUsed/>
    <w:qFormat/>
    <w:rsid w:val="00F80EB3"/>
    <w:pPr>
      <w:keepNext/>
      <w:keepLines/>
      <w:outlineLvl w:val="3"/>
    </w:pPr>
    <w:rPr>
      <w:rFonts w:eastAsiaTheme="majorEastAsia" w:cstheme="majorBidi"/>
      <w:iCs/>
    </w:rPr>
  </w:style>
  <w:style w:type="paragraph" w:styleId="5">
    <w:name w:val="heading 5"/>
    <w:basedOn w:val="a8"/>
    <w:next w:val="a8"/>
    <w:link w:val="50"/>
    <w:uiPriority w:val="9"/>
    <w:semiHidden/>
    <w:unhideWhenUsed/>
    <w:qFormat/>
    <w:rsid w:val="00F80EB3"/>
    <w:pPr>
      <w:keepNext/>
      <w:keepLines/>
      <w:spacing w:before="40"/>
      <w:outlineLvl w:val="4"/>
    </w:pPr>
    <w:rPr>
      <w:rFonts w:eastAsiaTheme="majorEastAsia" w:cstheme="majorBidi"/>
      <w:color w:val="2E74B5" w:themeColor="accent1" w:themeShade="BF"/>
    </w:rPr>
  </w:style>
  <w:style w:type="paragraph" w:styleId="6">
    <w:name w:val="heading 6"/>
    <w:basedOn w:val="a8"/>
    <w:next w:val="a8"/>
    <w:link w:val="60"/>
    <w:uiPriority w:val="9"/>
    <w:semiHidden/>
    <w:unhideWhenUsed/>
    <w:qFormat/>
    <w:rsid w:val="00F80EB3"/>
    <w:pPr>
      <w:keepNext/>
      <w:keepLines/>
      <w:spacing w:before="40"/>
      <w:outlineLvl w:val="5"/>
    </w:pPr>
    <w:rPr>
      <w:rFonts w:eastAsiaTheme="majorEastAsia" w:cstheme="majorBidi"/>
      <w:color w:val="1F4D78" w:themeColor="accent1" w:themeShade="7F"/>
    </w:rPr>
  </w:style>
  <w:style w:type="paragraph" w:styleId="7">
    <w:name w:val="heading 7"/>
    <w:basedOn w:val="a8"/>
    <w:next w:val="a8"/>
    <w:link w:val="70"/>
    <w:uiPriority w:val="9"/>
    <w:semiHidden/>
    <w:unhideWhenUsed/>
    <w:qFormat/>
    <w:rsid w:val="00F80EB3"/>
    <w:pPr>
      <w:keepNext/>
      <w:keepLines/>
      <w:spacing w:before="40"/>
      <w:outlineLvl w:val="6"/>
    </w:pPr>
    <w:rPr>
      <w:rFonts w:eastAsiaTheme="majorEastAsia" w:cstheme="majorBidi"/>
      <w:i/>
      <w:iCs/>
      <w:color w:val="1F4D78" w:themeColor="accent1" w:themeShade="7F"/>
    </w:rPr>
  </w:style>
  <w:style w:type="paragraph" w:styleId="8">
    <w:name w:val="heading 8"/>
    <w:basedOn w:val="a8"/>
    <w:next w:val="a8"/>
    <w:link w:val="80"/>
    <w:uiPriority w:val="9"/>
    <w:semiHidden/>
    <w:unhideWhenUsed/>
    <w:qFormat/>
    <w:rsid w:val="00F80EB3"/>
    <w:pPr>
      <w:keepNext/>
      <w:keepLines/>
      <w:spacing w:before="40"/>
      <w:outlineLvl w:val="7"/>
    </w:pPr>
    <w:rPr>
      <w:rFonts w:eastAsiaTheme="majorEastAsia" w:cstheme="majorBidi"/>
      <w:color w:val="272727" w:themeColor="text1" w:themeTint="D8"/>
      <w:sz w:val="21"/>
      <w:szCs w:val="21"/>
    </w:rPr>
  </w:style>
  <w:style w:type="paragraph" w:styleId="9">
    <w:name w:val="heading 9"/>
    <w:basedOn w:val="a8"/>
    <w:next w:val="a8"/>
    <w:link w:val="90"/>
    <w:uiPriority w:val="9"/>
    <w:semiHidden/>
    <w:unhideWhenUsed/>
    <w:qFormat/>
    <w:rsid w:val="00F80EB3"/>
    <w:pPr>
      <w:keepNext/>
      <w:keepLines/>
      <w:spacing w:before="40"/>
      <w:outlineLvl w:val="8"/>
    </w:pPr>
    <w:rPr>
      <w:rFonts w:eastAsiaTheme="majorEastAsia" w:cstheme="majorBidi"/>
      <w:i/>
      <w:iCs/>
      <w:color w:val="272727" w:themeColor="text1" w:themeTint="D8"/>
      <w:sz w:val="21"/>
      <w:szCs w:val="21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character" w:customStyle="1" w:styleId="10">
    <w:name w:val="Заголовок 1 Знак"/>
    <w:aliases w:val="Заголовок 1 (заголовок раздела) Знак"/>
    <w:basedOn w:val="aa"/>
    <w:link w:val="1"/>
    <w:uiPriority w:val="9"/>
    <w:rsid w:val="001A553F"/>
    <w:rPr>
      <w:rFonts w:eastAsiaTheme="majorEastAsia" w:cstheme="majorBidi"/>
      <w:b/>
      <w:caps/>
      <w:sz w:val="32"/>
      <w:szCs w:val="32"/>
    </w:rPr>
  </w:style>
  <w:style w:type="character" w:customStyle="1" w:styleId="20">
    <w:name w:val="Заголовок 2 Знак"/>
    <w:aliases w:val="Заголовок 2 (заголовок подраздела) Знак"/>
    <w:basedOn w:val="aa"/>
    <w:link w:val="2"/>
    <w:uiPriority w:val="9"/>
    <w:rsid w:val="00627BE1"/>
    <w:rPr>
      <w:rFonts w:eastAsiaTheme="majorEastAsia" w:cstheme="majorBidi"/>
      <w:b/>
      <w:szCs w:val="26"/>
    </w:rPr>
  </w:style>
  <w:style w:type="character" w:customStyle="1" w:styleId="30">
    <w:name w:val="Заголовок 3 Знак"/>
    <w:aliases w:val="Заголовок 3 (заголовок пункта) Знак"/>
    <w:basedOn w:val="aa"/>
    <w:link w:val="3"/>
    <w:uiPriority w:val="9"/>
    <w:rsid w:val="00627BE1"/>
    <w:rPr>
      <w:rFonts w:eastAsiaTheme="majorEastAsia" w:cstheme="majorBidi"/>
      <w:szCs w:val="24"/>
    </w:rPr>
  </w:style>
  <w:style w:type="character" w:customStyle="1" w:styleId="40">
    <w:name w:val="Заголовок 4 Знак"/>
    <w:basedOn w:val="aa"/>
    <w:link w:val="4"/>
    <w:uiPriority w:val="9"/>
    <w:semiHidden/>
    <w:rsid w:val="00496589"/>
    <w:rPr>
      <w:rFonts w:ascii="Times New Roman" w:eastAsiaTheme="majorEastAsia" w:hAnsi="Times New Roman" w:cstheme="majorBidi"/>
      <w:iCs/>
      <w:sz w:val="28"/>
    </w:rPr>
  </w:style>
  <w:style w:type="numbering" w:customStyle="1" w:styleId="a3">
    <w:name w:val="Многоуровневый список (для заголовков)"/>
    <w:uiPriority w:val="99"/>
    <w:rsid w:val="00F80EB3"/>
    <w:pPr>
      <w:numPr>
        <w:numId w:val="1"/>
      </w:numPr>
    </w:pPr>
  </w:style>
  <w:style w:type="paragraph" w:customStyle="1" w:styleId="ad">
    <w:name w:val="Заголовок структурного элемента"/>
    <w:basedOn w:val="1"/>
    <w:next w:val="a9"/>
    <w:link w:val="ae"/>
    <w:qFormat/>
    <w:rsid w:val="0044082A"/>
    <w:pPr>
      <w:numPr>
        <w:numId w:val="0"/>
      </w:numPr>
      <w:jc w:val="center"/>
    </w:pPr>
    <w:rPr>
      <w:rFonts w:asciiTheme="minorHAnsi" w:hAnsiTheme="minorHAnsi"/>
    </w:rPr>
  </w:style>
  <w:style w:type="character" w:customStyle="1" w:styleId="50">
    <w:name w:val="Заголовок 5 Знак"/>
    <w:basedOn w:val="aa"/>
    <w:link w:val="5"/>
    <w:uiPriority w:val="9"/>
    <w:semiHidden/>
    <w:rsid w:val="00496589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a"/>
    <w:link w:val="6"/>
    <w:uiPriority w:val="9"/>
    <w:semiHidden/>
    <w:rsid w:val="00496589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70">
    <w:name w:val="Заголовок 7 Знак"/>
    <w:basedOn w:val="aa"/>
    <w:link w:val="7"/>
    <w:uiPriority w:val="9"/>
    <w:semiHidden/>
    <w:rsid w:val="00496589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80">
    <w:name w:val="Заголовок 8 Знак"/>
    <w:basedOn w:val="aa"/>
    <w:link w:val="8"/>
    <w:uiPriority w:val="9"/>
    <w:semiHidden/>
    <w:rsid w:val="0049658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a"/>
    <w:link w:val="9"/>
    <w:uiPriority w:val="9"/>
    <w:semiHidden/>
    <w:rsid w:val="0049658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5">
    <w:name w:val="Список маркированный (тире)"/>
    <w:basedOn w:val="a9"/>
    <w:qFormat/>
    <w:rsid w:val="00AB4C60"/>
    <w:pPr>
      <w:numPr>
        <w:numId w:val="2"/>
      </w:numPr>
      <w:tabs>
        <w:tab w:val="left" w:pos="992"/>
      </w:tabs>
      <w:spacing w:after="140"/>
      <w:contextualSpacing/>
    </w:pPr>
  </w:style>
  <w:style w:type="paragraph" w:customStyle="1" w:styleId="a1">
    <w:name w:val="Список нумерованный (абв)"/>
    <w:basedOn w:val="a9"/>
    <w:qFormat/>
    <w:rsid w:val="00EC2D4D"/>
    <w:pPr>
      <w:numPr>
        <w:numId w:val="3"/>
      </w:numPr>
      <w:tabs>
        <w:tab w:val="left" w:pos="1077"/>
      </w:tabs>
      <w:spacing w:after="140"/>
      <w:contextualSpacing/>
    </w:pPr>
  </w:style>
  <w:style w:type="character" w:customStyle="1" w:styleId="af">
    <w:name w:val="Скрытый текст"/>
    <w:basedOn w:val="aa"/>
    <w:uiPriority w:val="1"/>
    <w:qFormat/>
    <w:rsid w:val="0024362C"/>
    <w:rPr>
      <w:noProof w:val="0"/>
      <w:vanish/>
      <w:lang w:val="ru-RU"/>
    </w:rPr>
  </w:style>
  <w:style w:type="paragraph" w:customStyle="1" w:styleId="1230">
    <w:name w:val="Список нумерованный (123 со скобками)"/>
    <w:basedOn w:val="a9"/>
    <w:qFormat/>
    <w:rsid w:val="0024362C"/>
    <w:pPr>
      <w:numPr>
        <w:numId w:val="4"/>
      </w:numPr>
      <w:tabs>
        <w:tab w:val="left" w:pos="1077"/>
        <w:tab w:val="left" w:pos="1191"/>
      </w:tabs>
      <w:spacing w:after="140"/>
      <w:contextualSpacing/>
    </w:pPr>
  </w:style>
  <w:style w:type="paragraph" w:customStyle="1" w:styleId="123">
    <w:name w:val="Список нумерованный (123 с точками)"/>
    <w:basedOn w:val="a9"/>
    <w:qFormat/>
    <w:rsid w:val="0024362C"/>
    <w:pPr>
      <w:numPr>
        <w:numId w:val="8"/>
      </w:numPr>
      <w:tabs>
        <w:tab w:val="left" w:pos="1021"/>
        <w:tab w:val="left" w:pos="1191"/>
      </w:tabs>
      <w:spacing w:after="140"/>
      <w:contextualSpacing/>
    </w:pPr>
  </w:style>
  <w:style w:type="paragraph" w:customStyle="1" w:styleId="af0">
    <w:name w:val="Рисунок"/>
    <w:basedOn w:val="a8"/>
    <w:next w:val="a0"/>
    <w:qFormat/>
    <w:rsid w:val="0024362C"/>
    <w:pPr>
      <w:keepNext/>
      <w:keepLines/>
      <w:suppressAutoHyphens/>
      <w:spacing w:before="280" w:after="280"/>
      <w:contextualSpacing/>
      <w:jc w:val="center"/>
    </w:pPr>
    <w:rPr>
      <w:lang w:eastAsia="ru-RU"/>
    </w:rPr>
  </w:style>
  <w:style w:type="paragraph" w:customStyle="1" w:styleId="a0">
    <w:name w:val="Название рисунка"/>
    <w:basedOn w:val="a8"/>
    <w:next w:val="a9"/>
    <w:qFormat/>
    <w:rsid w:val="0024362C"/>
    <w:pPr>
      <w:keepLines/>
      <w:numPr>
        <w:numId w:val="10"/>
      </w:numPr>
      <w:suppressAutoHyphens/>
      <w:spacing w:before="280" w:after="420"/>
      <w:jc w:val="center"/>
    </w:pPr>
  </w:style>
  <w:style w:type="numbering" w:customStyle="1" w:styleId="a">
    <w:name w:val="Нумерация рисунков"/>
    <w:uiPriority w:val="99"/>
    <w:rsid w:val="00160A3D"/>
    <w:pPr>
      <w:numPr>
        <w:numId w:val="5"/>
      </w:numPr>
    </w:pPr>
  </w:style>
  <w:style w:type="paragraph" w:customStyle="1" w:styleId="af1">
    <w:name w:val="Основной текст титула"/>
    <w:basedOn w:val="a8"/>
    <w:qFormat/>
    <w:rsid w:val="009D2D24"/>
    <w:pPr>
      <w:suppressAutoHyphens/>
      <w:jc w:val="center"/>
    </w:pPr>
  </w:style>
  <w:style w:type="paragraph" w:customStyle="1" w:styleId="a7">
    <w:name w:val="Название таблицы"/>
    <w:basedOn w:val="a8"/>
    <w:next w:val="a9"/>
    <w:qFormat/>
    <w:rsid w:val="0024362C"/>
    <w:pPr>
      <w:numPr>
        <w:numId w:val="6"/>
      </w:numPr>
      <w:spacing w:before="280" w:after="280"/>
    </w:pPr>
  </w:style>
  <w:style w:type="numbering" w:customStyle="1" w:styleId="a6">
    <w:name w:val="Нумерация таблиц"/>
    <w:uiPriority w:val="99"/>
    <w:rsid w:val="00C63863"/>
    <w:pPr>
      <w:numPr>
        <w:numId w:val="6"/>
      </w:numPr>
    </w:pPr>
  </w:style>
  <w:style w:type="paragraph" w:customStyle="1" w:styleId="af2">
    <w:name w:val="Формула"/>
    <w:basedOn w:val="a8"/>
    <w:next w:val="a9"/>
    <w:qFormat/>
    <w:rsid w:val="00AA4104"/>
    <w:pPr>
      <w:tabs>
        <w:tab w:val="center" w:pos="4820"/>
        <w:tab w:val="right" w:pos="9639"/>
      </w:tabs>
      <w:spacing w:before="420" w:after="420"/>
      <w:contextualSpacing/>
    </w:pPr>
  </w:style>
  <w:style w:type="paragraph" w:styleId="af3">
    <w:name w:val="header"/>
    <w:basedOn w:val="a8"/>
    <w:link w:val="af4"/>
    <w:uiPriority w:val="99"/>
    <w:unhideWhenUsed/>
    <w:rsid w:val="009D2D24"/>
    <w:pPr>
      <w:jc w:val="center"/>
    </w:pPr>
    <w:rPr>
      <w:sz w:val="26"/>
    </w:rPr>
  </w:style>
  <w:style w:type="paragraph" w:styleId="21">
    <w:name w:val="toc 2"/>
    <w:basedOn w:val="a8"/>
    <w:next w:val="a8"/>
    <w:autoRedefine/>
    <w:uiPriority w:val="39"/>
    <w:unhideWhenUsed/>
    <w:rsid w:val="004B544B"/>
    <w:pPr>
      <w:keepLines/>
      <w:tabs>
        <w:tab w:val="right" w:leader="dot" w:pos="9356"/>
      </w:tabs>
      <w:suppressAutoHyphens/>
      <w:spacing w:line="360" w:lineRule="auto"/>
    </w:pPr>
    <w:rPr>
      <w:b/>
    </w:rPr>
  </w:style>
  <w:style w:type="paragraph" w:styleId="11">
    <w:name w:val="toc 1"/>
    <w:basedOn w:val="a8"/>
    <w:next w:val="a8"/>
    <w:autoRedefine/>
    <w:uiPriority w:val="39"/>
    <w:unhideWhenUsed/>
    <w:rsid w:val="00BA7CCC"/>
    <w:pPr>
      <w:keepLines/>
      <w:suppressLineNumbers/>
      <w:tabs>
        <w:tab w:val="right" w:leader="dot" w:pos="9356"/>
      </w:tabs>
      <w:suppressAutoHyphens/>
      <w:spacing w:line="360" w:lineRule="auto"/>
    </w:pPr>
    <w:rPr>
      <w:b/>
      <w:caps/>
      <w:noProof/>
      <w:sz w:val="32"/>
      <w:lang w:val="en-US"/>
    </w:rPr>
  </w:style>
  <w:style w:type="paragraph" w:styleId="31">
    <w:name w:val="toc 3"/>
    <w:basedOn w:val="a8"/>
    <w:next w:val="a8"/>
    <w:autoRedefine/>
    <w:uiPriority w:val="39"/>
    <w:unhideWhenUsed/>
    <w:rsid w:val="00BE099A"/>
    <w:pPr>
      <w:keepLines/>
      <w:tabs>
        <w:tab w:val="right" w:leader="dot" w:pos="9356"/>
      </w:tabs>
      <w:suppressAutoHyphens/>
      <w:spacing w:line="360" w:lineRule="auto"/>
    </w:pPr>
    <w:rPr>
      <w:noProof/>
    </w:rPr>
  </w:style>
  <w:style w:type="character" w:customStyle="1" w:styleId="af5">
    <w:name w:val="Выделение полужирным шрифтом"/>
    <w:basedOn w:val="aa"/>
    <w:uiPriority w:val="1"/>
    <w:qFormat/>
    <w:rsid w:val="0024362C"/>
    <w:rPr>
      <w:b/>
      <w:noProof w:val="0"/>
      <w:color w:val="auto"/>
      <w:lang w:val="ru-RU"/>
    </w:rPr>
  </w:style>
  <w:style w:type="paragraph" w:customStyle="1" w:styleId="a4">
    <w:name w:val="Пункт (без заголовка)"/>
    <w:basedOn w:val="a9"/>
    <w:qFormat/>
    <w:rsid w:val="0024362C"/>
    <w:pPr>
      <w:numPr>
        <w:ilvl w:val="3"/>
        <w:numId w:val="9"/>
      </w:numPr>
    </w:pPr>
  </w:style>
  <w:style w:type="paragraph" w:styleId="af6">
    <w:name w:val="footer"/>
    <w:basedOn w:val="a8"/>
    <w:link w:val="af7"/>
    <w:uiPriority w:val="99"/>
    <w:unhideWhenUsed/>
    <w:rsid w:val="00FA5F61"/>
    <w:pPr>
      <w:ind w:firstLine="709"/>
      <w:jc w:val="center"/>
    </w:pPr>
    <w:rPr>
      <w:sz w:val="26"/>
    </w:rPr>
  </w:style>
  <w:style w:type="character" w:customStyle="1" w:styleId="af7">
    <w:name w:val="Нижний колонтитул Знак"/>
    <w:basedOn w:val="aa"/>
    <w:link w:val="af6"/>
    <w:uiPriority w:val="99"/>
    <w:rsid w:val="00FA5F61"/>
    <w:rPr>
      <w:rFonts w:asciiTheme="minorHAnsi" w:hAnsiTheme="minorHAnsi"/>
      <w:sz w:val="26"/>
    </w:rPr>
  </w:style>
  <w:style w:type="numbering" w:customStyle="1" w:styleId="a2">
    <w:name w:val="Нумерация формул"/>
    <w:uiPriority w:val="99"/>
    <w:rsid w:val="00C63863"/>
    <w:pPr>
      <w:numPr>
        <w:numId w:val="7"/>
      </w:numPr>
    </w:pPr>
  </w:style>
  <w:style w:type="table" w:customStyle="1" w:styleId="12">
    <w:name w:val="Таблица 12пт"/>
    <w:basedOn w:val="ab"/>
    <w:uiPriority w:val="99"/>
    <w:rsid w:val="00856ECC"/>
    <w:pPr>
      <w:jc w:val="center"/>
    </w:pPr>
    <w:rPr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pPr>
        <w:jc w:val="center"/>
      </w:pPr>
    </w:tblStylePr>
    <w:tblStylePr w:type="firstCol">
      <w:pPr>
        <w:jc w:val="left"/>
      </w:pPr>
    </w:tblStylePr>
  </w:style>
  <w:style w:type="character" w:customStyle="1" w:styleId="af4">
    <w:name w:val="Верхний колонтитул Знак"/>
    <w:basedOn w:val="aa"/>
    <w:link w:val="af3"/>
    <w:uiPriority w:val="99"/>
    <w:rsid w:val="009D2D24"/>
    <w:rPr>
      <w:rFonts w:asciiTheme="minorHAnsi" w:hAnsiTheme="minorHAnsi"/>
      <w:sz w:val="26"/>
    </w:rPr>
  </w:style>
  <w:style w:type="table" w:customStyle="1" w:styleId="13">
    <w:name w:val="Таблица 13пт"/>
    <w:basedOn w:val="ab"/>
    <w:uiPriority w:val="99"/>
    <w:rsid w:val="00856ECC"/>
    <w:pPr>
      <w:jc w:val="center"/>
    </w:pPr>
    <w:rPr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pPr>
        <w:jc w:val="center"/>
      </w:pPr>
    </w:tblStylePr>
    <w:tblStylePr w:type="firstCol">
      <w:pPr>
        <w:jc w:val="left"/>
      </w:pPr>
    </w:tblStylePr>
  </w:style>
  <w:style w:type="table" w:customStyle="1" w:styleId="14">
    <w:name w:val="Таблица 14пт"/>
    <w:basedOn w:val="ab"/>
    <w:uiPriority w:val="99"/>
    <w:rsid w:val="00856ECC"/>
    <w:pPr>
      <w:jc w:val="center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pPr>
        <w:jc w:val="center"/>
      </w:pPr>
      <w:tblPr/>
      <w:tcPr>
        <w:vAlign w:val="center"/>
      </w:tcPr>
    </w:tblStylePr>
    <w:tblStylePr w:type="firstCol">
      <w:pPr>
        <w:jc w:val="left"/>
      </w:pPr>
    </w:tblStylePr>
  </w:style>
  <w:style w:type="paragraph" w:customStyle="1" w:styleId="af8">
    <w:name w:val="Подпись на титуле"/>
    <w:basedOn w:val="a8"/>
    <w:qFormat/>
    <w:rsid w:val="00E25A81"/>
    <w:pPr>
      <w:tabs>
        <w:tab w:val="left" w:pos="3686"/>
        <w:tab w:val="left" w:leader="underscore" w:pos="5954"/>
        <w:tab w:val="right" w:pos="9637"/>
      </w:tabs>
    </w:pPr>
    <w:rPr>
      <w:rFonts w:ascii="Times New Roman" w:hAnsi="Times New Roman" w:cs="Times New Roman"/>
    </w:rPr>
  </w:style>
  <w:style w:type="character" w:styleId="af9">
    <w:name w:val="Hyperlink"/>
    <w:basedOn w:val="aa"/>
    <w:uiPriority w:val="99"/>
    <w:unhideWhenUsed/>
    <w:rsid w:val="009F1EEE"/>
    <w:rPr>
      <w:color w:val="auto"/>
      <w:u w:val="none"/>
    </w:rPr>
  </w:style>
  <w:style w:type="paragraph" w:styleId="afa">
    <w:name w:val="caption"/>
    <w:basedOn w:val="a8"/>
    <w:next w:val="a9"/>
    <w:uiPriority w:val="35"/>
    <w:unhideWhenUsed/>
    <w:qFormat/>
    <w:rsid w:val="00627BE1"/>
    <w:pPr>
      <w:keepLines/>
      <w:suppressAutoHyphens/>
      <w:spacing w:before="280" w:after="280"/>
      <w:jc w:val="center"/>
    </w:pPr>
    <w:rPr>
      <w:iCs/>
      <w:szCs w:val="18"/>
    </w:rPr>
  </w:style>
  <w:style w:type="paragraph" w:customStyle="1" w:styleId="afb">
    <w:name w:val="Название рисунка (без нумерации)"/>
    <w:basedOn w:val="a8"/>
    <w:next w:val="a9"/>
    <w:qFormat/>
    <w:rsid w:val="0024362C"/>
    <w:pPr>
      <w:keepLines/>
      <w:suppressAutoHyphens/>
      <w:spacing w:before="280" w:after="420"/>
      <w:jc w:val="center"/>
    </w:pPr>
  </w:style>
  <w:style w:type="paragraph" w:customStyle="1" w:styleId="a9">
    <w:name w:val="Основной текст абзаца"/>
    <w:basedOn w:val="a8"/>
    <w:qFormat/>
    <w:rsid w:val="00912832"/>
    <w:pPr>
      <w:spacing w:line="360" w:lineRule="auto"/>
      <w:ind w:firstLine="709"/>
      <w:jc w:val="both"/>
    </w:pPr>
  </w:style>
  <w:style w:type="character" w:styleId="afc">
    <w:name w:val="Placeholder Text"/>
    <w:basedOn w:val="aa"/>
    <w:uiPriority w:val="99"/>
    <w:semiHidden/>
    <w:rsid w:val="0030576D"/>
    <w:rPr>
      <w:color w:val="808080"/>
    </w:rPr>
  </w:style>
  <w:style w:type="table" w:styleId="afd">
    <w:name w:val="Table Grid"/>
    <w:basedOn w:val="ab"/>
    <w:uiPriority w:val="39"/>
    <w:rsid w:val="00A435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e">
    <w:name w:val="Заголовок структурного элемента Знак"/>
    <w:basedOn w:val="aa"/>
    <w:link w:val="ad"/>
    <w:rsid w:val="0044082A"/>
    <w:rPr>
      <w:rFonts w:asciiTheme="minorHAnsi" w:eastAsiaTheme="majorEastAsia" w:hAnsiTheme="minorHAnsi" w:cstheme="majorBidi"/>
      <w:b/>
      <w:caps/>
      <w:sz w:val="32"/>
      <w:szCs w:val="32"/>
    </w:rPr>
  </w:style>
  <w:style w:type="character" w:customStyle="1" w:styleId="Symbol">
    <w:name w:val="Греческие буквы (Symbol)"/>
    <w:basedOn w:val="aa"/>
    <w:uiPriority w:val="1"/>
    <w:qFormat/>
    <w:rsid w:val="0024362C"/>
    <w:rPr>
      <w:rFonts w:ascii="Symbol" w:hAnsi="Symbol"/>
      <w:noProof/>
      <w:lang w:val="ru-RU"/>
    </w:rPr>
  </w:style>
  <w:style w:type="character" w:customStyle="1" w:styleId="afe">
    <w:name w:val="Без проверки орфографии"/>
    <w:basedOn w:val="aa"/>
    <w:uiPriority w:val="1"/>
    <w:qFormat/>
    <w:rsid w:val="00AB4C60"/>
    <w:rPr>
      <w:noProof/>
      <w:lang w:val="ru-RU"/>
    </w:rPr>
  </w:style>
  <w:style w:type="character" w:styleId="aff">
    <w:name w:val="annotation reference"/>
    <w:basedOn w:val="aa"/>
    <w:uiPriority w:val="99"/>
    <w:semiHidden/>
    <w:unhideWhenUsed/>
    <w:rsid w:val="00F72F50"/>
    <w:rPr>
      <w:sz w:val="16"/>
      <w:szCs w:val="16"/>
    </w:rPr>
  </w:style>
  <w:style w:type="paragraph" w:styleId="aff0">
    <w:name w:val="annotation text"/>
    <w:basedOn w:val="a8"/>
    <w:link w:val="aff1"/>
    <w:uiPriority w:val="99"/>
    <w:semiHidden/>
    <w:unhideWhenUsed/>
    <w:rsid w:val="00F72F50"/>
    <w:rPr>
      <w:sz w:val="20"/>
      <w:szCs w:val="20"/>
    </w:rPr>
  </w:style>
  <w:style w:type="character" w:customStyle="1" w:styleId="aff1">
    <w:name w:val="Текст примечания Знак"/>
    <w:basedOn w:val="aa"/>
    <w:link w:val="aff0"/>
    <w:uiPriority w:val="99"/>
    <w:semiHidden/>
    <w:rsid w:val="00F72F50"/>
    <w:rPr>
      <w:rFonts w:asciiTheme="minorHAnsi" w:hAnsiTheme="minorHAnsi"/>
      <w:sz w:val="20"/>
      <w:szCs w:val="20"/>
    </w:rPr>
  </w:style>
  <w:style w:type="paragraph" w:styleId="aff2">
    <w:name w:val="annotation subject"/>
    <w:basedOn w:val="aff0"/>
    <w:next w:val="aff0"/>
    <w:link w:val="aff3"/>
    <w:uiPriority w:val="99"/>
    <w:semiHidden/>
    <w:unhideWhenUsed/>
    <w:rsid w:val="00F72F50"/>
    <w:rPr>
      <w:b/>
      <w:bCs/>
    </w:rPr>
  </w:style>
  <w:style w:type="character" w:customStyle="1" w:styleId="aff3">
    <w:name w:val="Тема примечания Знак"/>
    <w:basedOn w:val="aff1"/>
    <w:link w:val="aff2"/>
    <w:uiPriority w:val="99"/>
    <w:semiHidden/>
    <w:rsid w:val="00F72F50"/>
    <w:rPr>
      <w:rFonts w:asciiTheme="minorHAnsi" w:hAnsiTheme="minorHAnsi"/>
      <w:b/>
      <w:bCs/>
      <w:sz w:val="20"/>
      <w:szCs w:val="20"/>
    </w:rPr>
  </w:style>
  <w:style w:type="paragraph" w:styleId="aff4">
    <w:name w:val="Balloon Text"/>
    <w:basedOn w:val="a8"/>
    <w:link w:val="aff5"/>
    <w:uiPriority w:val="99"/>
    <w:semiHidden/>
    <w:unhideWhenUsed/>
    <w:rsid w:val="00F72F50"/>
    <w:rPr>
      <w:rFonts w:ascii="Segoe UI" w:hAnsi="Segoe UI" w:cs="Segoe UI"/>
      <w:sz w:val="18"/>
      <w:szCs w:val="18"/>
    </w:rPr>
  </w:style>
  <w:style w:type="character" w:customStyle="1" w:styleId="aff5">
    <w:name w:val="Текст выноски Знак"/>
    <w:basedOn w:val="aa"/>
    <w:link w:val="aff4"/>
    <w:uiPriority w:val="99"/>
    <w:semiHidden/>
    <w:rsid w:val="00F72F50"/>
    <w:rPr>
      <w:rFonts w:ascii="Segoe UI" w:hAnsi="Segoe UI" w:cs="Segoe UI"/>
      <w:sz w:val="18"/>
      <w:szCs w:val="18"/>
    </w:rPr>
  </w:style>
  <w:style w:type="paragraph" w:customStyle="1" w:styleId="aff6">
    <w:name w:val="Заголовок содержания"/>
    <w:basedOn w:val="ad"/>
    <w:next w:val="a8"/>
    <w:qFormat/>
    <w:rsid w:val="007D119E"/>
    <w:pPr>
      <w:outlineLvl w:val="9"/>
    </w:pPr>
    <w:rPr>
      <w:noProof/>
      <w:lang w:val="en-US"/>
    </w:rPr>
  </w:style>
  <w:style w:type="paragraph" w:styleId="aff7">
    <w:name w:val="Normal (Web)"/>
    <w:basedOn w:val="a8"/>
    <w:uiPriority w:val="99"/>
    <w:semiHidden/>
    <w:unhideWhenUsed/>
    <w:rsid w:val="0008401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f8">
    <w:name w:val="Strong"/>
    <w:basedOn w:val="aa"/>
    <w:uiPriority w:val="22"/>
    <w:qFormat/>
    <w:rsid w:val="0008401A"/>
    <w:rPr>
      <w:b/>
      <w:bCs/>
    </w:rPr>
  </w:style>
  <w:style w:type="character" w:styleId="aff9">
    <w:name w:val="Emphasis"/>
    <w:basedOn w:val="aa"/>
    <w:uiPriority w:val="20"/>
    <w:qFormat/>
    <w:rsid w:val="008B5942"/>
    <w:rPr>
      <w:i/>
      <w:iCs/>
    </w:rPr>
  </w:style>
  <w:style w:type="character" w:customStyle="1" w:styleId="15">
    <w:name w:val="Неразрешенное упоминание1"/>
    <w:basedOn w:val="aa"/>
    <w:uiPriority w:val="99"/>
    <w:semiHidden/>
    <w:unhideWhenUsed/>
    <w:rsid w:val="003B7CFF"/>
    <w:rPr>
      <w:color w:val="605E5C"/>
      <w:shd w:val="clear" w:color="auto" w:fill="E1DFDD"/>
    </w:rPr>
  </w:style>
  <w:style w:type="character" w:styleId="affa">
    <w:name w:val="FollowedHyperlink"/>
    <w:basedOn w:val="aa"/>
    <w:uiPriority w:val="99"/>
    <w:semiHidden/>
    <w:unhideWhenUsed/>
    <w:rsid w:val="00057171"/>
    <w:rPr>
      <w:color w:val="954F72" w:themeColor="followedHyperlink"/>
      <w:u w:val="single"/>
    </w:rPr>
  </w:style>
  <w:style w:type="character" w:styleId="affb">
    <w:name w:val="Unresolved Mention"/>
    <w:basedOn w:val="aa"/>
    <w:uiPriority w:val="99"/>
    <w:semiHidden/>
    <w:unhideWhenUsed/>
    <w:rsid w:val="00FB03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4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4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3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6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2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2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9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6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3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4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5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6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9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2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2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4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udfile.net/preview/4288308/page:51/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hyperlink" Target="https://unigine.com/ru" TargetMode="External"/><Relationship Id="rId34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4.jpeg"/><Relationship Id="rId25" Type="http://schemas.openxmlformats.org/officeDocument/2006/relationships/hyperlink" Target="https://prezi.com/" TargetMode="External"/><Relationship Id="rId33" Type="http://schemas.openxmlformats.org/officeDocument/2006/relationships/hyperlink" Target="https://habr.com/ru/articles/853496/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www.videolan.org/vlc/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24" Type="http://schemas.openxmlformats.org/officeDocument/2006/relationships/image" Target="media/image8.png"/><Relationship Id="rId32" Type="http://schemas.openxmlformats.org/officeDocument/2006/relationships/hyperlink" Target="https://habr.com/ru/companies/ulmart/articles/380905/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hyperlink" Target="https://habr.com/ru/companies/ulmart/articles/380905/" TargetMode="External"/><Relationship Id="rId28" Type="http://schemas.openxmlformats.org/officeDocument/2006/relationships/hyperlink" Target="https://unity.com/ru" TargetMode="External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yperlink" Target="https://www.coursera.org" TargetMode="External"/><Relationship Id="rId31" Type="http://schemas.openxmlformats.org/officeDocument/2006/relationships/hyperlink" Target="https://textarchive.ru/c-1341452-p10.html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7.jpeg"/><Relationship Id="rId27" Type="http://schemas.openxmlformats.org/officeDocument/2006/relationships/image" Target="media/image10.jpeg"/><Relationship Id="rId30" Type="http://schemas.openxmlformats.org/officeDocument/2006/relationships/hyperlink" Target="https://studfile.net/preview/4288308/page:51/" TargetMode="External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Downloads\Telegram%20Desktop\&#1048;&#1076;&#1077;&#1072;&#1083;&#1100;&#1085;&#1099;&#1081;%20&#1096;&#1072;&#1073;&#1083;&#1086;&#1085;%20&#1086;&#1090;&#1095;&#1077;&#1090;&#1072;%202024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GAV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F32337AB32DC7343991BE6C0D564CBE7" ma:contentTypeVersion="5" ma:contentTypeDescription="Создание документа." ma:contentTypeScope="" ma:versionID="11721a90896391ea3f083d4d3e5e0cb9">
  <xsd:schema xmlns:xsd="http://www.w3.org/2001/XMLSchema" xmlns:xs="http://www.w3.org/2001/XMLSchema" xmlns:p="http://schemas.microsoft.com/office/2006/metadata/properties" xmlns:ns2="a7b342b0-1adc-4be9-b482-a382aba03bd1" targetNamespace="http://schemas.microsoft.com/office/2006/metadata/properties" ma:root="true" ma:fieldsID="1f707bfef8ffa1e512ed683e6ccfef24" ns2:_="">
    <xsd:import namespace="a7b342b0-1adc-4be9-b482-a382aba03bd1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b342b0-1adc-4be9-b482-a382aba03bd1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7b342b0-1adc-4be9-b482-a382aba03bd1" xsi:nil="true"/>
  </documentManagement>
</p:properties>
</file>

<file path=customXml/itemProps1.xml><?xml version="1.0" encoding="utf-8"?>
<ds:datastoreItem xmlns:ds="http://schemas.openxmlformats.org/officeDocument/2006/customXml" ds:itemID="{9EA674B5-B952-4EC6-A8AB-45B0D16CFD2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7D06563-CE3D-4EEE-8D9C-AE3575CEE8F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4885AC4-A762-4DE1-A27C-90BC8ECF8FD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7b342b0-1adc-4be9-b482-a382aba03bd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9B6123C-0025-4DCB-8351-D585856786A4}">
  <ds:schemaRefs>
    <ds:schemaRef ds:uri="http://schemas.microsoft.com/office/2006/metadata/properties"/>
    <ds:schemaRef ds:uri="http://schemas.microsoft.com/office/infopath/2007/PartnerControls"/>
    <ds:schemaRef ds:uri="a7b342b0-1adc-4be9-b482-a382aba03bd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Идеальный шаблон отчета 2024.dotx</Template>
  <TotalTime>909</TotalTime>
  <Pages>24</Pages>
  <Words>3774</Words>
  <Characters>21517</Characters>
  <Application>Microsoft Office Word</Application>
  <DocSecurity>0</DocSecurity>
  <Lines>179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Анатолий Воронов</dc:creator>
  <cp:keywords/>
  <dc:description/>
  <cp:lastModifiedBy>Анатолий Воронов</cp:lastModifiedBy>
  <cp:revision>26</cp:revision>
  <cp:lastPrinted>2024-09-26T06:05:00Z</cp:lastPrinted>
  <dcterms:created xsi:type="dcterms:W3CDTF">2024-11-10T14:06:00Z</dcterms:created>
  <dcterms:modified xsi:type="dcterms:W3CDTF">2025-02-18T13:02:00Z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0x010100F32337AB32DC7343991BE6C0D564CBE7</vt:lpwstr>
  </property>
  <property fmtid="{D5CDD505-2E9C-101B-9397-08002B2CF9AE}" pid="3" name="Order">
    <vt:r8>11492400</vt:r8>
  </property>
  <property fmtid="{D5CDD505-2E9C-101B-9397-08002B2CF9AE}" pid="4" name="_ExtendedDescription">
    <vt:lpwstr/>
  </property>
  <property fmtid="{D5CDD505-2E9C-101B-9397-08002B2CF9AE}" pid="5" name="TriggerFlowInfo">
    <vt:lpwstr/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</Properties>
</file>