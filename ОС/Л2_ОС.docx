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77496516"/>
    <w:bookmarkStart w:id="1" w:name="_Toc177497008"/>
    <w:bookmarkStart w:id="2" w:name="_Toc177497059"/>
    <w:p w:rsidR="0008401A" w:rsidRPr="00CB3458" w:rsidRDefault="0008401A" w:rsidP="0008401A"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C07C01" wp14:editId="47622DFF">
                <wp:simplePos x="0" y="0"/>
                <wp:positionH relativeFrom="page">
                  <wp:posOffset>723900</wp:posOffset>
                </wp:positionH>
                <wp:positionV relativeFrom="margin">
                  <wp:posOffset>-67945</wp:posOffset>
                </wp:positionV>
                <wp:extent cx="6008370" cy="22174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Pr="009335FF" w:rsidRDefault="00C417F7" w:rsidP="0008401A">
                            <w:pPr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C417F7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C417F7" w:rsidRPr="009335FF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«ЮЖНЫЙ ФЕДЕРАЛЬНЫЙ УНИВЕРСИТЕТ»</w:t>
                            </w:r>
                          </w:p>
                          <w:p w:rsidR="00C417F7" w:rsidRDefault="00C417F7" w:rsidP="0008401A">
                            <w:pPr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BA7CCC" w:rsidRDefault="00BA7CCC" w:rsidP="00BA7CCC">
                            <w:pPr>
                              <w:jc w:val="center"/>
                            </w:pPr>
                            <w:r>
                              <w:t>Инженерно-технологическая Академия</w:t>
                            </w:r>
                          </w:p>
                          <w:p w:rsidR="00BA7CCC" w:rsidRDefault="00BA7CCC" w:rsidP="00BA7CCC">
                            <w:pPr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 w:rsidR="00BA7CCC" w:rsidRDefault="00BA7CCC" w:rsidP="00BA7CCC">
                            <w:pPr>
                              <w:jc w:val="center"/>
                            </w:pPr>
                            <w:r>
                              <w:t xml:space="preserve">Кафедра Систем Автоматизированного Проектирования </w:t>
                            </w:r>
                          </w:p>
                          <w:p w:rsidR="00BA7CCC" w:rsidRPr="00646DF9" w:rsidRDefault="00BA7CCC" w:rsidP="00BA7CC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им. В</w:t>
                            </w:r>
                            <w:r w:rsidR="00E47A31">
                              <w:t>.</w:t>
                            </w:r>
                            <w:r>
                              <w:t xml:space="preserve"> М</w:t>
                            </w:r>
                            <w:r w:rsidR="00E47A31">
                              <w:t>.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Курейчика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07C0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7pt;margin-top:-5.35pt;width:473.1pt;height:17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" filled="f" stroked="f">
                <v:textbox>
                  <w:txbxContent>
                    <w:p w:rsidR="00C417F7" w:rsidRPr="009335FF" w:rsidRDefault="00C417F7" w:rsidP="0008401A">
                      <w:pPr>
                        <w:ind w:left="284" w:righ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C417F7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C417F7" w:rsidRPr="009335FF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«ЮЖНЫЙ ФЕДЕРАЛЬНЫЙ УНИВЕРСИТЕТ»</w:t>
                      </w:r>
                    </w:p>
                    <w:p w:rsidR="00C417F7" w:rsidRDefault="00C417F7" w:rsidP="0008401A">
                      <w:pPr>
                        <w:ind w:left="567" w:right="56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BA7CCC" w:rsidRDefault="00BA7CCC" w:rsidP="00BA7CCC">
                      <w:pPr>
                        <w:jc w:val="center"/>
                      </w:pPr>
                      <w:r>
                        <w:t>Инженерно-технологическая Академия</w:t>
                      </w:r>
                    </w:p>
                    <w:p w:rsidR="00BA7CCC" w:rsidRDefault="00BA7CCC" w:rsidP="00BA7CCC">
                      <w:pPr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 w:rsidR="00BA7CCC" w:rsidRDefault="00BA7CCC" w:rsidP="00BA7CCC">
                      <w:pPr>
                        <w:jc w:val="center"/>
                      </w:pPr>
                      <w:r>
                        <w:t xml:space="preserve">Кафедра Систем Автоматизированного Проектирования </w:t>
                      </w:r>
                    </w:p>
                    <w:p w:rsidR="00BA7CCC" w:rsidRPr="00646DF9" w:rsidRDefault="00BA7CCC" w:rsidP="00BA7CC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t>им. В</w:t>
                      </w:r>
                      <w:r w:rsidR="00E47A31">
                        <w:t>.</w:t>
                      </w:r>
                      <w:r>
                        <w:t xml:space="preserve"> М</w:t>
                      </w:r>
                      <w:r w:rsidR="00E47A31">
                        <w:t>.</w:t>
                      </w:r>
                      <w:r>
                        <w:t xml:space="preserve"> </w:t>
                      </w:r>
                      <w:proofErr w:type="spellStart"/>
                      <w:r>
                        <w:t>Курейчика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8B5E3D" wp14:editId="29AB1265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000" cy="12780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Выполнил</w:t>
                            </w:r>
                          </w:p>
                          <w:p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студент КТбо</w:t>
                            </w:r>
                            <w:r w:rsidRPr="00CA453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А. А. Воронов</w:t>
                            </w:r>
                          </w:p>
                          <w:p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Принял</w:t>
                            </w:r>
                          </w:p>
                          <w:p w:rsidR="00C417F7" w:rsidRPr="00646DF9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доцент каф. САПР, к. т. н.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М. Д. Сеченов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B5E3D" id="Надпись 8" o:spid="_x0000_s1027" type="#_x0000_t202" style="position:absolute;margin-left:56.7pt;margin-top:462.3pt;width:481.9pt;height:10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" filled="f" stroked="f">
                <v:textbox>
                  <w:txbxContent>
                    <w:p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Выполнил</w:t>
                      </w:r>
                    </w:p>
                    <w:p w:rsidR="00C417F7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студент КТбо</w:t>
                      </w:r>
                      <w:r w:rsidRPr="00CA4532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-4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А. А. Воронов</w:t>
                      </w:r>
                    </w:p>
                    <w:p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Принял</w:t>
                      </w:r>
                    </w:p>
                    <w:p w:rsidR="00C417F7" w:rsidRPr="00646DF9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доцент каф. САПР, к. т. н.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М. Д. Сеченов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FE48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ED6411" wp14:editId="08249C92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Pr="00FE4822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D6411" id="_x0000_s1028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" filled="f" stroked="f">
                <v:textbox style="mso-fit-shape-to-text:t">
                  <w:txbxContent>
                    <w:p w:rsidR="00C417F7" w:rsidRPr="00FE4822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Таганрог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974FF2" wp14:editId="6AE2FEFB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Pr="00D86A88" w:rsidRDefault="00C21DAE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ЛАБОРАТОРНАЯ РАБОТА №2</w:t>
                            </w:r>
                          </w:p>
                          <w:p w:rsidR="00984F47" w:rsidRDefault="00BA7CCC" w:rsidP="00984F47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на тему: 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  <w:b/>
                              </w:rPr>
                              <w:t>«</w:t>
                            </w:r>
                            <w:r w:rsidR="00C21DAE" w:rsidRPr="00C21DAE">
                              <w:rPr>
                                <w:b/>
                              </w:rPr>
                              <w:t xml:space="preserve">Возможности и средства ОС MS </w:t>
                            </w:r>
                            <w:proofErr w:type="spellStart"/>
                            <w:r w:rsidR="00C21DAE" w:rsidRPr="00C21DAE">
                              <w:rPr>
                                <w:b/>
                              </w:rPr>
                              <w:t>Windows</w:t>
                            </w:r>
                            <w:proofErr w:type="spellEnd"/>
                            <w:r w:rsidR="00C417F7">
                              <w:rPr>
                                <w:rFonts w:ascii="Times New Roman" w:hAnsi="Times New Roman" w:cs="Times New Roman"/>
                                <w:b/>
                              </w:rPr>
                              <w:t>»</w:t>
                            </w:r>
                            <w:r w:rsidR="00984F47" w:rsidRPr="00984F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984F47" w:rsidRDefault="00984F47" w:rsidP="00984F47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 xml:space="preserve">по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курсу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 xml:space="preserve"> «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Операционные системы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:rsidR="00C417F7" w:rsidRPr="00646DF9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74FF2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9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" filled="f" stroked="f">
                <v:textbox>
                  <w:txbxContent>
                    <w:p w:rsidR="00C417F7" w:rsidRPr="00D86A88" w:rsidRDefault="00C21DAE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ЛАБОРАТОРНАЯ РАБОТА №2</w:t>
                      </w:r>
                    </w:p>
                    <w:p w:rsidR="00984F47" w:rsidRDefault="00BA7CCC" w:rsidP="00984F47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на тему: </w:t>
                      </w:r>
                      <w:r w:rsidR="00C417F7">
                        <w:rPr>
                          <w:rFonts w:ascii="Times New Roman" w:hAnsi="Times New Roman" w:cs="Times New Roman"/>
                          <w:b/>
                        </w:rPr>
                        <w:t>«</w:t>
                      </w:r>
                      <w:r w:rsidR="00C21DAE" w:rsidRPr="00C21DAE">
                        <w:rPr>
                          <w:b/>
                        </w:rPr>
                        <w:t xml:space="preserve">Возможности и средства ОС MS </w:t>
                      </w:r>
                      <w:proofErr w:type="spellStart"/>
                      <w:r w:rsidR="00C21DAE" w:rsidRPr="00C21DAE">
                        <w:rPr>
                          <w:b/>
                        </w:rPr>
                        <w:t>Windows</w:t>
                      </w:r>
                      <w:proofErr w:type="spellEnd"/>
                      <w:r w:rsidR="00C417F7">
                        <w:rPr>
                          <w:rFonts w:ascii="Times New Roman" w:hAnsi="Times New Roman" w:cs="Times New Roman"/>
                          <w:b/>
                        </w:rPr>
                        <w:t>»</w:t>
                      </w:r>
                      <w:r w:rsidR="00984F47" w:rsidRPr="00984F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984F47" w:rsidRDefault="00984F47" w:rsidP="00984F47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</w:rPr>
                        <w:t xml:space="preserve">по </w:t>
                      </w:r>
                      <w:r>
                        <w:rPr>
                          <w:rFonts w:ascii="Times New Roman" w:hAnsi="Times New Roman" w:cs="Times New Roman"/>
                        </w:rPr>
                        <w:t>курсу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 xml:space="preserve"> «</w:t>
                      </w:r>
                      <w:r>
                        <w:rPr>
                          <w:rFonts w:ascii="Times New Roman" w:hAnsi="Times New Roman" w:cs="Times New Roman"/>
                        </w:rPr>
                        <w:t>Операционные системы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:rsidR="00C417F7" w:rsidRPr="00646DF9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bookmarkEnd w:id="0"/>
      <w:bookmarkEnd w:id="1"/>
      <w:bookmarkEnd w:id="2"/>
    </w:p>
    <w:p w:rsidR="00282281" w:rsidRPr="007D119E" w:rsidRDefault="00282281" w:rsidP="007D119E">
      <w:pPr>
        <w:pStyle w:val="aff6"/>
        <w:rPr>
          <w:lang w:val="ru-RU"/>
        </w:rPr>
      </w:pPr>
      <w:r w:rsidRPr="007D119E">
        <w:rPr>
          <w:lang w:val="ru-RU"/>
        </w:rPr>
        <w:lastRenderedPageBreak/>
        <w:t>Содержание</w:t>
      </w:r>
    </w:p>
    <w:p w:rsidR="007D7086" w:rsidRDefault="0001699C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r>
        <w:fldChar w:fldCharType="begin"/>
      </w:r>
      <w:r w:rsidRPr="0001699C">
        <w:instrText xml:space="preserve"> TOC \o "1-3" \h \z \u </w:instrText>
      </w:r>
      <w:r>
        <w:fldChar w:fldCharType="separate"/>
      </w:r>
      <w:hyperlink w:anchor="_Toc180002157" w:history="1">
        <w:r w:rsidR="007D7086" w:rsidRPr="00A65D5E">
          <w:rPr>
            <w:rStyle w:val="af9"/>
          </w:rPr>
          <w:t>Введение</w:t>
        </w:r>
        <w:r w:rsidR="007D7086">
          <w:rPr>
            <w:webHidden/>
          </w:rPr>
          <w:tab/>
        </w:r>
        <w:r w:rsidR="007D7086">
          <w:rPr>
            <w:webHidden/>
          </w:rPr>
          <w:fldChar w:fldCharType="begin"/>
        </w:r>
        <w:r w:rsidR="007D7086">
          <w:rPr>
            <w:webHidden/>
          </w:rPr>
          <w:instrText xml:space="preserve"> PAGEREF _Toc180002157 \h </w:instrText>
        </w:r>
        <w:r w:rsidR="007D7086">
          <w:rPr>
            <w:webHidden/>
          </w:rPr>
        </w:r>
        <w:r w:rsidR="007D7086">
          <w:rPr>
            <w:webHidden/>
          </w:rPr>
          <w:fldChar w:fldCharType="separate"/>
        </w:r>
        <w:r w:rsidR="007D7086">
          <w:rPr>
            <w:webHidden/>
          </w:rPr>
          <w:t>3</w:t>
        </w:r>
        <w:r w:rsidR="007D7086">
          <w:rPr>
            <w:webHidden/>
          </w:rPr>
          <w:fldChar w:fldCharType="end"/>
        </w:r>
      </w:hyperlink>
    </w:p>
    <w:p w:rsidR="007D7086" w:rsidRDefault="00520DA4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0002158" w:history="1">
        <w:r w:rsidR="007D7086" w:rsidRPr="00A65D5E">
          <w:rPr>
            <w:rStyle w:val="af9"/>
          </w:rPr>
          <w:t>1 Теоретическая часть</w:t>
        </w:r>
        <w:r w:rsidR="007D7086">
          <w:rPr>
            <w:webHidden/>
          </w:rPr>
          <w:tab/>
        </w:r>
        <w:r w:rsidR="007D7086">
          <w:rPr>
            <w:webHidden/>
          </w:rPr>
          <w:fldChar w:fldCharType="begin"/>
        </w:r>
        <w:r w:rsidR="007D7086">
          <w:rPr>
            <w:webHidden/>
          </w:rPr>
          <w:instrText xml:space="preserve"> PAGEREF _Toc180002158 \h </w:instrText>
        </w:r>
        <w:r w:rsidR="007D7086">
          <w:rPr>
            <w:webHidden/>
          </w:rPr>
        </w:r>
        <w:r w:rsidR="007D7086">
          <w:rPr>
            <w:webHidden/>
          </w:rPr>
          <w:fldChar w:fldCharType="separate"/>
        </w:r>
        <w:r w:rsidR="007D7086">
          <w:rPr>
            <w:webHidden/>
          </w:rPr>
          <w:t>4</w:t>
        </w:r>
        <w:r w:rsidR="007D7086">
          <w:rPr>
            <w:webHidden/>
          </w:rPr>
          <w:fldChar w:fldCharType="end"/>
        </w:r>
      </w:hyperlink>
    </w:p>
    <w:p w:rsidR="007D7086" w:rsidRDefault="00520DA4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0002159" w:history="1">
        <w:r w:rsidR="007D7086" w:rsidRPr="00A65D5E">
          <w:rPr>
            <w:rStyle w:val="af9"/>
            <w:noProof/>
          </w:rPr>
          <w:t>1.1 Программа получения сведений о системе</w:t>
        </w:r>
        <w:r w:rsidR="007D7086">
          <w:rPr>
            <w:noProof/>
            <w:webHidden/>
          </w:rPr>
          <w:tab/>
        </w:r>
        <w:r w:rsidR="007D7086">
          <w:rPr>
            <w:noProof/>
            <w:webHidden/>
          </w:rPr>
          <w:fldChar w:fldCharType="begin"/>
        </w:r>
        <w:r w:rsidR="007D7086">
          <w:rPr>
            <w:noProof/>
            <w:webHidden/>
          </w:rPr>
          <w:instrText xml:space="preserve"> PAGEREF _Toc180002159 \h </w:instrText>
        </w:r>
        <w:r w:rsidR="007D7086">
          <w:rPr>
            <w:noProof/>
            <w:webHidden/>
          </w:rPr>
        </w:r>
        <w:r w:rsidR="007D7086">
          <w:rPr>
            <w:noProof/>
            <w:webHidden/>
          </w:rPr>
          <w:fldChar w:fldCharType="separate"/>
        </w:r>
        <w:r w:rsidR="007D7086">
          <w:rPr>
            <w:noProof/>
            <w:webHidden/>
          </w:rPr>
          <w:t>4</w:t>
        </w:r>
        <w:r w:rsidR="007D7086">
          <w:rPr>
            <w:noProof/>
            <w:webHidden/>
          </w:rPr>
          <w:fldChar w:fldCharType="end"/>
        </w:r>
      </w:hyperlink>
    </w:p>
    <w:p w:rsidR="007D7086" w:rsidRDefault="00520DA4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0002160" w:history="1">
        <w:r w:rsidR="007D7086" w:rsidRPr="00A65D5E">
          <w:rPr>
            <w:rStyle w:val="af9"/>
            <w:noProof/>
          </w:rPr>
          <w:t>1.2 Программа архивации данных</w:t>
        </w:r>
        <w:r w:rsidR="007D7086">
          <w:rPr>
            <w:noProof/>
            <w:webHidden/>
          </w:rPr>
          <w:tab/>
        </w:r>
        <w:r w:rsidR="007D7086">
          <w:rPr>
            <w:noProof/>
            <w:webHidden/>
          </w:rPr>
          <w:fldChar w:fldCharType="begin"/>
        </w:r>
        <w:r w:rsidR="007D7086">
          <w:rPr>
            <w:noProof/>
            <w:webHidden/>
          </w:rPr>
          <w:instrText xml:space="preserve"> PAGEREF _Toc180002160 \h </w:instrText>
        </w:r>
        <w:r w:rsidR="007D7086">
          <w:rPr>
            <w:noProof/>
            <w:webHidden/>
          </w:rPr>
        </w:r>
        <w:r w:rsidR="007D7086">
          <w:rPr>
            <w:noProof/>
            <w:webHidden/>
          </w:rPr>
          <w:fldChar w:fldCharType="separate"/>
        </w:r>
        <w:r w:rsidR="007D7086">
          <w:rPr>
            <w:noProof/>
            <w:webHidden/>
          </w:rPr>
          <w:t>5</w:t>
        </w:r>
        <w:r w:rsidR="007D7086">
          <w:rPr>
            <w:noProof/>
            <w:webHidden/>
          </w:rPr>
          <w:fldChar w:fldCharType="end"/>
        </w:r>
      </w:hyperlink>
    </w:p>
    <w:p w:rsidR="007D7086" w:rsidRDefault="00520DA4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0002161" w:history="1">
        <w:r w:rsidR="007D7086" w:rsidRPr="00A65D5E">
          <w:rPr>
            <w:rStyle w:val="af9"/>
            <w:noProof/>
          </w:rPr>
          <w:t>1.3 Программа проверки диска</w:t>
        </w:r>
        <w:r w:rsidR="007D7086">
          <w:rPr>
            <w:noProof/>
            <w:webHidden/>
          </w:rPr>
          <w:tab/>
        </w:r>
        <w:r w:rsidR="007D7086">
          <w:rPr>
            <w:noProof/>
            <w:webHidden/>
          </w:rPr>
          <w:fldChar w:fldCharType="begin"/>
        </w:r>
        <w:r w:rsidR="007D7086">
          <w:rPr>
            <w:noProof/>
            <w:webHidden/>
          </w:rPr>
          <w:instrText xml:space="preserve"> PAGEREF _Toc180002161 \h </w:instrText>
        </w:r>
        <w:r w:rsidR="007D7086">
          <w:rPr>
            <w:noProof/>
            <w:webHidden/>
          </w:rPr>
        </w:r>
        <w:r w:rsidR="007D7086">
          <w:rPr>
            <w:noProof/>
            <w:webHidden/>
          </w:rPr>
          <w:fldChar w:fldCharType="separate"/>
        </w:r>
        <w:r w:rsidR="007D7086">
          <w:rPr>
            <w:noProof/>
            <w:webHidden/>
          </w:rPr>
          <w:t>5</w:t>
        </w:r>
        <w:r w:rsidR="007D7086">
          <w:rPr>
            <w:noProof/>
            <w:webHidden/>
          </w:rPr>
          <w:fldChar w:fldCharType="end"/>
        </w:r>
      </w:hyperlink>
    </w:p>
    <w:p w:rsidR="007D7086" w:rsidRDefault="00520DA4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0002162" w:history="1">
        <w:r w:rsidR="007D7086" w:rsidRPr="00A65D5E">
          <w:rPr>
            <w:rStyle w:val="af9"/>
            <w:noProof/>
          </w:rPr>
          <w:t>1.4 Программа дефрагментации дисков</w:t>
        </w:r>
        <w:r w:rsidR="007D7086">
          <w:rPr>
            <w:noProof/>
            <w:webHidden/>
          </w:rPr>
          <w:tab/>
        </w:r>
        <w:r w:rsidR="007D7086">
          <w:rPr>
            <w:noProof/>
            <w:webHidden/>
          </w:rPr>
          <w:fldChar w:fldCharType="begin"/>
        </w:r>
        <w:r w:rsidR="007D7086">
          <w:rPr>
            <w:noProof/>
            <w:webHidden/>
          </w:rPr>
          <w:instrText xml:space="preserve"> PAGEREF _Toc180002162 \h </w:instrText>
        </w:r>
        <w:r w:rsidR="007D7086">
          <w:rPr>
            <w:noProof/>
            <w:webHidden/>
          </w:rPr>
        </w:r>
        <w:r w:rsidR="007D7086">
          <w:rPr>
            <w:noProof/>
            <w:webHidden/>
          </w:rPr>
          <w:fldChar w:fldCharType="separate"/>
        </w:r>
        <w:r w:rsidR="007D7086">
          <w:rPr>
            <w:noProof/>
            <w:webHidden/>
          </w:rPr>
          <w:t>6</w:t>
        </w:r>
        <w:r w:rsidR="007D7086">
          <w:rPr>
            <w:noProof/>
            <w:webHidden/>
          </w:rPr>
          <w:fldChar w:fldCharType="end"/>
        </w:r>
      </w:hyperlink>
    </w:p>
    <w:p w:rsidR="007D7086" w:rsidRDefault="00520DA4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0002163" w:history="1">
        <w:r w:rsidR="007D7086" w:rsidRPr="00A65D5E">
          <w:rPr>
            <w:rStyle w:val="af9"/>
            <w:noProof/>
          </w:rPr>
          <w:t>1.5 Программа очистки жесткого диска</w:t>
        </w:r>
        <w:r w:rsidR="007D7086">
          <w:rPr>
            <w:noProof/>
            <w:webHidden/>
          </w:rPr>
          <w:tab/>
        </w:r>
        <w:r w:rsidR="007D7086">
          <w:rPr>
            <w:noProof/>
            <w:webHidden/>
          </w:rPr>
          <w:fldChar w:fldCharType="begin"/>
        </w:r>
        <w:r w:rsidR="007D7086">
          <w:rPr>
            <w:noProof/>
            <w:webHidden/>
          </w:rPr>
          <w:instrText xml:space="preserve"> PAGEREF _Toc180002163 \h </w:instrText>
        </w:r>
        <w:r w:rsidR="007D7086">
          <w:rPr>
            <w:noProof/>
            <w:webHidden/>
          </w:rPr>
        </w:r>
        <w:r w:rsidR="007D7086">
          <w:rPr>
            <w:noProof/>
            <w:webHidden/>
          </w:rPr>
          <w:fldChar w:fldCharType="separate"/>
        </w:r>
        <w:r w:rsidR="007D7086">
          <w:rPr>
            <w:noProof/>
            <w:webHidden/>
          </w:rPr>
          <w:t>7</w:t>
        </w:r>
        <w:r w:rsidR="007D7086">
          <w:rPr>
            <w:noProof/>
            <w:webHidden/>
          </w:rPr>
          <w:fldChar w:fldCharType="end"/>
        </w:r>
      </w:hyperlink>
    </w:p>
    <w:p w:rsidR="007D7086" w:rsidRDefault="00520DA4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0002164" w:history="1">
        <w:r w:rsidR="007D7086" w:rsidRPr="00A65D5E">
          <w:rPr>
            <w:rStyle w:val="af9"/>
            <w:noProof/>
          </w:rPr>
          <w:t>1.6 Программа «Восстановление системы»</w:t>
        </w:r>
        <w:r w:rsidR="007D7086">
          <w:rPr>
            <w:noProof/>
            <w:webHidden/>
          </w:rPr>
          <w:tab/>
        </w:r>
        <w:r w:rsidR="007D7086">
          <w:rPr>
            <w:noProof/>
            <w:webHidden/>
          </w:rPr>
          <w:fldChar w:fldCharType="begin"/>
        </w:r>
        <w:r w:rsidR="007D7086">
          <w:rPr>
            <w:noProof/>
            <w:webHidden/>
          </w:rPr>
          <w:instrText xml:space="preserve"> PAGEREF _Toc180002164 \h </w:instrText>
        </w:r>
        <w:r w:rsidR="007D7086">
          <w:rPr>
            <w:noProof/>
            <w:webHidden/>
          </w:rPr>
        </w:r>
        <w:r w:rsidR="007D7086">
          <w:rPr>
            <w:noProof/>
            <w:webHidden/>
          </w:rPr>
          <w:fldChar w:fldCharType="separate"/>
        </w:r>
        <w:r w:rsidR="007D7086">
          <w:rPr>
            <w:noProof/>
            <w:webHidden/>
          </w:rPr>
          <w:t>8</w:t>
        </w:r>
        <w:r w:rsidR="007D7086">
          <w:rPr>
            <w:noProof/>
            <w:webHidden/>
          </w:rPr>
          <w:fldChar w:fldCharType="end"/>
        </w:r>
      </w:hyperlink>
    </w:p>
    <w:p w:rsidR="007D7086" w:rsidRDefault="00520DA4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0002165" w:history="1">
        <w:r w:rsidR="007D7086" w:rsidRPr="00A65D5E">
          <w:rPr>
            <w:rStyle w:val="af9"/>
          </w:rPr>
          <w:t>2 Практическая часть</w:t>
        </w:r>
        <w:r w:rsidR="007D7086">
          <w:rPr>
            <w:webHidden/>
          </w:rPr>
          <w:tab/>
        </w:r>
        <w:r w:rsidR="007D7086">
          <w:rPr>
            <w:webHidden/>
          </w:rPr>
          <w:fldChar w:fldCharType="begin"/>
        </w:r>
        <w:r w:rsidR="007D7086">
          <w:rPr>
            <w:webHidden/>
          </w:rPr>
          <w:instrText xml:space="preserve"> PAGEREF _Toc180002165 \h </w:instrText>
        </w:r>
        <w:r w:rsidR="007D7086">
          <w:rPr>
            <w:webHidden/>
          </w:rPr>
        </w:r>
        <w:r w:rsidR="007D7086">
          <w:rPr>
            <w:webHidden/>
          </w:rPr>
          <w:fldChar w:fldCharType="separate"/>
        </w:r>
        <w:r w:rsidR="007D7086">
          <w:rPr>
            <w:webHidden/>
          </w:rPr>
          <w:t>10</w:t>
        </w:r>
        <w:r w:rsidR="007D7086">
          <w:rPr>
            <w:webHidden/>
          </w:rPr>
          <w:fldChar w:fldCharType="end"/>
        </w:r>
      </w:hyperlink>
    </w:p>
    <w:p w:rsidR="007D7086" w:rsidRDefault="00520DA4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0002166" w:history="1">
        <w:r w:rsidR="007D7086" w:rsidRPr="00A65D5E">
          <w:rPr>
            <w:rStyle w:val="af9"/>
            <w:noProof/>
          </w:rPr>
          <w:t>2.1 Подробнее о программе «Восстановление системы»</w:t>
        </w:r>
        <w:r w:rsidR="007D7086">
          <w:rPr>
            <w:noProof/>
            <w:webHidden/>
          </w:rPr>
          <w:tab/>
        </w:r>
        <w:r w:rsidR="007D7086">
          <w:rPr>
            <w:noProof/>
            <w:webHidden/>
          </w:rPr>
          <w:fldChar w:fldCharType="begin"/>
        </w:r>
        <w:r w:rsidR="007D7086">
          <w:rPr>
            <w:noProof/>
            <w:webHidden/>
          </w:rPr>
          <w:instrText xml:space="preserve"> PAGEREF _Toc180002166 \h </w:instrText>
        </w:r>
        <w:r w:rsidR="007D7086">
          <w:rPr>
            <w:noProof/>
            <w:webHidden/>
          </w:rPr>
        </w:r>
        <w:r w:rsidR="007D7086">
          <w:rPr>
            <w:noProof/>
            <w:webHidden/>
          </w:rPr>
          <w:fldChar w:fldCharType="separate"/>
        </w:r>
        <w:r w:rsidR="007D7086">
          <w:rPr>
            <w:noProof/>
            <w:webHidden/>
          </w:rPr>
          <w:t>10</w:t>
        </w:r>
        <w:r w:rsidR="007D7086">
          <w:rPr>
            <w:noProof/>
            <w:webHidden/>
          </w:rPr>
          <w:fldChar w:fldCharType="end"/>
        </w:r>
      </w:hyperlink>
    </w:p>
    <w:p w:rsidR="007D7086" w:rsidRDefault="00520DA4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0002167" w:history="1">
        <w:r w:rsidR="007D7086" w:rsidRPr="00A65D5E">
          <w:rPr>
            <w:rStyle w:val="af9"/>
            <w:noProof/>
          </w:rPr>
          <w:t>2.2 Подробнее о программе архивации данных</w:t>
        </w:r>
        <w:r w:rsidR="007D7086">
          <w:rPr>
            <w:noProof/>
            <w:webHidden/>
          </w:rPr>
          <w:tab/>
        </w:r>
        <w:r w:rsidR="007D7086">
          <w:rPr>
            <w:noProof/>
            <w:webHidden/>
          </w:rPr>
          <w:fldChar w:fldCharType="begin"/>
        </w:r>
        <w:r w:rsidR="007D7086">
          <w:rPr>
            <w:noProof/>
            <w:webHidden/>
          </w:rPr>
          <w:instrText xml:space="preserve"> PAGEREF _Toc180002167 \h </w:instrText>
        </w:r>
        <w:r w:rsidR="007D7086">
          <w:rPr>
            <w:noProof/>
            <w:webHidden/>
          </w:rPr>
        </w:r>
        <w:r w:rsidR="007D7086">
          <w:rPr>
            <w:noProof/>
            <w:webHidden/>
          </w:rPr>
          <w:fldChar w:fldCharType="separate"/>
        </w:r>
        <w:r w:rsidR="007D7086">
          <w:rPr>
            <w:noProof/>
            <w:webHidden/>
          </w:rPr>
          <w:t>10</w:t>
        </w:r>
        <w:r w:rsidR="007D7086">
          <w:rPr>
            <w:noProof/>
            <w:webHidden/>
          </w:rPr>
          <w:fldChar w:fldCharType="end"/>
        </w:r>
      </w:hyperlink>
    </w:p>
    <w:p w:rsidR="007D7086" w:rsidRDefault="00520DA4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0002168" w:history="1">
        <w:r w:rsidR="007D7086" w:rsidRPr="00A65D5E">
          <w:rPr>
            <w:rStyle w:val="af9"/>
          </w:rPr>
          <w:t>Заключение</w:t>
        </w:r>
        <w:r w:rsidR="007D7086">
          <w:rPr>
            <w:webHidden/>
          </w:rPr>
          <w:tab/>
        </w:r>
        <w:r w:rsidR="007D7086">
          <w:rPr>
            <w:webHidden/>
          </w:rPr>
          <w:fldChar w:fldCharType="begin"/>
        </w:r>
        <w:r w:rsidR="007D7086">
          <w:rPr>
            <w:webHidden/>
          </w:rPr>
          <w:instrText xml:space="preserve"> PAGEREF _Toc180002168 \h </w:instrText>
        </w:r>
        <w:r w:rsidR="007D7086">
          <w:rPr>
            <w:webHidden/>
          </w:rPr>
        </w:r>
        <w:r w:rsidR="007D7086">
          <w:rPr>
            <w:webHidden/>
          </w:rPr>
          <w:fldChar w:fldCharType="separate"/>
        </w:r>
        <w:r w:rsidR="007D7086">
          <w:rPr>
            <w:webHidden/>
          </w:rPr>
          <w:t>12</w:t>
        </w:r>
        <w:r w:rsidR="007D7086">
          <w:rPr>
            <w:webHidden/>
          </w:rPr>
          <w:fldChar w:fldCharType="end"/>
        </w:r>
      </w:hyperlink>
    </w:p>
    <w:p w:rsidR="007D7086" w:rsidRDefault="00520DA4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0002169" w:history="1">
        <w:r w:rsidR="007D7086" w:rsidRPr="00A65D5E">
          <w:rPr>
            <w:rStyle w:val="af9"/>
          </w:rPr>
          <w:t>Список использованных источников</w:t>
        </w:r>
        <w:r w:rsidR="007D7086">
          <w:rPr>
            <w:webHidden/>
          </w:rPr>
          <w:tab/>
        </w:r>
        <w:r w:rsidR="007D7086">
          <w:rPr>
            <w:webHidden/>
          </w:rPr>
          <w:fldChar w:fldCharType="begin"/>
        </w:r>
        <w:r w:rsidR="007D7086">
          <w:rPr>
            <w:webHidden/>
          </w:rPr>
          <w:instrText xml:space="preserve"> PAGEREF _Toc180002169 \h </w:instrText>
        </w:r>
        <w:r w:rsidR="007D7086">
          <w:rPr>
            <w:webHidden/>
          </w:rPr>
        </w:r>
        <w:r w:rsidR="007D7086">
          <w:rPr>
            <w:webHidden/>
          </w:rPr>
          <w:fldChar w:fldCharType="separate"/>
        </w:r>
        <w:r w:rsidR="007D7086">
          <w:rPr>
            <w:webHidden/>
          </w:rPr>
          <w:t>13</w:t>
        </w:r>
        <w:r w:rsidR="007D7086">
          <w:rPr>
            <w:webHidden/>
          </w:rPr>
          <w:fldChar w:fldCharType="end"/>
        </w:r>
      </w:hyperlink>
    </w:p>
    <w:p w:rsidR="004F5D1C" w:rsidRPr="004F5D1C" w:rsidRDefault="0001699C" w:rsidP="004F5D1C">
      <w:pPr>
        <w:pStyle w:val="af6"/>
        <w:ind w:firstLine="0"/>
        <w:jc w:val="left"/>
        <w:rPr>
          <w:noProof/>
        </w:rPr>
      </w:pPr>
      <w:r>
        <w:rPr>
          <w:noProof/>
          <w:lang w:val="en-US"/>
        </w:rPr>
        <w:fldChar w:fldCharType="end"/>
      </w:r>
    </w:p>
    <w:p w:rsidR="00272EB4" w:rsidRDefault="00272EB4" w:rsidP="00F01C2D">
      <w:pPr>
        <w:pStyle w:val="ad"/>
        <w:sectPr w:rsidR="00272EB4" w:rsidSect="002B5E8C">
          <w:footerReference w:type="default" r:id="rId11"/>
          <w:pgSz w:w="11906" w:h="16838" w:code="9"/>
          <w:pgMar w:top="851" w:right="851" w:bottom="851" w:left="1418" w:header="567" w:footer="1225" w:gutter="0"/>
          <w:pgNumType w:start="1"/>
          <w:cols w:space="708"/>
          <w:titlePg/>
          <w:docGrid w:linePitch="381"/>
        </w:sectPr>
      </w:pPr>
      <w:bookmarkStart w:id="3" w:name="_Toc177496517"/>
      <w:bookmarkStart w:id="4" w:name="_Toc177497009"/>
      <w:bookmarkStart w:id="5" w:name="_Toc177497060"/>
    </w:p>
    <w:p w:rsidR="00282281" w:rsidRDefault="00282281" w:rsidP="00F01C2D">
      <w:pPr>
        <w:pStyle w:val="ad"/>
      </w:pPr>
      <w:bookmarkStart w:id="6" w:name="_Toc180002157"/>
      <w:r w:rsidRPr="00F01C2D">
        <w:lastRenderedPageBreak/>
        <w:t>Введение</w:t>
      </w:r>
      <w:bookmarkEnd w:id="3"/>
      <w:bookmarkEnd w:id="4"/>
      <w:bookmarkEnd w:id="5"/>
      <w:bookmarkEnd w:id="6"/>
    </w:p>
    <w:p w:rsidR="00C21DAE" w:rsidRPr="00C21DAE" w:rsidRDefault="00C21DAE" w:rsidP="00C21DAE">
      <w:pPr>
        <w:pStyle w:val="a9"/>
      </w:pPr>
      <w:r w:rsidRPr="00C21DAE">
        <w:t xml:space="preserve">Цель лабораторной работы — изучение назначения, возможностей и особенностей использования утилит операционной системы </w:t>
      </w:r>
      <w:proofErr w:type="spellStart"/>
      <w:r w:rsidRPr="00C21DAE">
        <w:t>Windows</w:t>
      </w:r>
      <w:proofErr w:type="spellEnd"/>
      <w:r w:rsidRPr="00C21DAE">
        <w:t xml:space="preserve"> 10, а также приобретение навыков самостоятельного освоения этих инструментов. </w:t>
      </w:r>
    </w:p>
    <w:p w:rsidR="00C21DAE" w:rsidRPr="00C21DAE" w:rsidRDefault="00C21DAE" w:rsidP="00C21DAE">
      <w:pPr>
        <w:pStyle w:val="a9"/>
      </w:pPr>
      <w:r w:rsidRPr="00C21DAE">
        <w:t xml:space="preserve">Утилиты представляют собой служебные программы, предназначенные для выполнения различных задач, связанных с управлением и сопровождением компьютерной системы. Они могут включать такие функции, как сжатие дисков, архивация данных и другие. В состав операционной системы </w:t>
      </w:r>
      <w:proofErr w:type="spellStart"/>
      <w:r w:rsidRPr="00C21DAE">
        <w:t>Windows</w:t>
      </w:r>
      <w:proofErr w:type="spellEnd"/>
      <w:r w:rsidRPr="00C21DAE">
        <w:t xml:space="preserve"> 10 входят как базовые утилиты, так и дополнительные, разработанные сторонними производителями.</w:t>
      </w:r>
    </w:p>
    <w:p w:rsidR="00C21DAE" w:rsidRPr="00272EB4" w:rsidRDefault="00C21DAE" w:rsidP="00272EB4">
      <w:pPr>
        <w:pStyle w:val="a9"/>
      </w:pPr>
      <w:r w:rsidRPr="00C21DAE">
        <w:t xml:space="preserve">В данной работе будут исследованы основные утилиты базового набора </w:t>
      </w:r>
      <w:proofErr w:type="spellStart"/>
      <w:r w:rsidRPr="00C21DAE">
        <w:t>Windows</w:t>
      </w:r>
      <w:proofErr w:type="spellEnd"/>
      <w:r w:rsidRPr="00C21DAE">
        <w:t xml:space="preserve"> 10, их назначение и возможности применения. Для получения справочной информации в </w:t>
      </w:r>
      <w:proofErr w:type="spellStart"/>
      <w:r w:rsidRPr="00C21DAE">
        <w:t>Windows</w:t>
      </w:r>
      <w:proofErr w:type="spellEnd"/>
      <w:r w:rsidRPr="00C21DAE">
        <w:t xml:space="preserve"> 10 можно использовать клавишу &lt;F1&gt; или обращаться к меню «Справка» в конкретных утилитах. Все изучаемые утилиты доступны через меню «Пуск» → «Программы» → «Стандартные» → «Служебные». Утилиты для дефрагментации и проверки диска можно также запустить с рабочего стола через «Мой компьютер» и контекстное меню разделов диска.</w:t>
      </w:r>
    </w:p>
    <w:p w:rsidR="0008401A" w:rsidRDefault="00B32F9D" w:rsidP="00B32F9D">
      <w:pPr>
        <w:pStyle w:val="1"/>
      </w:pPr>
      <w:bookmarkStart w:id="7" w:name="_Toc180002158"/>
      <w:r>
        <w:lastRenderedPageBreak/>
        <w:t>Теоретическая часть</w:t>
      </w:r>
      <w:bookmarkEnd w:id="7"/>
      <w:r w:rsidR="00FA5F61">
        <w:t xml:space="preserve"> </w:t>
      </w:r>
    </w:p>
    <w:p w:rsidR="003E77C3" w:rsidRDefault="003E77C3" w:rsidP="003E77C3">
      <w:pPr>
        <w:pStyle w:val="2"/>
      </w:pPr>
      <w:bookmarkStart w:id="8" w:name="_Toc180002159"/>
      <w:r>
        <w:t>Программа получения сведений о системе</w:t>
      </w:r>
      <w:bookmarkEnd w:id="8"/>
    </w:p>
    <w:p w:rsidR="00FD72DA" w:rsidRPr="00FD72DA" w:rsidRDefault="00FD72DA" w:rsidP="00FD72DA">
      <w:pPr>
        <w:pStyle w:val="a9"/>
        <w:rPr>
          <w:rFonts w:eastAsia="Times New Roman"/>
          <w:lang w:eastAsia="ru-RU"/>
        </w:rPr>
      </w:pPr>
      <w:r w:rsidRPr="00FD72DA">
        <w:rPr>
          <w:rFonts w:eastAsia="Times New Roman"/>
          <w:lang w:eastAsia="ru-RU"/>
        </w:rPr>
        <w:t>Программа «</w:t>
      </w:r>
      <w:r>
        <w:rPr>
          <w:rFonts w:eastAsia="Times New Roman"/>
          <w:lang w:eastAsia="ru-RU"/>
        </w:rPr>
        <w:t>Сведения о системе</w:t>
      </w:r>
      <w:r w:rsidRPr="00FD72DA">
        <w:rPr>
          <w:rFonts w:eastAsia="Times New Roman"/>
          <w:lang w:eastAsia="ru-RU"/>
        </w:rPr>
        <w:t xml:space="preserve">» </w:t>
      </w:r>
      <w:r w:rsidR="00E21E98">
        <w:rPr>
          <w:rFonts w:eastAsia="Times New Roman"/>
          <w:lang w:eastAsia="ru-RU"/>
        </w:rPr>
        <w:t xml:space="preserve">(рисунок 1) </w:t>
      </w:r>
      <w:r w:rsidRPr="00FD72DA">
        <w:rPr>
          <w:rFonts w:eastAsia="Times New Roman"/>
          <w:lang w:eastAsia="ru-RU"/>
        </w:rPr>
        <w:t>предоставляет подробную информацию о системных компонентах, оборудовании и программной среде. Она выводит данные по следующим категориям:</w:t>
      </w:r>
    </w:p>
    <w:p w:rsidR="00FD72DA" w:rsidRPr="00FD72DA" w:rsidRDefault="00FD72DA" w:rsidP="00FD72DA">
      <w:pPr>
        <w:pStyle w:val="a5"/>
      </w:pPr>
      <w:r w:rsidRPr="00FD72DA">
        <w:t xml:space="preserve">Общие сведения о системе: название и версия операционной системы, разработчик, путь к папкам </w:t>
      </w:r>
      <w:proofErr w:type="spellStart"/>
      <w:r w:rsidRPr="00FD72DA">
        <w:t>Windows</w:t>
      </w:r>
      <w:proofErr w:type="spellEnd"/>
      <w:r w:rsidRPr="00FD72DA">
        <w:t xml:space="preserve"> и системным папкам, язык интерфейса, имя пользователя, часовой пояс и другие параметры.</w:t>
      </w:r>
    </w:p>
    <w:p w:rsidR="00FD72DA" w:rsidRPr="00FD72DA" w:rsidRDefault="00FD72DA" w:rsidP="00FD72DA">
      <w:pPr>
        <w:pStyle w:val="a5"/>
      </w:pPr>
      <w:r w:rsidRPr="00FD72DA">
        <w:t>Ресурсы аппаратуры: информация о доступных ресурсах системы.</w:t>
      </w:r>
    </w:p>
    <w:p w:rsidR="00FD72DA" w:rsidRPr="00FD72DA" w:rsidRDefault="00FD72DA" w:rsidP="00FD72DA">
      <w:pPr>
        <w:pStyle w:val="a5"/>
      </w:pPr>
      <w:r w:rsidRPr="00FD72DA">
        <w:t>Компоненты системы: данные о CD-ROM, мультимедиа, звуковом устройстве, дисплее (видеокарте), устройствах ввода (клавиатуре), модеме и других элементах оборудования.</w:t>
      </w:r>
    </w:p>
    <w:p w:rsidR="00FD72DA" w:rsidRPr="00FD72DA" w:rsidRDefault="00FD72DA" w:rsidP="00FD72DA">
      <w:pPr>
        <w:pStyle w:val="a5"/>
      </w:pPr>
      <w:r w:rsidRPr="00FD72DA">
        <w:t>Программная среда: список системных драйверов, подписанных драйверов, переменных среды, заданий для принтера и сетевых подключений.</w:t>
      </w:r>
    </w:p>
    <w:p w:rsidR="00FD72DA" w:rsidRPr="00FD72DA" w:rsidRDefault="00FD72DA" w:rsidP="00FD72DA">
      <w:pPr>
        <w:pStyle w:val="a5"/>
      </w:pPr>
      <w:r w:rsidRPr="00FD72DA">
        <w:t xml:space="preserve">Параметры обозревателя: информация об </w:t>
      </w:r>
      <w:proofErr w:type="spellStart"/>
      <w:r w:rsidRPr="00FD72DA">
        <w:t>Internet</w:t>
      </w:r>
      <w:proofErr w:type="spellEnd"/>
      <w:r w:rsidRPr="00FD72DA">
        <w:t xml:space="preserve"> </w:t>
      </w:r>
      <w:proofErr w:type="spellStart"/>
      <w:r w:rsidRPr="00FD72DA">
        <w:t>Explorer</w:t>
      </w:r>
      <w:proofErr w:type="spellEnd"/>
      <w:r w:rsidRPr="00FD72DA">
        <w:t>, включая язык, версию, путь к приложению, шифры и другие параметры.</w:t>
      </w:r>
    </w:p>
    <w:p w:rsidR="00FD72DA" w:rsidRPr="00FD72DA" w:rsidRDefault="00FD72DA" w:rsidP="00FD72DA">
      <w:pPr>
        <w:pStyle w:val="a5"/>
      </w:pPr>
      <w:r w:rsidRPr="00FD72DA">
        <w:t>Приложения: данные о всех установленных приложениях.</w:t>
      </w:r>
    </w:p>
    <w:p w:rsidR="00FD72DA" w:rsidRPr="00FD72DA" w:rsidRDefault="00FD72DA" w:rsidP="00FD72DA">
      <w:pPr>
        <w:pStyle w:val="a5"/>
      </w:pPr>
      <w:r w:rsidRPr="00FD72DA">
        <w:t xml:space="preserve">Программы </w:t>
      </w:r>
      <w:proofErr w:type="spellStart"/>
      <w:r w:rsidRPr="00FD72DA">
        <w:t>Microsoft</w:t>
      </w:r>
      <w:proofErr w:type="spellEnd"/>
      <w:r w:rsidRPr="00FD72DA">
        <w:t xml:space="preserve"> </w:t>
      </w:r>
      <w:proofErr w:type="spellStart"/>
      <w:r w:rsidRPr="00FD72DA">
        <w:t>Office</w:t>
      </w:r>
      <w:proofErr w:type="spellEnd"/>
      <w:r w:rsidRPr="00FD72DA">
        <w:t xml:space="preserve">: список приложений из пакета MS </w:t>
      </w:r>
      <w:proofErr w:type="spellStart"/>
      <w:r w:rsidRPr="00FD72DA">
        <w:t>Office</w:t>
      </w:r>
      <w:proofErr w:type="spellEnd"/>
      <w:r>
        <w:t xml:space="preserve"> </w:t>
      </w:r>
      <w:r w:rsidRPr="00FD72DA">
        <w:t>[1].</w:t>
      </w:r>
    </w:p>
    <w:p w:rsidR="00FD72DA" w:rsidRDefault="00FD72DA" w:rsidP="00FD72DA">
      <w:pPr>
        <w:pStyle w:val="af0"/>
      </w:pPr>
      <w:r w:rsidRPr="00FD72DA">
        <w:rPr>
          <w:noProof/>
        </w:rPr>
        <w:drawing>
          <wp:inline distT="0" distB="0" distL="0" distR="0" wp14:anchorId="30E2C907" wp14:editId="451FBA4D">
            <wp:extent cx="3286125" cy="1683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8173" cy="168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DA" w:rsidRPr="00FD72DA" w:rsidRDefault="00FD72DA" w:rsidP="00FD72DA">
      <w:pPr>
        <w:pStyle w:val="a0"/>
        <w:rPr>
          <w:lang w:eastAsia="ru-RU"/>
        </w:rPr>
      </w:pPr>
      <w:r>
        <w:rPr>
          <w:lang w:eastAsia="ru-RU"/>
        </w:rPr>
        <w:t xml:space="preserve"> — Сведения о системе</w:t>
      </w:r>
    </w:p>
    <w:p w:rsidR="003E77C3" w:rsidRDefault="003E77C3" w:rsidP="003E77C3">
      <w:pPr>
        <w:pStyle w:val="2"/>
      </w:pPr>
      <w:bookmarkStart w:id="9" w:name="_Toc180002160"/>
      <w:r>
        <w:lastRenderedPageBreak/>
        <w:t>Программа архивации данных</w:t>
      </w:r>
      <w:bookmarkEnd w:id="9"/>
    </w:p>
    <w:p w:rsidR="00FD72DA" w:rsidRDefault="00FD72DA" w:rsidP="00FD72DA">
      <w:pPr>
        <w:pStyle w:val="a9"/>
      </w:pPr>
      <w:r w:rsidRPr="00FD72DA">
        <w:t>Программа для архивации данных</w:t>
      </w:r>
      <w:r w:rsidR="00E21E98">
        <w:t xml:space="preserve"> (рисунок 2)</w:t>
      </w:r>
      <w:r w:rsidRPr="00FD72DA">
        <w:t xml:space="preserve"> предназначена для создания резервных копий информации на жестком диске. В случае случайного удаления, изменения или недоступности исходных данных из-за неисправности диска, эти данные можно будет восстановить с помощью резервной копии. Для корректного функционирования программы архивации требуется активированная служба «Съемные ЗУ».</w:t>
      </w:r>
    </w:p>
    <w:p w:rsidR="00FD72DA" w:rsidRDefault="00FD72DA" w:rsidP="00FD72DA">
      <w:pPr>
        <w:pStyle w:val="af0"/>
      </w:pPr>
      <w:r w:rsidRPr="00FD72DA">
        <w:rPr>
          <w:noProof/>
        </w:rPr>
        <w:drawing>
          <wp:inline distT="0" distB="0" distL="0" distR="0" wp14:anchorId="28C21FB3" wp14:editId="6D224F3A">
            <wp:extent cx="2533650" cy="27643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4093" cy="277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DA" w:rsidRPr="00FD72DA" w:rsidRDefault="00FD72DA" w:rsidP="00FD72DA">
      <w:pPr>
        <w:pStyle w:val="a0"/>
        <w:rPr>
          <w:lang w:eastAsia="ru-RU"/>
        </w:rPr>
      </w:pPr>
      <w:r>
        <w:rPr>
          <w:lang w:eastAsia="ru-RU"/>
        </w:rPr>
        <w:t xml:space="preserve"> — Программа архивации данных</w:t>
      </w:r>
    </w:p>
    <w:p w:rsidR="003E77C3" w:rsidRDefault="003E77C3" w:rsidP="003E77C3">
      <w:pPr>
        <w:pStyle w:val="2"/>
      </w:pPr>
      <w:bookmarkStart w:id="10" w:name="_Toc180002161"/>
      <w:r>
        <w:t>Программа проверки диска</w:t>
      </w:r>
      <w:bookmarkEnd w:id="10"/>
    </w:p>
    <w:p w:rsidR="00E21E98" w:rsidRPr="00E21E98" w:rsidRDefault="00E21E98" w:rsidP="00E21E98">
      <w:pPr>
        <w:pStyle w:val="a9"/>
      </w:pPr>
      <w:r w:rsidRPr="00E21E98">
        <w:t>Программа проверки диска</w:t>
      </w:r>
      <w:r>
        <w:t xml:space="preserve"> (рисунок 3)</w:t>
      </w:r>
      <w:r w:rsidRPr="00E21E98">
        <w:t xml:space="preserve"> предназначена для обнаружения ошибок файловой системы и поврежденных секторов на жестком диске. Чтобы запустить ее: открыл "Мой компьютер", выбрал диск, перешел в "Свойства", на вкладке "Сервис" выбрал "</w:t>
      </w:r>
      <w:r>
        <w:t>Проверить</w:t>
      </w:r>
      <w:r w:rsidRPr="00E21E98">
        <w:t>". В параметрах можно отметить опцию для восстановления поврежденных секторов. Перед проверкой закрыл все файлы на диске. Если диск используется, система предложит выполнить проверку после перезагрузки.</w:t>
      </w:r>
    </w:p>
    <w:p w:rsidR="00D70107" w:rsidRDefault="00E21E98" w:rsidP="00E21E98">
      <w:pPr>
        <w:pStyle w:val="a9"/>
      </w:pPr>
      <w:r w:rsidRPr="00E21E98">
        <w:lastRenderedPageBreak/>
        <w:t xml:space="preserve">REFS (Устойчивая файловая система) — новая файловая система в </w:t>
      </w:r>
      <w:proofErr w:type="spellStart"/>
      <w:r w:rsidRPr="00E21E98">
        <w:t>Windows</w:t>
      </w:r>
      <w:proofErr w:type="spellEnd"/>
      <w:r w:rsidRPr="00E21E98">
        <w:t xml:space="preserve"> 10, предназначенная для повышения надежности и минимизации потерь данных. REFS проверяет данные через контрольные суммы, защищая их от повреждений.</w:t>
      </w:r>
    </w:p>
    <w:p w:rsidR="00E21E98" w:rsidRDefault="00E21E98" w:rsidP="00E21E98">
      <w:pPr>
        <w:pStyle w:val="af0"/>
      </w:pPr>
      <w:r w:rsidRPr="00E21E98">
        <w:rPr>
          <w:noProof/>
        </w:rPr>
        <w:drawing>
          <wp:inline distT="0" distB="0" distL="0" distR="0" wp14:anchorId="259FF32B" wp14:editId="339901F6">
            <wp:extent cx="1819275" cy="24438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1735" cy="246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98" w:rsidRPr="00E21E98" w:rsidRDefault="00E21E98" w:rsidP="00E21E98">
      <w:pPr>
        <w:pStyle w:val="a0"/>
        <w:rPr>
          <w:lang w:eastAsia="ru-RU"/>
        </w:rPr>
      </w:pPr>
      <w:r>
        <w:rPr>
          <w:lang w:eastAsia="ru-RU"/>
        </w:rPr>
        <w:t xml:space="preserve"> — Программа проверки диска</w:t>
      </w:r>
    </w:p>
    <w:p w:rsidR="003E77C3" w:rsidRDefault="003E77C3" w:rsidP="003E77C3">
      <w:pPr>
        <w:pStyle w:val="2"/>
      </w:pPr>
      <w:bookmarkStart w:id="11" w:name="_Toc180002162"/>
      <w:r>
        <w:t>Программа дефрагментации дисков</w:t>
      </w:r>
      <w:bookmarkEnd w:id="11"/>
    </w:p>
    <w:p w:rsidR="00E21E98" w:rsidRDefault="00B27A26" w:rsidP="00B27A26">
      <w:pPr>
        <w:pStyle w:val="a9"/>
      </w:pPr>
      <w:r w:rsidRPr="00B27A26">
        <w:rPr>
          <w:rStyle w:val="aff8"/>
          <w:b w:val="0"/>
          <w:bCs w:val="0"/>
        </w:rPr>
        <w:t>Программа дефрагментации дисков</w:t>
      </w:r>
      <w:r w:rsidRPr="00B27A26">
        <w:t xml:space="preserve"> позволяет объединять фрагментированные файлы и папки на жестком диске, что ускоряет доступ к ним и повышает производительность системы</w:t>
      </w:r>
      <w:r>
        <w:t xml:space="preserve"> (рисунок 4)</w:t>
      </w:r>
      <w:r w:rsidRPr="00B27A26">
        <w:t xml:space="preserve">. В результате каждый файл или папка занимает непрерывное пространство, а свободное место на диске становится цельным, что снижает вероятность фрагментации новых данных. Для выполнения программы могут потребоваться права администратора. Запустить дефрагментацию можно также через командную строку, используя команду </w:t>
      </w:r>
      <w:r>
        <w:t xml:space="preserve">     </w:t>
      </w:r>
      <w:proofErr w:type="gramStart"/>
      <w:r>
        <w:t xml:space="preserve">   </w:t>
      </w:r>
      <w:r w:rsidRPr="00B27A26">
        <w:t>«</w:t>
      </w:r>
      <w:proofErr w:type="spellStart"/>
      <w:proofErr w:type="gramEnd"/>
      <w:r w:rsidRPr="00B27A26">
        <w:t>defrag</w:t>
      </w:r>
      <w:proofErr w:type="spellEnd"/>
      <w:r w:rsidRPr="00B27A26">
        <w:t xml:space="preserve">» </w:t>
      </w:r>
      <w:r>
        <w:t>[1]</w:t>
      </w:r>
      <w:r w:rsidRPr="00B27A26">
        <w:t>.</w:t>
      </w:r>
    </w:p>
    <w:p w:rsidR="00B27A26" w:rsidRDefault="00B27A26" w:rsidP="00B27A26">
      <w:pPr>
        <w:pStyle w:val="af0"/>
      </w:pPr>
      <w:r w:rsidRPr="00B27A26">
        <w:rPr>
          <w:noProof/>
        </w:rPr>
        <w:lastRenderedPageBreak/>
        <w:drawing>
          <wp:inline distT="0" distB="0" distL="0" distR="0" wp14:anchorId="640DBD8B" wp14:editId="2133BD84">
            <wp:extent cx="3438525" cy="24794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9442" cy="248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26" w:rsidRPr="00B27A26" w:rsidRDefault="00B27A26" w:rsidP="00B27A26">
      <w:pPr>
        <w:pStyle w:val="a0"/>
        <w:rPr>
          <w:lang w:eastAsia="ru-RU"/>
        </w:rPr>
      </w:pPr>
      <w:r>
        <w:rPr>
          <w:lang w:eastAsia="ru-RU"/>
        </w:rPr>
        <w:t xml:space="preserve"> — Программа дефрагментации диска</w:t>
      </w:r>
    </w:p>
    <w:p w:rsidR="003E77C3" w:rsidRDefault="003E77C3" w:rsidP="003E77C3">
      <w:pPr>
        <w:pStyle w:val="2"/>
      </w:pPr>
      <w:bookmarkStart w:id="12" w:name="_Toc180002163"/>
      <w:r>
        <w:t>Программа очистки жесткого диска</w:t>
      </w:r>
      <w:bookmarkEnd w:id="12"/>
    </w:p>
    <w:p w:rsidR="00D354B1" w:rsidRDefault="00D354B1" w:rsidP="00D354B1">
      <w:pPr>
        <w:pStyle w:val="a9"/>
      </w:pPr>
      <w:r>
        <w:t>Программа очистки жесткого диска предназначена для освобождения места на диске. Она проверяет диск и отображает список временных файлов, файлов кэша интернет-браузера и других ненужных программных файлов, которые можно удалить без ущерба для системы. Пользователь может выбрать, какие файлы удалить (рисунок 5).</w:t>
      </w:r>
    </w:p>
    <w:p w:rsidR="00D354B1" w:rsidRDefault="00D354B1" w:rsidP="00D354B1">
      <w:pPr>
        <w:pStyle w:val="af0"/>
      </w:pPr>
      <w:r w:rsidRPr="00D354B1">
        <w:rPr>
          <w:noProof/>
        </w:rPr>
        <w:drawing>
          <wp:inline distT="0" distB="0" distL="0" distR="0" wp14:anchorId="54687D9D" wp14:editId="4D373E04">
            <wp:extent cx="2181225" cy="11647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7317" cy="11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B1" w:rsidRDefault="00D354B1" w:rsidP="00D354B1">
      <w:pPr>
        <w:pStyle w:val="a0"/>
        <w:rPr>
          <w:lang w:eastAsia="ru-RU"/>
        </w:rPr>
      </w:pPr>
      <w:r>
        <w:rPr>
          <w:lang w:eastAsia="ru-RU"/>
        </w:rPr>
        <w:t xml:space="preserve"> — Программа очистки диска</w:t>
      </w:r>
    </w:p>
    <w:p w:rsidR="00D354B1" w:rsidRDefault="00D354B1" w:rsidP="00D354B1">
      <w:pPr>
        <w:pStyle w:val="a9"/>
      </w:pPr>
      <w:r w:rsidRPr="00D354B1">
        <w:t xml:space="preserve">Корзина на рабочем столе обеспечивает дополнительную безопасность при удалении файлов. Когда файл или папка удаляются с жесткого диска, они перемещаются в корзину. Файлы из корзины могут быть восстановлены в исходное место, но продолжают занимать место на диске до полного удаления. Если корзина переполняется, </w:t>
      </w:r>
      <w:proofErr w:type="spellStart"/>
      <w:r w:rsidRPr="00D354B1">
        <w:t>Windows</w:t>
      </w:r>
      <w:proofErr w:type="spellEnd"/>
      <w:r w:rsidRPr="00D354B1">
        <w:t xml:space="preserve"> 10 автоматически освобождает место, удаляя наиболее старые файлы</w:t>
      </w:r>
      <w:r>
        <w:t xml:space="preserve"> (рисунок 6)</w:t>
      </w:r>
      <w:r w:rsidRPr="00D354B1">
        <w:t>.</w:t>
      </w:r>
    </w:p>
    <w:p w:rsidR="00D354B1" w:rsidRDefault="00D354B1" w:rsidP="00D354B1">
      <w:pPr>
        <w:pStyle w:val="af0"/>
      </w:pPr>
      <w:r w:rsidRPr="00D354B1">
        <w:rPr>
          <w:noProof/>
        </w:rPr>
        <w:lastRenderedPageBreak/>
        <w:drawing>
          <wp:inline distT="0" distB="0" distL="0" distR="0" wp14:anchorId="38E025F7" wp14:editId="16895A34">
            <wp:extent cx="4048283" cy="2457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9936" cy="247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B1" w:rsidRPr="00D354B1" w:rsidRDefault="00D354B1" w:rsidP="00D354B1">
      <w:pPr>
        <w:pStyle w:val="a0"/>
        <w:rPr>
          <w:lang w:eastAsia="ru-RU"/>
        </w:rPr>
      </w:pPr>
      <w:r>
        <w:rPr>
          <w:lang w:eastAsia="ru-RU"/>
        </w:rPr>
        <w:t xml:space="preserve"> — Вид корзины</w:t>
      </w:r>
    </w:p>
    <w:p w:rsidR="00D354B1" w:rsidRDefault="003E77C3" w:rsidP="00D354B1">
      <w:pPr>
        <w:pStyle w:val="2"/>
      </w:pPr>
      <w:bookmarkStart w:id="13" w:name="_Toc180002164"/>
      <w:r>
        <w:t>Программа «Восстановление системы»</w:t>
      </w:r>
      <w:bookmarkEnd w:id="13"/>
    </w:p>
    <w:p w:rsidR="003E774E" w:rsidRPr="003E774E" w:rsidRDefault="003E774E" w:rsidP="003E774E">
      <w:pPr>
        <w:pStyle w:val="a9"/>
      </w:pPr>
      <w:r w:rsidRPr="003E774E">
        <w:t xml:space="preserve">«Восстановление системы» — это компонент </w:t>
      </w:r>
      <w:proofErr w:type="spellStart"/>
      <w:r w:rsidRPr="003E774E">
        <w:t>Windows</w:t>
      </w:r>
      <w:proofErr w:type="spellEnd"/>
      <w:r w:rsidRPr="003E774E">
        <w:t xml:space="preserve"> 10, который отслеживает изменения и автоматически создает точки восстановления</w:t>
      </w:r>
      <w:r>
        <w:t xml:space="preserve"> (рисунок 7)</w:t>
      </w:r>
      <w:r w:rsidRPr="003E774E">
        <w:t>.</w:t>
      </w:r>
    </w:p>
    <w:p w:rsidR="00D354B1" w:rsidRPr="003E774E" w:rsidRDefault="00D354B1" w:rsidP="003E774E">
      <w:pPr>
        <w:pStyle w:val="a9"/>
      </w:pPr>
      <w:r w:rsidRPr="003E774E">
        <w:t>Задачи программы:</w:t>
      </w:r>
    </w:p>
    <w:p w:rsidR="00D354B1" w:rsidRDefault="00D354B1" w:rsidP="003E774E">
      <w:pPr>
        <w:pStyle w:val="a5"/>
      </w:pPr>
      <w:r>
        <w:t>Восстановление компьютера в предыдущее состояние при удалении или повреждении файлов. Программа отслеживает все диски и приложения, а при восстановлении переименовывает папки, если имена совпадают.</w:t>
      </w:r>
    </w:p>
    <w:p w:rsidR="00D354B1" w:rsidRDefault="00D354B1" w:rsidP="003E774E">
      <w:pPr>
        <w:pStyle w:val="a5"/>
      </w:pPr>
      <w:r>
        <w:t>Восстановление состояния без потери личных файлов и паролей. Файлы в папке «Мои документы» не восстанавливаются.</w:t>
      </w:r>
    </w:p>
    <w:p w:rsidR="00D354B1" w:rsidRDefault="00D354B1" w:rsidP="003E774E">
      <w:pPr>
        <w:pStyle w:val="a5"/>
      </w:pPr>
      <w:r>
        <w:t>Сохранение точек восстановления на 1-3 недели. Количество точек зависит от использования компьютера и доступного пространства на диске.</w:t>
      </w:r>
    </w:p>
    <w:p w:rsidR="00D354B1" w:rsidRDefault="00D354B1" w:rsidP="003E774E">
      <w:pPr>
        <w:pStyle w:val="a5"/>
      </w:pPr>
      <w:r>
        <w:t>Обнаружение дат точек восстановления через календарь. Для активно используемого компьютера будет больше точек восстановления.</w:t>
      </w:r>
    </w:p>
    <w:p w:rsidR="00D354B1" w:rsidRPr="003E774E" w:rsidRDefault="00D354B1" w:rsidP="003E774E">
      <w:pPr>
        <w:pStyle w:val="a9"/>
      </w:pPr>
      <w:r w:rsidRPr="003E774E">
        <w:t>Все операции восстановления обратимы: пользователь может отменить восстановление или выбрать другую точку. Типы точек восстановления:</w:t>
      </w:r>
    </w:p>
    <w:p w:rsidR="00D354B1" w:rsidRDefault="00D354B1" w:rsidP="003E774E">
      <w:pPr>
        <w:pStyle w:val="a5"/>
      </w:pPr>
      <w:r>
        <w:t>Контрольные точки исходной системы создаются при первом запуске компьютера после обновления.</w:t>
      </w:r>
    </w:p>
    <w:p w:rsidR="00D354B1" w:rsidRDefault="00D354B1" w:rsidP="003E774E">
      <w:pPr>
        <w:pStyle w:val="a5"/>
      </w:pPr>
      <w:r>
        <w:t>Контрольные точки системы создаются автоматически каждые 24 часа, даже без изменений.</w:t>
      </w:r>
    </w:p>
    <w:p w:rsidR="00D354B1" w:rsidRDefault="00D354B1" w:rsidP="003E774E">
      <w:pPr>
        <w:pStyle w:val="a5"/>
      </w:pPr>
      <w:r>
        <w:lastRenderedPageBreak/>
        <w:t>Точки восстановления установки программы создаются при установке новых программ.</w:t>
      </w:r>
    </w:p>
    <w:p w:rsidR="00D354B1" w:rsidRDefault="00D354B1" w:rsidP="003E774E">
      <w:pPr>
        <w:pStyle w:val="a5"/>
      </w:pPr>
      <w:r>
        <w:t xml:space="preserve">Точки восстановления для обновления </w:t>
      </w:r>
      <w:proofErr w:type="spellStart"/>
      <w:r>
        <w:t>Windows</w:t>
      </w:r>
      <w:proofErr w:type="spellEnd"/>
      <w:r>
        <w:t xml:space="preserve"> 10 создаются перед установкой обновлений.</w:t>
      </w:r>
    </w:p>
    <w:p w:rsidR="00D354B1" w:rsidRDefault="00D354B1" w:rsidP="003E774E">
      <w:pPr>
        <w:pStyle w:val="a5"/>
      </w:pPr>
      <w:r>
        <w:t>Собственные точки восстановления создаются вручную с помощью мастера.</w:t>
      </w:r>
    </w:p>
    <w:p w:rsidR="00D354B1" w:rsidRDefault="00D354B1" w:rsidP="003E774E">
      <w:pPr>
        <w:pStyle w:val="a5"/>
      </w:pPr>
      <w:r>
        <w:t>Точки восстановления неподписанных драйверов создаются при установке неподписанных драйверов.</w:t>
      </w:r>
    </w:p>
    <w:p w:rsidR="00D354B1" w:rsidRDefault="00D354B1" w:rsidP="003E774E">
      <w:pPr>
        <w:pStyle w:val="a5"/>
      </w:pPr>
      <w:r>
        <w:t xml:space="preserve">Точки восстановления программы </w:t>
      </w:r>
      <w:proofErr w:type="spellStart"/>
      <w:r>
        <w:t>Backup</w:t>
      </w:r>
      <w:proofErr w:type="spellEnd"/>
      <w:r>
        <w:t xml:space="preserve"> создаются перед архивированием.</w:t>
      </w:r>
    </w:p>
    <w:p w:rsidR="00D354B1" w:rsidRDefault="00D354B1" w:rsidP="003E774E">
      <w:pPr>
        <w:pStyle w:val="af0"/>
      </w:pPr>
      <w:r w:rsidRPr="00D354B1">
        <w:rPr>
          <w:noProof/>
        </w:rPr>
        <w:drawing>
          <wp:inline distT="0" distB="0" distL="0" distR="0" wp14:anchorId="7CFD1DF2" wp14:editId="7853636C">
            <wp:extent cx="3095625" cy="25302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9537" cy="25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4E" w:rsidRPr="003E774E" w:rsidRDefault="003E774E" w:rsidP="003E774E">
      <w:pPr>
        <w:pStyle w:val="a0"/>
        <w:rPr>
          <w:lang w:eastAsia="ru-RU"/>
        </w:rPr>
      </w:pPr>
      <w:r>
        <w:rPr>
          <w:lang w:eastAsia="ru-RU"/>
        </w:rPr>
        <w:t xml:space="preserve"> — Программа «Восстановление системы»</w:t>
      </w:r>
    </w:p>
    <w:p w:rsidR="00282281" w:rsidRPr="001547D9" w:rsidRDefault="00B32F9D" w:rsidP="00B32F9D">
      <w:pPr>
        <w:pStyle w:val="1"/>
      </w:pPr>
      <w:bookmarkStart w:id="14" w:name="_Toc180002165"/>
      <w:r>
        <w:lastRenderedPageBreak/>
        <w:t>Практическая часть</w:t>
      </w:r>
      <w:bookmarkEnd w:id="14"/>
    </w:p>
    <w:p w:rsidR="000C7CA8" w:rsidRDefault="000C7CA8" w:rsidP="000C7CA8">
      <w:pPr>
        <w:pStyle w:val="2"/>
      </w:pPr>
      <w:bookmarkStart w:id="15" w:name="_Toc180002166"/>
      <w:r>
        <w:t>Подробнее о программе «Восстановление системы»</w:t>
      </w:r>
      <w:bookmarkEnd w:id="15"/>
    </w:p>
    <w:p w:rsidR="00B33013" w:rsidRDefault="003E774E" w:rsidP="00B33013">
      <w:pPr>
        <w:pStyle w:val="a9"/>
      </w:pPr>
      <w:r>
        <w:t xml:space="preserve">Программа «Восстановление системы» — это встроенный инструмент </w:t>
      </w:r>
      <w:proofErr w:type="spellStart"/>
      <w:r>
        <w:t>Windows</w:t>
      </w:r>
      <w:proofErr w:type="spellEnd"/>
      <w:r>
        <w:t>, который позволяет откатить компьютер к предыдущему стабильному состоянию без потери личных файлов (документов, избранного, эл</w:t>
      </w:r>
      <w:r w:rsidR="00B33013">
        <w:t>ектронной почты). Она создаёт точки восстановления</w:t>
      </w:r>
      <w:r>
        <w:t>, фиксируя изменения в системе, такие как установка программ, драйверов или обновлений. Точки могут создаваться автоматически или вручную пользователем перед важными изменениями.</w:t>
      </w:r>
      <w:r w:rsidR="00B33013">
        <w:t xml:space="preserve"> </w:t>
      </w:r>
    </w:p>
    <w:p w:rsidR="00B33013" w:rsidRPr="00B33013" w:rsidRDefault="003E774E" w:rsidP="00B33013">
      <w:pPr>
        <w:pStyle w:val="a9"/>
      </w:pPr>
      <w:r w:rsidRPr="00B33013">
        <w:t>Основные функции</w:t>
      </w:r>
      <w:r w:rsidR="00B33013" w:rsidRPr="00B33013">
        <w:rPr>
          <w:rStyle w:val="30"/>
          <w:rFonts w:eastAsiaTheme="minorHAnsi" w:cstheme="minorBidi"/>
          <w:szCs w:val="28"/>
        </w:rPr>
        <w:t>:</w:t>
      </w:r>
    </w:p>
    <w:p w:rsidR="003E774E" w:rsidRDefault="003E774E" w:rsidP="003E774E">
      <w:pPr>
        <w:pStyle w:val="a5"/>
      </w:pPr>
      <w:r>
        <w:t>Восстановление системы при сбоях.</w:t>
      </w:r>
    </w:p>
    <w:p w:rsidR="003E774E" w:rsidRDefault="003E774E" w:rsidP="003E774E">
      <w:pPr>
        <w:pStyle w:val="a5"/>
      </w:pPr>
      <w:r>
        <w:t>Сохранение личных данных.</w:t>
      </w:r>
    </w:p>
    <w:p w:rsidR="003E774E" w:rsidRDefault="003E774E" w:rsidP="003E774E">
      <w:pPr>
        <w:pStyle w:val="a5"/>
      </w:pPr>
      <w:r>
        <w:t>Автоматическое создание точек восстановления при значительных изменениях.</w:t>
      </w:r>
    </w:p>
    <w:p w:rsidR="003E774E" w:rsidRDefault="003E774E" w:rsidP="00B33013">
      <w:pPr>
        <w:pStyle w:val="a5"/>
      </w:pPr>
      <w:r>
        <w:t>Возможность отмены восстановления или выбора другой точки.</w:t>
      </w:r>
    </w:p>
    <w:p w:rsidR="003E774E" w:rsidRDefault="003E774E" w:rsidP="00B33013">
      <w:pPr>
        <w:pStyle w:val="a9"/>
      </w:pPr>
      <w:r>
        <w:t>Типы точек восстановления</w:t>
      </w:r>
      <w:r w:rsidR="00B33013">
        <w:t>:</w:t>
      </w:r>
    </w:p>
    <w:p w:rsidR="003E774E" w:rsidRDefault="003E774E" w:rsidP="00B33013">
      <w:pPr>
        <w:pStyle w:val="a5"/>
      </w:pPr>
      <w:r>
        <w:t>Автоматические — создаются системой.</w:t>
      </w:r>
    </w:p>
    <w:p w:rsidR="003E774E" w:rsidRDefault="003E774E" w:rsidP="00B33013">
      <w:pPr>
        <w:pStyle w:val="a5"/>
      </w:pPr>
      <w:r>
        <w:t>Ручные — создаются пользователем.</w:t>
      </w:r>
    </w:p>
    <w:p w:rsidR="003E774E" w:rsidRDefault="003E774E" w:rsidP="00B33013">
      <w:pPr>
        <w:pStyle w:val="a5"/>
      </w:pPr>
      <w:r>
        <w:t>Для установки программ и обновлений — создаются перед установкой ПО.</w:t>
      </w:r>
    </w:p>
    <w:p w:rsidR="00B33013" w:rsidRDefault="00B33013" w:rsidP="00B33013">
      <w:pPr>
        <w:pStyle w:val="a9"/>
      </w:pPr>
      <w:r>
        <w:t xml:space="preserve">Точки восстановления работают так: они фиксируют системные файлы и реестр, позволяя вернуть систему к прошлому состоянию. Личные файлы не затрагиваются. </w:t>
      </w:r>
    </w:p>
    <w:p w:rsidR="00B33013" w:rsidRDefault="00B33013" w:rsidP="00B33013">
      <w:pPr>
        <w:pStyle w:val="a5"/>
        <w:numPr>
          <w:ilvl w:val="0"/>
          <w:numId w:val="0"/>
        </w:numPr>
        <w:ind w:left="709"/>
      </w:pPr>
    </w:p>
    <w:p w:rsidR="000C7CA8" w:rsidRDefault="000C7CA8" w:rsidP="000C7CA8">
      <w:pPr>
        <w:pStyle w:val="2"/>
      </w:pPr>
      <w:bookmarkStart w:id="16" w:name="_Toc180002167"/>
      <w:r>
        <w:t>Подробнее о программе архивации данных</w:t>
      </w:r>
      <w:bookmarkEnd w:id="16"/>
    </w:p>
    <w:p w:rsidR="00B33013" w:rsidRDefault="00B33013" w:rsidP="00B33013">
      <w:pPr>
        <w:pStyle w:val="a9"/>
        <w:rPr>
          <w:rFonts w:ascii="Times New Roman" w:hAnsi="Times New Roman"/>
        </w:rPr>
      </w:pPr>
      <w:r w:rsidRPr="00B33013">
        <w:t xml:space="preserve">Программа архивации данных </w:t>
      </w:r>
      <w:r>
        <w:t xml:space="preserve">в </w:t>
      </w:r>
      <w:proofErr w:type="spellStart"/>
      <w:r>
        <w:t>Windows</w:t>
      </w:r>
      <w:proofErr w:type="spellEnd"/>
      <w:r>
        <w:t xml:space="preserve"> предназначена для создания резервных копий важных файлов и восстановления их в случае сбоя системы или </w:t>
      </w:r>
      <w:r>
        <w:lastRenderedPageBreak/>
        <w:t>утраты данных. Она позволяет пользователям настраивать автоматическое создание архивов, что гарантирует сохранность данных при неисправностях или повреждении оборудования.</w:t>
      </w:r>
    </w:p>
    <w:p w:rsidR="00B33013" w:rsidRPr="007D7086" w:rsidRDefault="00B33013" w:rsidP="007D7086">
      <w:pPr>
        <w:pStyle w:val="a9"/>
      </w:pPr>
      <w:r w:rsidRPr="007D7086">
        <w:t xml:space="preserve">Основные возможности программы архивации данных в </w:t>
      </w:r>
      <w:proofErr w:type="spellStart"/>
      <w:r w:rsidRPr="007D7086">
        <w:t>Windows</w:t>
      </w:r>
      <w:proofErr w:type="spellEnd"/>
      <w:r w:rsidRPr="007D7086">
        <w:t>:</w:t>
      </w:r>
    </w:p>
    <w:p w:rsidR="00B33013" w:rsidRDefault="00B33013" w:rsidP="007D7086">
      <w:pPr>
        <w:pStyle w:val="a5"/>
      </w:pPr>
      <w:r w:rsidRPr="007D7086">
        <w:t>Создание резервных копий файлов и папок</w:t>
      </w:r>
      <w:r w:rsidR="007D7086" w:rsidRPr="007D7086">
        <w:t>.</w:t>
      </w:r>
      <w:r w:rsidR="007D7086">
        <w:t xml:space="preserve"> </w:t>
      </w:r>
      <w:r>
        <w:t>Пользователь может выбрать, какие именно файлы или папки нужно сохранить. Это могут быть документы, фотографии, видео и другие важные данные.</w:t>
      </w:r>
      <w:r w:rsidR="007D7086">
        <w:t xml:space="preserve"> </w:t>
      </w:r>
      <w:r>
        <w:t>Архив может создаваться на внешних носителях (</w:t>
      </w:r>
      <w:proofErr w:type="spellStart"/>
      <w:r>
        <w:t>флешках</w:t>
      </w:r>
      <w:proofErr w:type="spellEnd"/>
      <w:r>
        <w:t>, внешних жестких дисках) или в сетевом расположении.</w:t>
      </w:r>
    </w:p>
    <w:p w:rsidR="00B33013" w:rsidRPr="007D7086" w:rsidRDefault="00B33013" w:rsidP="007D7086">
      <w:pPr>
        <w:pStyle w:val="a5"/>
      </w:pPr>
      <w:r w:rsidRPr="007D7086">
        <w:rPr>
          <w:rStyle w:val="aff8"/>
          <w:b w:val="0"/>
          <w:bCs w:val="0"/>
        </w:rPr>
        <w:t>Полное и инкрементное резервирование</w:t>
      </w:r>
      <w:r w:rsidR="007D7086" w:rsidRPr="007D7086">
        <w:t xml:space="preserve">. </w:t>
      </w:r>
      <w:r w:rsidR="007D7086" w:rsidRPr="007D7086">
        <w:rPr>
          <w:rStyle w:val="aff8"/>
          <w:b w:val="0"/>
          <w:bCs w:val="0"/>
        </w:rPr>
        <w:t>П</w:t>
      </w:r>
      <w:r w:rsidRPr="007D7086">
        <w:rPr>
          <w:rStyle w:val="aff8"/>
          <w:b w:val="0"/>
          <w:bCs w:val="0"/>
        </w:rPr>
        <w:t>олная резервная копия</w:t>
      </w:r>
      <w:r w:rsidRPr="007D7086">
        <w:t>: сохраняет все данные на устройстве целиком.</w:t>
      </w:r>
      <w:r w:rsidR="007D7086" w:rsidRPr="007D7086">
        <w:t xml:space="preserve"> </w:t>
      </w:r>
      <w:r w:rsidRPr="007D7086">
        <w:rPr>
          <w:rStyle w:val="aff8"/>
          <w:b w:val="0"/>
          <w:bCs w:val="0"/>
        </w:rPr>
        <w:t>Инкрементная копия</w:t>
      </w:r>
      <w:r w:rsidRPr="007D7086">
        <w:t>: добавляет в архив только те файлы, которые изменились с момента последнего резервирования, экономя место и ускоряя процесс.</w:t>
      </w:r>
    </w:p>
    <w:p w:rsidR="00B33013" w:rsidRPr="007D7086" w:rsidRDefault="00B33013" w:rsidP="007D7086">
      <w:pPr>
        <w:pStyle w:val="a5"/>
      </w:pPr>
      <w:r w:rsidRPr="007D7086">
        <w:rPr>
          <w:rStyle w:val="aff8"/>
          <w:b w:val="0"/>
          <w:bCs w:val="0"/>
        </w:rPr>
        <w:t>Автоматизация резервного копирования</w:t>
      </w:r>
      <w:r w:rsidR="007D7086" w:rsidRPr="007D7086">
        <w:t xml:space="preserve">. </w:t>
      </w:r>
      <w:r w:rsidRPr="007D7086">
        <w:t>Программа позволяет настроить регулярное автоматическое создание резервных копий. Пользователь может выбрать график архивации (ежедневно, еженедельно и т.д.), и система будет автоматически выполнять эти операции в фоновом режиме.</w:t>
      </w:r>
    </w:p>
    <w:p w:rsidR="00B33013" w:rsidRPr="007D7086" w:rsidRDefault="00B33013" w:rsidP="007D7086">
      <w:pPr>
        <w:pStyle w:val="a5"/>
      </w:pPr>
      <w:r w:rsidRPr="007D7086">
        <w:rPr>
          <w:rStyle w:val="aff8"/>
          <w:b w:val="0"/>
          <w:bCs w:val="0"/>
        </w:rPr>
        <w:t>Восстановление системы</w:t>
      </w:r>
      <w:r w:rsidR="007D7086" w:rsidRPr="007D7086">
        <w:t xml:space="preserve">. </w:t>
      </w:r>
      <w:r w:rsidRPr="007D7086">
        <w:t>В случае поломки или удаления файлов программа позволяет восстановить данные из резервных копий. Это может быть восстановление как отдельных файлов, так и системы целиком.</w:t>
      </w:r>
    </w:p>
    <w:p w:rsidR="00B33013" w:rsidRPr="007D7086" w:rsidRDefault="00B33013" w:rsidP="007D7086">
      <w:pPr>
        <w:pStyle w:val="a5"/>
      </w:pPr>
      <w:r w:rsidRPr="007D7086">
        <w:rPr>
          <w:rStyle w:val="aff8"/>
          <w:b w:val="0"/>
          <w:bCs w:val="0"/>
        </w:rPr>
        <w:t>История файлов</w:t>
      </w:r>
      <w:r w:rsidR="007D7086" w:rsidRPr="007D7086">
        <w:t xml:space="preserve">. </w:t>
      </w:r>
      <w:proofErr w:type="spellStart"/>
      <w:r w:rsidRPr="007D7086">
        <w:t>Windows</w:t>
      </w:r>
      <w:proofErr w:type="spellEnd"/>
      <w:r w:rsidRPr="007D7086">
        <w:t xml:space="preserve"> также предлагает функцию </w:t>
      </w:r>
      <w:r w:rsidR="007D7086">
        <w:rPr>
          <w:rStyle w:val="aff8"/>
          <w:b w:val="0"/>
          <w:bCs w:val="0"/>
        </w:rPr>
        <w:t>«История файлов»</w:t>
      </w:r>
      <w:r w:rsidRPr="007D7086">
        <w:t>, которая отслеживает изменения в документах и сохраняет их предыдущие версии, позволяя восстанавливать не только удаленные файлы, но и их ранние версии.</w:t>
      </w:r>
    </w:p>
    <w:p w:rsidR="008B5942" w:rsidRPr="008B5942" w:rsidRDefault="008B5942" w:rsidP="008B5942">
      <w:pPr>
        <w:pStyle w:val="a9"/>
      </w:pPr>
      <w:bookmarkStart w:id="17" w:name="_GoBack"/>
      <w:bookmarkEnd w:id="17"/>
    </w:p>
    <w:p w:rsidR="00282281" w:rsidRDefault="00282281" w:rsidP="00282281">
      <w:pPr>
        <w:pStyle w:val="ad"/>
        <w:rPr>
          <w:rStyle w:val="af"/>
          <w:noProof/>
          <w:vanish w:val="0"/>
        </w:rPr>
      </w:pPr>
      <w:bookmarkStart w:id="18" w:name="_Toc177496519"/>
      <w:bookmarkStart w:id="19" w:name="_Toc177497011"/>
      <w:bookmarkStart w:id="20" w:name="_Toc177497062"/>
      <w:bookmarkStart w:id="21" w:name="_Toc180002168"/>
      <w:r>
        <w:rPr>
          <w:rStyle w:val="af"/>
          <w:noProof/>
          <w:vanish w:val="0"/>
        </w:rPr>
        <w:lastRenderedPageBreak/>
        <w:t>Заключение</w:t>
      </w:r>
      <w:bookmarkEnd w:id="18"/>
      <w:bookmarkEnd w:id="19"/>
      <w:bookmarkEnd w:id="20"/>
      <w:bookmarkEnd w:id="21"/>
    </w:p>
    <w:p w:rsidR="000C7CA8" w:rsidRDefault="000C7CA8" w:rsidP="000C7CA8">
      <w:pPr>
        <w:pStyle w:val="a9"/>
      </w:pPr>
    </w:p>
    <w:p w:rsidR="000C7CA8" w:rsidRPr="000C7CA8" w:rsidRDefault="000C7CA8" w:rsidP="000C7CA8">
      <w:pPr>
        <w:pStyle w:val="a9"/>
      </w:pPr>
      <w:r w:rsidRPr="000C7CA8">
        <w:t xml:space="preserve">В ходе выполнения данной лабораторной работы были изучены основные утилиты операционной системы </w:t>
      </w:r>
      <w:proofErr w:type="spellStart"/>
      <w:r w:rsidRPr="000C7CA8">
        <w:t>Windows</w:t>
      </w:r>
      <w:proofErr w:type="spellEnd"/>
      <w:r w:rsidRPr="000C7CA8">
        <w:t xml:space="preserve"> 10, их назначение и возможности применения для управления и обслуживания компьютерной системы. Мы получили практические навыки использования таких инструментов, как утилиты для дефрагментации и проверки дисков, архивирования данных и других вспомогательных программ, входящих в состав ОС.</w:t>
      </w:r>
    </w:p>
    <w:p w:rsidR="000C7CA8" w:rsidRPr="000C7CA8" w:rsidRDefault="000C7CA8" w:rsidP="000C7CA8">
      <w:pPr>
        <w:pStyle w:val="a9"/>
      </w:pPr>
      <w:r w:rsidRPr="000C7CA8">
        <w:t xml:space="preserve">Использование встроенных утилит </w:t>
      </w:r>
      <w:proofErr w:type="spellStart"/>
      <w:r w:rsidRPr="000C7CA8">
        <w:t>Windows</w:t>
      </w:r>
      <w:proofErr w:type="spellEnd"/>
      <w:r w:rsidRPr="000C7CA8">
        <w:t xml:space="preserve"> 10 </w:t>
      </w:r>
      <w:r w:rsidR="006C75E9">
        <w:t>важно</w:t>
      </w:r>
      <w:r w:rsidRPr="000C7CA8">
        <w:t xml:space="preserve"> для обеспечения стабильной и эффективной работы системы. Эти инструменты позволяют контролировать состояние дисков, проводить диагностику и поддерживать оптимальную производительность компьютера. Полученные навыки помогут в будущем эффективно решать задачи сопровождения и администрирования компьютерной системы.</w:t>
      </w:r>
    </w:p>
    <w:p w:rsidR="00F01C2D" w:rsidRPr="00BA7CCC" w:rsidRDefault="00F01C2D" w:rsidP="00F01C2D">
      <w:pPr>
        <w:pStyle w:val="ad"/>
        <w:rPr>
          <w:rStyle w:val="af"/>
          <w:noProof/>
          <w:vanish w:val="0"/>
        </w:rPr>
      </w:pPr>
      <w:bookmarkStart w:id="22" w:name="_Toc180002169"/>
      <w:r>
        <w:rPr>
          <w:rStyle w:val="af"/>
          <w:noProof/>
          <w:vanish w:val="0"/>
        </w:rPr>
        <w:lastRenderedPageBreak/>
        <w:t>Список</w:t>
      </w:r>
      <w:r w:rsidRPr="00BA7CCC">
        <w:rPr>
          <w:rStyle w:val="af"/>
          <w:noProof/>
          <w:vanish w:val="0"/>
        </w:rPr>
        <w:t xml:space="preserve"> </w:t>
      </w:r>
      <w:r>
        <w:rPr>
          <w:rStyle w:val="af"/>
          <w:noProof/>
          <w:vanish w:val="0"/>
        </w:rPr>
        <w:t>использованных</w:t>
      </w:r>
      <w:r w:rsidRPr="00BA7CCC">
        <w:rPr>
          <w:rStyle w:val="af"/>
          <w:noProof/>
          <w:vanish w:val="0"/>
        </w:rPr>
        <w:t xml:space="preserve"> </w:t>
      </w:r>
      <w:r>
        <w:rPr>
          <w:rStyle w:val="af"/>
          <w:noProof/>
          <w:vanish w:val="0"/>
        </w:rPr>
        <w:t>источников</w:t>
      </w:r>
      <w:bookmarkEnd w:id="22"/>
    </w:p>
    <w:p w:rsidR="00C1647C" w:rsidRPr="008F58F4" w:rsidRDefault="0008572F" w:rsidP="008F58F4">
      <w:pPr>
        <w:pStyle w:val="a9"/>
      </w:pPr>
      <w:r w:rsidRPr="008F58F4">
        <w:t xml:space="preserve">1. </w:t>
      </w:r>
      <w:proofErr w:type="spellStart"/>
      <w:r w:rsidRPr="008F58F4">
        <w:t>Нужнов</w:t>
      </w:r>
      <w:proofErr w:type="spellEnd"/>
      <w:r w:rsidRPr="008F58F4">
        <w:t xml:space="preserve">, Е. В. / Методические указания к выполнению комплекса лабораторных работ по общеинститутской дисциплине «Операционные системы» / Е. В. </w:t>
      </w:r>
      <w:proofErr w:type="spellStart"/>
      <w:r w:rsidRPr="008F58F4">
        <w:t>Нужнов</w:t>
      </w:r>
      <w:proofErr w:type="spellEnd"/>
      <w:r w:rsidRPr="008F58F4">
        <w:t>, А. Н. Самойлов, С. Н. Дроздов</w:t>
      </w:r>
      <w:r w:rsidR="00896EBF" w:rsidRPr="008F58F4">
        <w:t>, М. Д. Сеченов</w:t>
      </w:r>
      <w:r w:rsidRPr="008F58F4">
        <w:t xml:space="preserve"> / [текст] / </w:t>
      </w:r>
      <w:r w:rsidR="00896EBF" w:rsidRPr="008F58F4">
        <w:t>Южный федеральный университет. – Таганрог: Издательство Южного федерального университета, 2023. – 145 с.</w:t>
      </w:r>
    </w:p>
    <w:sectPr w:rsidR="00C1647C" w:rsidRPr="008F58F4" w:rsidSect="00272EB4">
      <w:footerReference w:type="default" r:id="rId19"/>
      <w:pgSz w:w="11906" w:h="16838" w:code="9"/>
      <w:pgMar w:top="851" w:right="851" w:bottom="851" w:left="1418" w:header="567" w:footer="1225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4E8" w:rsidRDefault="001514E8" w:rsidP="007A022D">
      <w:r>
        <w:separator/>
      </w:r>
    </w:p>
  </w:endnote>
  <w:endnote w:type="continuationSeparator" w:id="0">
    <w:p w:rsidR="001514E8" w:rsidRDefault="001514E8" w:rsidP="007A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7F7" w:rsidRDefault="00C417F7" w:rsidP="004F5D1C">
    <w:pPr>
      <w:pStyle w:val="af6"/>
      <w:ind w:left="4247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820747"/>
      <w:docPartObj>
        <w:docPartGallery w:val="Page Numbers (Bottom of Page)"/>
        <w:docPartUnique/>
      </w:docPartObj>
    </w:sdtPr>
    <w:sdtEndPr/>
    <w:sdtContent>
      <w:p w:rsidR="00272EB4" w:rsidRDefault="00272EB4" w:rsidP="00272EB4">
        <w:pPr>
          <w:pStyle w:val="af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0DA4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4E8" w:rsidRDefault="001514E8" w:rsidP="007A022D">
      <w:r>
        <w:separator/>
      </w:r>
    </w:p>
  </w:footnote>
  <w:footnote w:type="continuationSeparator" w:id="0">
    <w:p w:rsidR="001514E8" w:rsidRDefault="001514E8" w:rsidP="007A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7733"/>
    <w:multiLevelType w:val="multilevel"/>
    <w:tmpl w:val="5DCA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C6D7A"/>
    <w:multiLevelType w:val="hybridMultilevel"/>
    <w:tmpl w:val="D052586C"/>
    <w:name w:val="Images22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5207"/>
    <w:multiLevelType w:val="multilevel"/>
    <w:tmpl w:val="4DB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72AA1"/>
    <w:multiLevelType w:val="multilevel"/>
    <w:tmpl w:val="0419001F"/>
    <w:name w:val="Images2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B05A5F"/>
    <w:multiLevelType w:val="hybridMultilevel"/>
    <w:tmpl w:val="3A64620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A402C7"/>
    <w:multiLevelType w:val="multilevel"/>
    <w:tmpl w:val="6CE28B30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8D26D63"/>
    <w:multiLevelType w:val="hybridMultilevel"/>
    <w:tmpl w:val="CC906D40"/>
    <w:lvl w:ilvl="0" w:tplc="2312E038">
      <w:start w:val="1"/>
      <w:numFmt w:val="russianLower"/>
      <w:pStyle w:val="a1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272987"/>
    <w:multiLevelType w:val="multilevel"/>
    <w:tmpl w:val="ADA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27DFA"/>
    <w:multiLevelType w:val="multilevel"/>
    <w:tmpl w:val="04190023"/>
    <w:name w:val="Images222222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1E5715AE"/>
    <w:multiLevelType w:val="multilevel"/>
    <w:tmpl w:val="0419001F"/>
    <w:name w:val="Images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0C7446"/>
    <w:multiLevelType w:val="multilevel"/>
    <w:tmpl w:val="6CE28B30"/>
    <w:numStyleLink w:val="a"/>
  </w:abstractNum>
  <w:abstractNum w:abstractNumId="11" w15:restartNumberingAfterBreak="0">
    <w:nsid w:val="32AA658E"/>
    <w:multiLevelType w:val="multilevel"/>
    <w:tmpl w:val="B29CA7AE"/>
    <w:name w:val="Equations2"/>
    <w:numStyleLink w:val="a2"/>
  </w:abstractNum>
  <w:abstractNum w:abstractNumId="12" w15:restartNumberingAfterBreak="0">
    <w:nsid w:val="41065456"/>
    <w:multiLevelType w:val="multilevel"/>
    <w:tmpl w:val="4B4C2E20"/>
    <w:styleLink w:val="a3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2"/>
      <w:pStyle w:val="a4"/>
      <w:suff w:val="space"/>
      <w:lvlText w:val="%1.%2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4BDE5813"/>
    <w:multiLevelType w:val="multilevel"/>
    <w:tmpl w:val="0419001F"/>
    <w:name w:val="Images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0A4DBE"/>
    <w:multiLevelType w:val="hybridMultilevel"/>
    <w:tmpl w:val="0B122184"/>
    <w:lvl w:ilvl="0" w:tplc="29E6E030">
      <w:start w:val="1"/>
      <w:numFmt w:val="bullet"/>
      <w:pStyle w:val="a5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850A72"/>
    <w:multiLevelType w:val="multilevel"/>
    <w:tmpl w:val="B29CA7AE"/>
    <w:name w:val="Equations"/>
    <w:styleLink w:val="a2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7C66D0B"/>
    <w:multiLevelType w:val="multilevel"/>
    <w:tmpl w:val="6E009398"/>
    <w:styleLink w:val="a6"/>
    <w:lvl w:ilvl="0">
      <w:start w:val="1"/>
      <w:numFmt w:val="decimal"/>
      <w:pStyle w:val="a7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97B67F0"/>
    <w:multiLevelType w:val="multilevel"/>
    <w:tmpl w:val="0419001D"/>
    <w:name w:val="Images222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B5B18CE"/>
    <w:multiLevelType w:val="multilevel"/>
    <w:tmpl w:val="4B4C2E20"/>
    <w:numStyleLink w:val="a3"/>
  </w:abstractNum>
  <w:num w:numId="1">
    <w:abstractNumId w:val="12"/>
  </w:num>
  <w:num w:numId="2">
    <w:abstractNumId w:val="14"/>
  </w:num>
  <w:num w:numId="3">
    <w:abstractNumId w:val="6"/>
  </w:num>
  <w:num w:numId="4">
    <w:abstractNumId w:val="4"/>
  </w:num>
  <w:num w:numId="5">
    <w:abstractNumId w:val="5"/>
  </w:num>
  <w:num w:numId="6">
    <w:abstractNumId w:val="16"/>
  </w:num>
  <w:num w:numId="7">
    <w:abstractNumId w:val="15"/>
  </w:num>
  <w:num w:numId="8">
    <w:abstractNumId w:val="1"/>
  </w:num>
  <w:num w:numId="9">
    <w:abstractNumId w:val="18"/>
  </w:num>
  <w:num w:numId="10">
    <w:abstractNumId w:val="10"/>
  </w:num>
  <w:num w:numId="11">
    <w:abstractNumId w:val="1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2"/>
  </w:num>
  <w:num w:numId="15">
    <w:abstractNumId w:val="7"/>
  </w:num>
  <w:num w:numId="1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AE"/>
    <w:rsid w:val="0001699C"/>
    <w:rsid w:val="000346A0"/>
    <w:rsid w:val="000415BD"/>
    <w:rsid w:val="00053F4B"/>
    <w:rsid w:val="000669A0"/>
    <w:rsid w:val="0008401A"/>
    <w:rsid w:val="0008572F"/>
    <w:rsid w:val="0009003E"/>
    <w:rsid w:val="000C7CA8"/>
    <w:rsid w:val="000F0A3B"/>
    <w:rsid w:val="0012761C"/>
    <w:rsid w:val="001350A9"/>
    <w:rsid w:val="001514E8"/>
    <w:rsid w:val="001547D9"/>
    <w:rsid w:val="00160A3D"/>
    <w:rsid w:val="001721A6"/>
    <w:rsid w:val="0017381A"/>
    <w:rsid w:val="0019653F"/>
    <w:rsid w:val="001A7AD9"/>
    <w:rsid w:val="001E5331"/>
    <w:rsid w:val="002004D4"/>
    <w:rsid w:val="00204223"/>
    <w:rsid w:val="0024362C"/>
    <w:rsid w:val="00260ECA"/>
    <w:rsid w:val="002665AA"/>
    <w:rsid w:val="00272EB4"/>
    <w:rsid w:val="00282281"/>
    <w:rsid w:val="002935BA"/>
    <w:rsid w:val="002B5E8C"/>
    <w:rsid w:val="002B64B9"/>
    <w:rsid w:val="002D39C5"/>
    <w:rsid w:val="002D5F6B"/>
    <w:rsid w:val="0030576D"/>
    <w:rsid w:val="003172D9"/>
    <w:rsid w:val="00334712"/>
    <w:rsid w:val="003531D9"/>
    <w:rsid w:val="003B32DB"/>
    <w:rsid w:val="003E774E"/>
    <w:rsid w:val="003E77C3"/>
    <w:rsid w:val="00404B0C"/>
    <w:rsid w:val="0040648E"/>
    <w:rsid w:val="00416198"/>
    <w:rsid w:val="00417DEF"/>
    <w:rsid w:val="00420B36"/>
    <w:rsid w:val="00450CC9"/>
    <w:rsid w:val="00456CD0"/>
    <w:rsid w:val="00470AC7"/>
    <w:rsid w:val="0048064B"/>
    <w:rsid w:val="00491805"/>
    <w:rsid w:val="00496589"/>
    <w:rsid w:val="00496FDC"/>
    <w:rsid w:val="004B544B"/>
    <w:rsid w:val="004C563B"/>
    <w:rsid w:val="004F5D1C"/>
    <w:rsid w:val="00512535"/>
    <w:rsid w:val="00520DA4"/>
    <w:rsid w:val="00547FA5"/>
    <w:rsid w:val="00566EDF"/>
    <w:rsid w:val="00571C7D"/>
    <w:rsid w:val="00591731"/>
    <w:rsid w:val="005B41D9"/>
    <w:rsid w:val="005D5642"/>
    <w:rsid w:val="005D6616"/>
    <w:rsid w:val="005F4A74"/>
    <w:rsid w:val="00604E0C"/>
    <w:rsid w:val="00610C8F"/>
    <w:rsid w:val="006213FF"/>
    <w:rsid w:val="00627BE1"/>
    <w:rsid w:val="0063520F"/>
    <w:rsid w:val="0065533D"/>
    <w:rsid w:val="0068656D"/>
    <w:rsid w:val="00694AB5"/>
    <w:rsid w:val="006A3AFC"/>
    <w:rsid w:val="006C123A"/>
    <w:rsid w:val="006C75E9"/>
    <w:rsid w:val="006F5F51"/>
    <w:rsid w:val="0073683C"/>
    <w:rsid w:val="007430E4"/>
    <w:rsid w:val="00753771"/>
    <w:rsid w:val="00763C3C"/>
    <w:rsid w:val="00764DE6"/>
    <w:rsid w:val="007843F6"/>
    <w:rsid w:val="00793B6D"/>
    <w:rsid w:val="007A022D"/>
    <w:rsid w:val="007A2866"/>
    <w:rsid w:val="007D119E"/>
    <w:rsid w:val="007D5AB3"/>
    <w:rsid w:val="007D7086"/>
    <w:rsid w:val="007E6A70"/>
    <w:rsid w:val="0083482F"/>
    <w:rsid w:val="00835DB0"/>
    <w:rsid w:val="00840A0C"/>
    <w:rsid w:val="00856ECC"/>
    <w:rsid w:val="00860BF6"/>
    <w:rsid w:val="0086335A"/>
    <w:rsid w:val="0089567D"/>
    <w:rsid w:val="00896EBF"/>
    <w:rsid w:val="008B5942"/>
    <w:rsid w:val="008C0360"/>
    <w:rsid w:val="008D400C"/>
    <w:rsid w:val="008E2DFA"/>
    <w:rsid w:val="008F58F4"/>
    <w:rsid w:val="0090391B"/>
    <w:rsid w:val="00912832"/>
    <w:rsid w:val="00921087"/>
    <w:rsid w:val="00945A48"/>
    <w:rsid w:val="00952664"/>
    <w:rsid w:val="00971679"/>
    <w:rsid w:val="00984F47"/>
    <w:rsid w:val="00991731"/>
    <w:rsid w:val="009D2D24"/>
    <w:rsid w:val="009E47AB"/>
    <w:rsid w:val="009F1EEE"/>
    <w:rsid w:val="009F540C"/>
    <w:rsid w:val="00A03716"/>
    <w:rsid w:val="00A10550"/>
    <w:rsid w:val="00A1762A"/>
    <w:rsid w:val="00A26FDA"/>
    <w:rsid w:val="00A308B0"/>
    <w:rsid w:val="00A4155E"/>
    <w:rsid w:val="00A435D6"/>
    <w:rsid w:val="00A64C43"/>
    <w:rsid w:val="00A8333F"/>
    <w:rsid w:val="00A851BF"/>
    <w:rsid w:val="00A92D01"/>
    <w:rsid w:val="00AA4104"/>
    <w:rsid w:val="00AB4C60"/>
    <w:rsid w:val="00B27A26"/>
    <w:rsid w:val="00B32F9D"/>
    <w:rsid w:val="00B33013"/>
    <w:rsid w:val="00B3610B"/>
    <w:rsid w:val="00B87E6A"/>
    <w:rsid w:val="00B937AE"/>
    <w:rsid w:val="00B948FE"/>
    <w:rsid w:val="00BA7CCC"/>
    <w:rsid w:val="00BD042B"/>
    <w:rsid w:val="00C1647C"/>
    <w:rsid w:val="00C17721"/>
    <w:rsid w:val="00C21DAE"/>
    <w:rsid w:val="00C417F7"/>
    <w:rsid w:val="00C63863"/>
    <w:rsid w:val="00C87FA7"/>
    <w:rsid w:val="00CA4F5D"/>
    <w:rsid w:val="00CA54A7"/>
    <w:rsid w:val="00CD2B71"/>
    <w:rsid w:val="00CE1AA7"/>
    <w:rsid w:val="00CF43C3"/>
    <w:rsid w:val="00D354B1"/>
    <w:rsid w:val="00D46816"/>
    <w:rsid w:val="00D70107"/>
    <w:rsid w:val="00D7047F"/>
    <w:rsid w:val="00D81843"/>
    <w:rsid w:val="00D91718"/>
    <w:rsid w:val="00D9364C"/>
    <w:rsid w:val="00E108D7"/>
    <w:rsid w:val="00E21E98"/>
    <w:rsid w:val="00E25341"/>
    <w:rsid w:val="00E25A81"/>
    <w:rsid w:val="00E30D9D"/>
    <w:rsid w:val="00E37F56"/>
    <w:rsid w:val="00E44026"/>
    <w:rsid w:val="00E47A31"/>
    <w:rsid w:val="00E55A61"/>
    <w:rsid w:val="00E65E8F"/>
    <w:rsid w:val="00E66007"/>
    <w:rsid w:val="00E8271E"/>
    <w:rsid w:val="00EA5F91"/>
    <w:rsid w:val="00EC2D4D"/>
    <w:rsid w:val="00EE2099"/>
    <w:rsid w:val="00F01C2D"/>
    <w:rsid w:val="00F059E7"/>
    <w:rsid w:val="00F1490A"/>
    <w:rsid w:val="00F40007"/>
    <w:rsid w:val="00F56D99"/>
    <w:rsid w:val="00F72F50"/>
    <w:rsid w:val="00F80EB3"/>
    <w:rsid w:val="00FA5F61"/>
    <w:rsid w:val="00FC2C55"/>
    <w:rsid w:val="00FD72DA"/>
    <w:rsid w:val="00FF0D2B"/>
  </w:rsids>
  <m:mathPr>
    <m:mathFont m:val="Cambria Math"/>
    <m:brkBin m:val="repeat"/>
    <m:brkBinSub m:val="--"/>
    <m:smallFrac m:val="0"/>
    <m:dispDef m:val="0"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911FC12"/>
  <w15:chartTrackingRefBased/>
  <w15:docId w15:val="{4ED2A6AF-4F4F-46BB-8FBF-878CF5A5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1547D9"/>
    <w:rPr>
      <w:rFonts w:asciiTheme="minorHAnsi" w:hAnsiTheme="minorHAnsi"/>
    </w:rPr>
  </w:style>
  <w:style w:type="paragraph" w:styleId="1">
    <w:name w:val="heading 1"/>
    <w:aliases w:val="Заголовок 1 (заголовок раздела)"/>
    <w:basedOn w:val="a8"/>
    <w:next w:val="a9"/>
    <w:link w:val="10"/>
    <w:uiPriority w:val="9"/>
    <w:qFormat/>
    <w:rsid w:val="00BA7CCC"/>
    <w:pPr>
      <w:keepNext/>
      <w:keepLines/>
      <w:pageBreakBefore/>
      <w:numPr>
        <w:numId w:val="9"/>
      </w:numPr>
      <w:suppressAutoHyphens/>
      <w:spacing w:after="420" w:line="36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aliases w:val="Заголовок 2 (заголовок подраздела)"/>
    <w:basedOn w:val="a8"/>
    <w:next w:val="a9"/>
    <w:link w:val="20"/>
    <w:uiPriority w:val="9"/>
    <w:unhideWhenUsed/>
    <w:qFormat/>
    <w:rsid w:val="0017381A"/>
    <w:pPr>
      <w:keepNext/>
      <w:keepLines/>
      <w:numPr>
        <w:ilvl w:val="1"/>
        <w:numId w:val="9"/>
      </w:numPr>
      <w:suppressAutoHyphens/>
      <w:spacing w:before="280" w:after="280" w:line="36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aliases w:val="Заголовок 3 (заголовок пункта)"/>
    <w:basedOn w:val="a8"/>
    <w:next w:val="a9"/>
    <w:link w:val="30"/>
    <w:uiPriority w:val="9"/>
    <w:unhideWhenUsed/>
    <w:qFormat/>
    <w:rsid w:val="0017381A"/>
    <w:pPr>
      <w:keepNext/>
      <w:keepLines/>
      <w:numPr>
        <w:ilvl w:val="2"/>
        <w:numId w:val="9"/>
      </w:numPr>
      <w:suppressAutoHyphens/>
      <w:spacing w:before="280" w:line="360" w:lineRule="auto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F80EB3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F80EB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F80EB3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F80EB3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F80EB3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F80EB3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(заголовок раздела) Знак"/>
    <w:basedOn w:val="aa"/>
    <w:link w:val="1"/>
    <w:uiPriority w:val="9"/>
    <w:rsid w:val="00BA7CCC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a"/>
    <w:link w:val="2"/>
    <w:uiPriority w:val="9"/>
    <w:rsid w:val="00627BE1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a"/>
    <w:link w:val="3"/>
    <w:uiPriority w:val="9"/>
    <w:rsid w:val="00627BE1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a"/>
    <w:link w:val="4"/>
    <w:uiPriority w:val="9"/>
    <w:semiHidden/>
    <w:rsid w:val="00496589"/>
    <w:rPr>
      <w:rFonts w:ascii="Times New Roman" w:eastAsiaTheme="majorEastAsia" w:hAnsi="Times New Roman" w:cstheme="majorBidi"/>
      <w:iCs/>
      <w:sz w:val="28"/>
    </w:rPr>
  </w:style>
  <w:style w:type="numbering" w:customStyle="1" w:styleId="a3">
    <w:name w:val="Многоуровневый список (для заголовков)"/>
    <w:uiPriority w:val="99"/>
    <w:rsid w:val="00F80EB3"/>
    <w:pPr>
      <w:numPr>
        <w:numId w:val="1"/>
      </w:numPr>
    </w:pPr>
  </w:style>
  <w:style w:type="paragraph" w:customStyle="1" w:styleId="ad">
    <w:name w:val="Заголовок структурного элемента"/>
    <w:basedOn w:val="1"/>
    <w:next w:val="a9"/>
    <w:link w:val="ae"/>
    <w:qFormat/>
    <w:rsid w:val="0024362C"/>
    <w:pPr>
      <w:numPr>
        <w:numId w:val="0"/>
      </w:numPr>
      <w:jc w:val="center"/>
    </w:pPr>
    <w:rPr>
      <w:rFonts w:asciiTheme="minorHAnsi" w:hAnsiTheme="minorHAnsi"/>
      <w:caps/>
    </w:rPr>
  </w:style>
  <w:style w:type="character" w:customStyle="1" w:styleId="50">
    <w:name w:val="Заголовок 5 Знак"/>
    <w:basedOn w:val="aa"/>
    <w:link w:val="5"/>
    <w:uiPriority w:val="9"/>
    <w:semiHidden/>
    <w:rsid w:val="0049658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a"/>
    <w:link w:val="6"/>
    <w:uiPriority w:val="9"/>
    <w:semiHidden/>
    <w:rsid w:val="0049658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a"/>
    <w:link w:val="7"/>
    <w:uiPriority w:val="9"/>
    <w:semiHidden/>
    <w:rsid w:val="0049658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a"/>
    <w:link w:val="8"/>
    <w:uiPriority w:val="9"/>
    <w:semiHidden/>
    <w:rsid w:val="004965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a"/>
    <w:link w:val="9"/>
    <w:uiPriority w:val="9"/>
    <w:semiHidden/>
    <w:rsid w:val="004965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5">
    <w:name w:val="Список маркированный (тире)"/>
    <w:basedOn w:val="a9"/>
    <w:qFormat/>
    <w:rsid w:val="00AB4C60"/>
    <w:pPr>
      <w:numPr>
        <w:numId w:val="2"/>
      </w:numPr>
      <w:tabs>
        <w:tab w:val="left" w:pos="992"/>
      </w:tabs>
      <w:spacing w:after="140"/>
      <w:contextualSpacing/>
    </w:pPr>
  </w:style>
  <w:style w:type="paragraph" w:customStyle="1" w:styleId="a1">
    <w:name w:val="Список нумерованный (абв)"/>
    <w:basedOn w:val="a9"/>
    <w:qFormat/>
    <w:rsid w:val="00EC2D4D"/>
    <w:pPr>
      <w:numPr>
        <w:numId w:val="3"/>
      </w:numPr>
      <w:tabs>
        <w:tab w:val="left" w:pos="1077"/>
      </w:tabs>
      <w:spacing w:after="140"/>
      <w:contextualSpacing/>
    </w:pPr>
  </w:style>
  <w:style w:type="character" w:customStyle="1" w:styleId="af">
    <w:name w:val="Скрытый текст"/>
    <w:basedOn w:val="aa"/>
    <w:uiPriority w:val="1"/>
    <w:qFormat/>
    <w:rsid w:val="0024362C"/>
    <w:rPr>
      <w:noProof w:val="0"/>
      <w:vanish/>
      <w:lang w:val="ru-RU"/>
    </w:rPr>
  </w:style>
  <w:style w:type="paragraph" w:customStyle="1" w:styleId="1230">
    <w:name w:val="Список нумерованный (123 со скобками)"/>
    <w:basedOn w:val="a9"/>
    <w:qFormat/>
    <w:rsid w:val="0024362C"/>
    <w:pPr>
      <w:numPr>
        <w:numId w:val="4"/>
      </w:numPr>
      <w:tabs>
        <w:tab w:val="left" w:pos="1077"/>
        <w:tab w:val="left" w:pos="1191"/>
      </w:tabs>
      <w:spacing w:after="140"/>
      <w:contextualSpacing/>
    </w:pPr>
  </w:style>
  <w:style w:type="paragraph" w:customStyle="1" w:styleId="123">
    <w:name w:val="Список нумерованный (123 с точками)"/>
    <w:basedOn w:val="a9"/>
    <w:qFormat/>
    <w:rsid w:val="0024362C"/>
    <w:pPr>
      <w:numPr>
        <w:numId w:val="8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af0">
    <w:name w:val="Рисунок"/>
    <w:basedOn w:val="a8"/>
    <w:next w:val="a0"/>
    <w:qFormat/>
    <w:rsid w:val="0024362C"/>
    <w:pPr>
      <w:keepNext/>
      <w:keepLines/>
      <w:suppressAutoHyphens/>
      <w:spacing w:before="280" w:after="280"/>
      <w:contextualSpacing/>
      <w:jc w:val="center"/>
    </w:pPr>
    <w:rPr>
      <w:lang w:eastAsia="ru-RU"/>
    </w:rPr>
  </w:style>
  <w:style w:type="paragraph" w:customStyle="1" w:styleId="a0">
    <w:name w:val="Название рисунка"/>
    <w:basedOn w:val="a8"/>
    <w:next w:val="a9"/>
    <w:qFormat/>
    <w:rsid w:val="0024362C"/>
    <w:pPr>
      <w:keepLines/>
      <w:numPr>
        <w:numId w:val="10"/>
      </w:numPr>
      <w:suppressAutoHyphens/>
      <w:spacing w:before="280" w:after="420"/>
      <w:jc w:val="center"/>
    </w:pPr>
  </w:style>
  <w:style w:type="numbering" w:customStyle="1" w:styleId="a">
    <w:name w:val="Нумерация рисунков"/>
    <w:uiPriority w:val="99"/>
    <w:rsid w:val="00160A3D"/>
    <w:pPr>
      <w:numPr>
        <w:numId w:val="5"/>
      </w:numPr>
    </w:pPr>
  </w:style>
  <w:style w:type="paragraph" w:customStyle="1" w:styleId="af1">
    <w:name w:val="Основной текст титула"/>
    <w:basedOn w:val="a8"/>
    <w:qFormat/>
    <w:rsid w:val="009D2D24"/>
    <w:pPr>
      <w:suppressAutoHyphens/>
      <w:jc w:val="center"/>
    </w:pPr>
  </w:style>
  <w:style w:type="paragraph" w:customStyle="1" w:styleId="a7">
    <w:name w:val="Название таблицы"/>
    <w:basedOn w:val="a8"/>
    <w:next w:val="a9"/>
    <w:qFormat/>
    <w:rsid w:val="0024362C"/>
    <w:pPr>
      <w:numPr>
        <w:numId w:val="6"/>
      </w:numPr>
      <w:spacing w:before="280" w:after="280"/>
    </w:pPr>
  </w:style>
  <w:style w:type="numbering" w:customStyle="1" w:styleId="a6">
    <w:name w:val="Нумерация таблиц"/>
    <w:uiPriority w:val="99"/>
    <w:rsid w:val="00C63863"/>
    <w:pPr>
      <w:numPr>
        <w:numId w:val="6"/>
      </w:numPr>
    </w:pPr>
  </w:style>
  <w:style w:type="paragraph" w:customStyle="1" w:styleId="af2">
    <w:name w:val="Формула"/>
    <w:basedOn w:val="a8"/>
    <w:next w:val="a9"/>
    <w:qFormat/>
    <w:rsid w:val="00AA4104"/>
    <w:pPr>
      <w:tabs>
        <w:tab w:val="center" w:pos="4820"/>
        <w:tab w:val="right" w:pos="9639"/>
      </w:tabs>
      <w:spacing w:before="420" w:after="420"/>
      <w:contextualSpacing/>
    </w:pPr>
  </w:style>
  <w:style w:type="paragraph" w:styleId="af3">
    <w:name w:val="header"/>
    <w:basedOn w:val="a8"/>
    <w:link w:val="af4"/>
    <w:uiPriority w:val="99"/>
    <w:unhideWhenUsed/>
    <w:rsid w:val="009D2D24"/>
    <w:pPr>
      <w:jc w:val="center"/>
    </w:pPr>
    <w:rPr>
      <w:sz w:val="26"/>
    </w:rPr>
  </w:style>
  <w:style w:type="paragraph" w:styleId="21">
    <w:name w:val="toc 2"/>
    <w:basedOn w:val="a8"/>
    <w:next w:val="a8"/>
    <w:autoRedefine/>
    <w:uiPriority w:val="39"/>
    <w:unhideWhenUsed/>
    <w:rsid w:val="004B544B"/>
    <w:pPr>
      <w:keepLines/>
      <w:tabs>
        <w:tab w:val="right" w:leader="dot" w:pos="9356"/>
      </w:tabs>
      <w:suppressAutoHyphens/>
      <w:spacing w:line="360" w:lineRule="auto"/>
    </w:pPr>
    <w:rPr>
      <w:b/>
    </w:rPr>
  </w:style>
  <w:style w:type="paragraph" w:styleId="11">
    <w:name w:val="toc 1"/>
    <w:basedOn w:val="a8"/>
    <w:next w:val="a8"/>
    <w:autoRedefine/>
    <w:uiPriority w:val="39"/>
    <w:unhideWhenUsed/>
    <w:rsid w:val="00BA7CCC"/>
    <w:pPr>
      <w:keepLines/>
      <w:suppressLineNumbers/>
      <w:tabs>
        <w:tab w:val="right" w:leader="dot" w:pos="9356"/>
      </w:tabs>
      <w:suppressAutoHyphens/>
      <w:spacing w:line="360" w:lineRule="auto"/>
    </w:pPr>
    <w:rPr>
      <w:b/>
      <w:caps/>
      <w:noProof/>
      <w:sz w:val="32"/>
      <w:lang w:val="en-US"/>
    </w:rPr>
  </w:style>
  <w:style w:type="paragraph" w:styleId="31">
    <w:name w:val="toc 3"/>
    <w:basedOn w:val="a8"/>
    <w:next w:val="a8"/>
    <w:autoRedefine/>
    <w:uiPriority w:val="39"/>
    <w:unhideWhenUsed/>
    <w:rsid w:val="00B33013"/>
    <w:pPr>
      <w:keepLines/>
      <w:tabs>
        <w:tab w:val="right" w:leader="dot" w:pos="9356"/>
      </w:tabs>
      <w:suppressAutoHyphens/>
      <w:spacing w:line="360" w:lineRule="auto"/>
    </w:pPr>
  </w:style>
  <w:style w:type="character" w:customStyle="1" w:styleId="af5">
    <w:name w:val="Выделение полужирным шрифтом"/>
    <w:basedOn w:val="aa"/>
    <w:uiPriority w:val="1"/>
    <w:qFormat/>
    <w:rsid w:val="0024362C"/>
    <w:rPr>
      <w:b/>
      <w:noProof w:val="0"/>
      <w:color w:val="auto"/>
      <w:lang w:val="ru-RU"/>
    </w:rPr>
  </w:style>
  <w:style w:type="paragraph" w:customStyle="1" w:styleId="a4">
    <w:name w:val="Пункт (без заголовка)"/>
    <w:basedOn w:val="a9"/>
    <w:qFormat/>
    <w:rsid w:val="0024362C"/>
    <w:pPr>
      <w:numPr>
        <w:ilvl w:val="3"/>
        <w:numId w:val="9"/>
      </w:numPr>
    </w:pPr>
  </w:style>
  <w:style w:type="paragraph" w:styleId="af6">
    <w:name w:val="footer"/>
    <w:basedOn w:val="a8"/>
    <w:link w:val="af7"/>
    <w:uiPriority w:val="99"/>
    <w:unhideWhenUsed/>
    <w:rsid w:val="00FA5F61"/>
    <w:pPr>
      <w:ind w:firstLine="709"/>
      <w:jc w:val="center"/>
    </w:pPr>
    <w:rPr>
      <w:sz w:val="26"/>
    </w:rPr>
  </w:style>
  <w:style w:type="character" w:customStyle="1" w:styleId="af7">
    <w:name w:val="Нижний колонтитул Знак"/>
    <w:basedOn w:val="aa"/>
    <w:link w:val="af6"/>
    <w:uiPriority w:val="99"/>
    <w:rsid w:val="00FA5F61"/>
    <w:rPr>
      <w:rFonts w:asciiTheme="minorHAnsi" w:hAnsiTheme="minorHAnsi"/>
      <w:sz w:val="26"/>
    </w:rPr>
  </w:style>
  <w:style w:type="numbering" w:customStyle="1" w:styleId="a2">
    <w:name w:val="Нумерация формул"/>
    <w:uiPriority w:val="99"/>
    <w:rsid w:val="00C63863"/>
    <w:pPr>
      <w:numPr>
        <w:numId w:val="7"/>
      </w:numPr>
    </w:pPr>
  </w:style>
  <w:style w:type="table" w:customStyle="1" w:styleId="12">
    <w:name w:val="Таблица 12пт"/>
    <w:basedOn w:val="ab"/>
    <w:uiPriority w:val="99"/>
    <w:rsid w:val="00856ECC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character" w:customStyle="1" w:styleId="af4">
    <w:name w:val="Верхний колонтитул Знак"/>
    <w:basedOn w:val="aa"/>
    <w:link w:val="af3"/>
    <w:uiPriority w:val="99"/>
    <w:rsid w:val="009D2D24"/>
    <w:rPr>
      <w:rFonts w:asciiTheme="minorHAnsi" w:hAnsiTheme="minorHAnsi"/>
      <w:sz w:val="26"/>
    </w:rPr>
  </w:style>
  <w:style w:type="table" w:customStyle="1" w:styleId="13">
    <w:name w:val="Таблица 13пт"/>
    <w:basedOn w:val="ab"/>
    <w:uiPriority w:val="99"/>
    <w:rsid w:val="00856ECC"/>
    <w:pPr>
      <w:jc w:val="center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b"/>
    <w:uiPriority w:val="99"/>
    <w:rsid w:val="00856ECC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customStyle="1" w:styleId="af8">
    <w:name w:val="Подпись на титуле"/>
    <w:basedOn w:val="a8"/>
    <w:qFormat/>
    <w:rsid w:val="00E25A81"/>
    <w:pPr>
      <w:tabs>
        <w:tab w:val="left" w:pos="3686"/>
        <w:tab w:val="left" w:leader="underscore" w:pos="5954"/>
        <w:tab w:val="right" w:pos="9637"/>
      </w:tabs>
    </w:pPr>
    <w:rPr>
      <w:rFonts w:ascii="Times New Roman" w:hAnsi="Times New Roman" w:cs="Times New Roman"/>
    </w:rPr>
  </w:style>
  <w:style w:type="character" w:styleId="af9">
    <w:name w:val="Hyperlink"/>
    <w:basedOn w:val="aa"/>
    <w:uiPriority w:val="99"/>
    <w:unhideWhenUsed/>
    <w:rsid w:val="009F1EEE"/>
    <w:rPr>
      <w:color w:val="auto"/>
      <w:u w:val="none"/>
    </w:rPr>
  </w:style>
  <w:style w:type="paragraph" w:styleId="afa">
    <w:name w:val="caption"/>
    <w:basedOn w:val="a8"/>
    <w:next w:val="a9"/>
    <w:uiPriority w:val="35"/>
    <w:unhideWhenUsed/>
    <w:qFormat/>
    <w:rsid w:val="00627BE1"/>
    <w:pPr>
      <w:keepLines/>
      <w:suppressAutoHyphens/>
      <w:spacing w:before="280" w:after="280"/>
      <w:jc w:val="center"/>
    </w:pPr>
    <w:rPr>
      <w:iCs/>
      <w:szCs w:val="18"/>
    </w:rPr>
  </w:style>
  <w:style w:type="paragraph" w:customStyle="1" w:styleId="afb">
    <w:name w:val="Название рисунка (без нумерации)"/>
    <w:basedOn w:val="a8"/>
    <w:next w:val="a9"/>
    <w:qFormat/>
    <w:rsid w:val="0024362C"/>
    <w:pPr>
      <w:keepLines/>
      <w:suppressAutoHyphens/>
      <w:spacing w:before="280" w:after="420"/>
      <w:jc w:val="center"/>
    </w:pPr>
  </w:style>
  <w:style w:type="paragraph" w:customStyle="1" w:styleId="a9">
    <w:name w:val="Основной текст абзаца"/>
    <w:basedOn w:val="a8"/>
    <w:qFormat/>
    <w:rsid w:val="000C7CA8"/>
    <w:pPr>
      <w:spacing w:line="360" w:lineRule="auto"/>
      <w:ind w:firstLine="709"/>
      <w:jc w:val="both"/>
    </w:pPr>
  </w:style>
  <w:style w:type="character" w:styleId="afc">
    <w:name w:val="Placeholder Text"/>
    <w:basedOn w:val="aa"/>
    <w:uiPriority w:val="99"/>
    <w:semiHidden/>
    <w:rsid w:val="0030576D"/>
    <w:rPr>
      <w:color w:val="808080"/>
    </w:rPr>
  </w:style>
  <w:style w:type="table" w:styleId="afd">
    <w:name w:val="Table Grid"/>
    <w:basedOn w:val="ab"/>
    <w:uiPriority w:val="39"/>
    <w:rsid w:val="00A43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Заголовок структурного элемента Знак"/>
    <w:basedOn w:val="aa"/>
    <w:link w:val="ad"/>
    <w:rsid w:val="0024362C"/>
    <w:rPr>
      <w:rFonts w:asciiTheme="minorHAnsi" w:eastAsiaTheme="majorEastAsia" w:hAnsiTheme="minorHAnsi" w:cstheme="majorBidi"/>
      <w:b/>
      <w:caps/>
      <w:szCs w:val="32"/>
    </w:rPr>
  </w:style>
  <w:style w:type="character" w:customStyle="1" w:styleId="Symbol">
    <w:name w:val="Греческие буквы (Symbol)"/>
    <w:basedOn w:val="aa"/>
    <w:uiPriority w:val="1"/>
    <w:qFormat/>
    <w:rsid w:val="0024362C"/>
    <w:rPr>
      <w:rFonts w:ascii="Symbol" w:hAnsi="Symbol"/>
      <w:noProof/>
      <w:lang w:val="ru-RU"/>
    </w:rPr>
  </w:style>
  <w:style w:type="character" w:customStyle="1" w:styleId="afe">
    <w:name w:val="Без проверки орфографии"/>
    <w:basedOn w:val="aa"/>
    <w:uiPriority w:val="1"/>
    <w:qFormat/>
    <w:rsid w:val="00AB4C60"/>
    <w:rPr>
      <w:noProof/>
      <w:lang w:val="ru-RU"/>
    </w:rPr>
  </w:style>
  <w:style w:type="character" w:styleId="aff">
    <w:name w:val="annotation reference"/>
    <w:basedOn w:val="aa"/>
    <w:uiPriority w:val="99"/>
    <w:semiHidden/>
    <w:unhideWhenUsed/>
    <w:rsid w:val="00F72F50"/>
    <w:rPr>
      <w:sz w:val="16"/>
      <w:szCs w:val="16"/>
    </w:rPr>
  </w:style>
  <w:style w:type="paragraph" w:styleId="aff0">
    <w:name w:val="annotation text"/>
    <w:basedOn w:val="a8"/>
    <w:link w:val="aff1"/>
    <w:uiPriority w:val="99"/>
    <w:semiHidden/>
    <w:unhideWhenUsed/>
    <w:rsid w:val="00F72F50"/>
    <w:rPr>
      <w:sz w:val="20"/>
      <w:szCs w:val="20"/>
    </w:rPr>
  </w:style>
  <w:style w:type="character" w:customStyle="1" w:styleId="aff1">
    <w:name w:val="Текст примечания Знак"/>
    <w:basedOn w:val="aa"/>
    <w:link w:val="aff0"/>
    <w:uiPriority w:val="99"/>
    <w:semiHidden/>
    <w:rsid w:val="00F72F50"/>
    <w:rPr>
      <w:rFonts w:asciiTheme="minorHAnsi" w:hAnsiTheme="minorHAnsi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72F50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F72F50"/>
    <w:rPr>
      <w:rFonts w:asciiTheme="minorHAnsi" w:hAnsiTheme="minorHAnsi"/>
      <w:b/>
      <w:bCs/>
      <w:sz w:val="20"/>
      <w:szCs w:val="20"/>
    </w:rPr>
  </w:style>
  <w:style w:type="paragraph" w:styleId="aff4">
    <w:name w:val="Balloon Text"/>
    <w:basedOn w:val="a8"/>
    <w:link w:val="aff5"/>
    <w:uiPriority w:val="99"/>
    <w:semiHidden/>
    <w:unhideWhenUsed/>
    <w:rsid w:val="00F72F50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a"/>
    <w:link w:val="aff4"/>
    <w:uiPriority w:val="99"/>
    <w:semiHidden/>
    <w:rsid w:val="00F72F50"/>
    <w:rPr>
      <w:rFonts w:ascii="Segoe UI" w:hAnsi="Segoe UI" w:cs="Segoe UI"/>
      <w:sz w:val="18"/>
      <w:szCs w:val="18"/>
    </w:rPr>
  </w:style>
  <w:style w:type="paragraph" w:customStyle="1" w:styleId="aff6">
    <w:name w:val="Заголовок содержания"/>
    <w:basedOn w:val="ad"/>
    <w:next w:val="a8"/>
    <w:qFormat/>
    <w:rsid w:val="007D119E"/>
    <w:pPr>
      <w:outlineLvl w:val="9"/>
    </w:pPr>
    <w:rPr>
      <w:noProof/>
      <w:lang w:val="en-US"/>
    </w:rPr>
  </w:style>
  <w:style w:type="paragraph" w:styleId="aff7">
    <w:name w:val="Normal (Web)"/>
    <w:basedOn w:val="a8"/>
    <w:uiPriority w:val="99"/>
    <w:semiHidden/>
    <w:unhideWhenUsed/>
    <w:rsid w:val="000840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8">
    <w:name w:val="Strong"/>
    <w:basedOn w:val="aa"/>
    <w:uiPriority w:val="22"/>
    <w:qFormat/>
    <w:rsid w:val="0008401A"/>
    <w:rPr>
      <w:b/>
      <w:bCs/>
    </w:rPr>
  </w:style>
  <w:style w:type="character" w:styleId="aff9">
    <w:name w:val="Emphasis"/>
    <w:basedOn w:val="aa"/>
    <w:uiPriority w:val="20"/>
    <w:qFormat/>
    <w:rsid w:val="008B5942"/>
    <w:rPr>
      <w:i/>
      <w:iCs/>
    </w:rPr>
  </w:style>
  <w:style w:type="character" w:styleId="HTML">
    <w:name w:val="HTML Code"/>
    <w:basedOn w:val="aa"/>
    <w:uiPriority w:val="99"/>
    <w:semiHidden/>
    <w:unhideWhenUsed/>
    <w:rsid w:val="00B27A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7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2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on\OneDrive\&#1044;&#1086;&#1082;&#1091;&#1084;&#1077;&#1085;&#1090;&#1099;\&#1053;&#1072;&#1089;&#1090;&#1088;&#1072;&#1080;&#1074;&#1072;&#1077;&#1084;&#1099;&#1077;%20&#1096;&#1072;&#1073;&#1083;&#1086;&#1085;&#1099;%20Office\&#1057;&#1072;&#1084;&#1099;&#1081;%20&#1089;&#1072;&#1084;&#1099;&#1081;%20&#1080;&#1076;&#1077;&#1072;&#1083;&#1100;&#1085;&#1099;&#1081;%20&#1096;&#1072;&#1073;&#1083;&#1086;&#1085;%20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b342b0-1adc-4be9-b482-a382aba03b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2337AB32DC7343991BE6C0D564CBE7" ma:contentTypeVersion="5" ma:contentTypeDescription="Создание документа." ma:contentTypeScope="" ma:versionID="11721a90896391ea3f083d4d3e5e0cb9">
  <xsd:schema xmlns:xsd="http://www.w3.org/2001/XMLSchema" xmlns:xs="http://www.w3.org/2001/XMLSchema" xmlns:p="http://schemas.microsoft.com/office/2006/metadata/properties" xmlns:ns2="a7b342b0-1adc-4be9-b482-a382aba03bd1" targetNamespace="http://schemas.microsoft.com/office/2006/metadata/properties" ma:root="true" ma:fieldsID="1f707bfef8ffa1e512ed683e6ccfef24" ns2:_="">
    <xsd:import namespace="a7b342b0-1adc-4be9-b482-a382aba03b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342b0-1adc-4be9-b482-a382aba03b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B6123C-0025-4DCB-8351-D585856786A4}">
  <ds:schemaRefs>
    <ds:schemaRef ds:uri="http://schemas.microsoft.com/office/2006/metadata/properties"/>
    <ds:schemaRef ds:uri="http://schemas.microsoft.com/office/infopath/2007/PartnerControls"/>
    <ds:schemaRef ds:uri="a7b342b0-1adc-4be9-b482-a382aba03bd1"/>
  </ds:schemaRefs>
</ds:datastoreItem>
</file>

<file path=customXml/itemProps2.xml><?xml version="1.0" encoding="utf-8"?>
<ds:datastoreItem xmlns:ds="http://schemas.openxmlformats.org/officeDocument/2006/customXml" ds:itemID="{9EA674B5-B952-4EC6-A8AB-45B0D16CFD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85AC4-A762-4DE1-A27C-90BC8ECF8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342b0-1adc-4be9-b482-a382aba03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565818-0FC5-447C-8FDE-F469475D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Самый самый идеальный шаблон отчета.dotx</Template>
  <TotalTime>224</TotalTime>
  <Pages>13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8</cp:revision>
  <cp:lastPrinted>2024-09-26T06:05:00Z</cp:lastPrinted>
  <dcterms:created xsi:type="dcterms:W3CDTF">2024-10-16T07:07:00Z</dcterms:created>
  <dcterms:modified xsi:type="dcterms:W3CDTF">2024-10-17T05:49:00Z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0x010100F32337AB32DC7343991BE6C0D564CBE7</vt:lpwstr>
  </property>
  <property fmtid="{D5CDD505-2E9C-101B-9397-08002B2CF9AE}" pid="3" name="Order">
    <vt:r8>11492400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