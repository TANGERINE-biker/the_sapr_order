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401A" w:rsidRPr="00CB3458" w:rsidRDefault="0044082A" w:rsidP="0008401A">
      <w:bookmarkStart w:id="0" w:name="_Toc177496516"/>
      <w:bookmarkStart w:id="1" w:name="_Toc177497008"/>
      <w:bookmarkStart w:id="2" w:name="_Toc177497059"/>
      <w:r w:rsidRPr="0016007C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16AC8F8A" wp14:editId="750B6C35">
                <wp:simplePos x="0" y="0"/>
                <wp:positionH relativeFrom="page">
                  <wp:posOffset>723900</wp:posOffset>
                </wp:positionH>
                <wp:positionV relativeFrom="page">
                  <wp:posOffset>3857625</wp:posOffset>
                </wp:positionV>
                <wp:extent cx="6119495" cy="1543050"/>
                <wp:effectExtent l="0" t="0" r="0" b="0"/>
                <wp:wrapSquare wrapText="bothSides"/>
                <wp:docPr id="10" name="Надпись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9495" cy="154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17F7" w:rsidRPr="00D86A88" w:rsidRDefault="0044082A" w:rsidP="0044082A">
                            <w:pPr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ЛАБОРАТОРНАЯ РАБОТА №6</w:t>
                            </w:r>
                          </w:p>
                          <w:p w:rsidR="0044082A" w:rsidRPr="0044082A" w:rsidRDefault="0044082A" w:rsidP="0044082A">
                            <w:pPr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на тему: «</w:t>
                            </w:r>
                            <w:r w:rsidRPr="0044082A">
                              <w:rPr>
                                <w:rFonts w:ascii="Times New Roman" w:hAnsi="Times New Roman" w:cs="Times New Roman"/>
                                <w:b/>
                              </w:rPr>
                              <w:t>Освоение перспективных</w:t>
                            </w:r>
                          </w:p>
                          <w:p w:rsidR="0044082A" w:rsidRPr="00646DF9" w:rsidRDefault="0044082A" w:rsidP="0044082A">
                            <w:pPr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44082A">
                              <w:rPr>
                                <w:rFonts w:ascii="Times New Roman" w:hAnsi="Times New Roman" w:cs="Times New Roman"/>
                                <w:b/>
                              </w:rPr>
                              <w:t>типов ОС (</w:t>
                            </w:r>
                            <w:proofErr w:type="spellStart"/>
                            <w:r w:rsidRPr="0044082A">
                              <w:rPr>
                                <w:rFonts w:ascii="Times New Roman" w:hAnsi="Times New Roman" w:cs="Times New Roman"/>
                                <w:b/>
                              </w:rPr>
                              <w:t>Live</w:t>
                            </w:r>
                            <w:proofErr w:type="spellEnd"/>
                            <w:r w:rsidRPr="0044082A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-CD/DVD ОС, </w:t>
                            </w:r>
                            <w:proofErr w:type="spellStart"/>
                            <w:r w:rsidRPr="0044082A">
                              <w:rPr>
                                <w:rFonts w:ascii="Times New Roman" w:hAnsi="Times New Roman" w:cs="Times New Roman"/>
                                <w:b/>
                              </w:rPr>
                              <w:t>Web</w:t>
                            </w:r>
                            <w:proofErr w:type="spellEnd"/>
                            <w:r w:rsidRPr="0044082A">
                              <w:rPr>
                                <w:rFonts w:ascii="Times New Roman" w:hAnsi="Times New Roman" w:cs="Times New Roman"/>
                                <w:b/>
                              </w:rPr>
                              <w:t>-ОС)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»</w:t>
                            </w:r>
                          </w:p>
                          <w:p w:rsidR="00C417F7" w:rsidRDefault="00C417F7" w:rsidP="0044082A">
                            <w:pPr>
                              <w:spacing w:after="240" w:line="36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646DF9">
                              <w:rPr>
                                <w:rFonts w:ascii="Times New Roman" w:hAnsi="Times New Roman" w:cs="Times New Roman"/>
                              </w:rPr>
                              <w:t>по дисциплине «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Операционные системы</w:t>
                            </w:r>
                            <w:r w:rsidRPr="00646DF9">
                              <w:rPr>
                                <w:rFonts w:ascii="Times New Roman" w:hAnsi="Times New Roman" w:cs="Times New Roman"/>
                              </w:rPr>
                              <w:t>»</w:t>
                            </w:r>
                          </w:p>
                          <w:p w:rsidR="0044082A" w:rsidRDefault="0044082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AC8F8A" id="_x0000_t202" coordsize="21600,21600" o:spt="202" path="m,l,21600r21600,l21600,xe">
                <v:stroke joinstyle="miter"/>
                <v:path gradientshapeok="t" o:connecttype="rect"/>
              </v:shapetype>
              <v:shape id="Надпись 10" o:spid="_x0000_s1026" type="#_x0000_t202" style="position:absolute;margin-left:57pt;margin-top:303.75pt;width:481.85pt;height:121.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" filled="f" stroked="f">
                <v:textbox>
                  <w:txbxContent>
                    <w:p w:rsidR="00C417F7" w:rsidRPr="00D86A88" w:rsidRDefault="0044082A" w:rsidP="0044082A">
                      <w:pPr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ЛАБОРАТОРНАЯ РАБОТА №6</w:t>
                      </w:r>
                    </w:p>
                    <w:p w:rsidR="0044082A" w:rsidRPr="0044082A" w:rsidRDefault="0044082A" w:rsidP="0044082A">
                      <w:pPr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</w:rPr>
                        <w:t>на тему: «</w:t>
                      </w:r>
                      <w:r w:rsidRPr="0044082A">
                        <w:rPr>
                          <w:rFonts w:ascii="Times New Roman" w:hAnsi="Times New Roman" w:cs="Times New Roman"/>
                          <w:b/>
                        </w:rPr>
                        <w:t>Освоение перспективных</w:t>
                      </w:r>
                    </w:p>
                    <w:p w:rsidR="0044082A" w:rsidRPr="00646DF9" w:rsidRDefault="0044082A" w:rsidP="0044082A">
                      <w:pPr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44082A">
                        <w:rPr>
                          <w:rFonts w:ascii="Times New Roman" w:hAnsi="Times New Roman" w:cs="Times New Roman"/>
                          <w:b/>
                        </w:rPr>
                        <w:t>типов ОС (</w:t>
                      </w:r>
                      <w:proofErr w:type="spellStart"/>
                      <w:r w:rsidRPr="0044082A">
                        <w:rPr>
                          <w:rFonts w:ascii="Times New Roman" w:hAnsi="Times New Roman" w:cs="Times New Roman"/>
                          <w:b/>
                        </w:rPr>
                        <w:t>Live</w:t>
                      </w:r>
                      <w:proofErr w:type="spellEnd"/>
                      <w:r w:rsidRPr="0044082A">
                        <w:rPr>
                          <w:rFonts w:ascii="Times New Roman" w:hAnsi="Times New Roman" w:cs="Times New Roman"/>
                          <w:b/>
                        </w:rPr>
                        <w:t xml:space="preserve">-CD/DVD ОС, </w:t>
                      </w:r>
                      <w:proofErr w:type="spellStart"/>
                      <w:r w:rsidRPr="0044082A">
                        <w:rPr>
                          <w:rFonts w:ascii="Times New Roman" w:hAnsi="Times New Roman" w:cs="Times New Roman"/>
                          <w:b/>
                        </w:rPr>
                        <w:t>Web</w:t>
                      </w:r>
                      <w:proofErr w:type="spellEnd"/>
                      <w:r w:rsidRPr="0044082A">
                        <w:rPr>
                          <w:rFonts w:ascii="Times New Roman" w:hAnsi="Times New Roman" w:cs="Times New Roman"/>
                          <w:b/>
                        </w:rPr>
                        <w:t>-ОС)</w:t>
                      </w:r>
                      <w:r>
                        <w:rPr>
                          <w:rFonts w:ascii="Times New Roman" w:hAnsi="Times New Roman" w:cs="Times New Roman"/>
                          <w:b/>
                        </w:rPr>
                        <w:t>»</w:t>
                      </w:r>
                    </w:p>
                    <w:p w:rsidR="00C417F7" w:rsidRDefault="00C417F7" w:rsidP="0044082A">
                      <w:pPr>
                        <w:spacing w:after="240" w:line="36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646DF9">
                        <w:rPr>
                          <w:rFonts w:ascii="Times New Roman" w:hAnsi="Times New Roman" w:cs="Times New Roman"/>
                        </w:rPr>
                        <w:t>по дисциплине «</w:t>
                      </w:r>
                      <w:r>
                        <w:rPr>
                          <w:rFonts w:ascii="Times New Roman" w:hAnsi="Times New Roman" w:cs="Times New Roman"/>
                        </w:rPr>
                        <w:t>Операционные системы</w:t>
                      </w:r>
                      <w:r w:rsidRPr="00646DF9">
                        <w:rPr>
                          <w:rFonts w:ascii="Times New Roman" w:hAnsi="Times New Roman" w:cs="Times New Roman"/>
                        </w:rPr>
                        <w:t>»</w:t>
                      </w:r>
                    </w:p>
                    <w:p w:rsidR="0044082A" w:rsidRDefault="0044082A"/>
                  </w:txbxContent>
                </v:textbox>
                <w10:wrap type="square" anchorx="page" anchory="page"/>
              </v:shape>
            </w:pict>
          </mc:Fallback>
        </mc:AlternateContent>
      </w:r>
      <w:r w:rsidR="0008401A" w:rsidRPr="0016007C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5AA7FE4" wp14:editId="58F92CB0">
                <wp:simplePos x="0" y="0"/>
                <wp:positionH relativeFrom="page">
                  <wp:posOffset>723900</wp:posOffset>
                </wp:positionH>
                <wp:positionV relativeFrom="margin">
                  <wp:posOffset>-67945</wp:posOffset>
                </wp:positionV>
                <wp:extent cx="6008370" cy="2217420"/>
                <wp:effectExtent l="0" t="0" r="0" b="0"/>
                <wp:wrapSquare wrapText="bothSides"/>
                <wp:docPr id="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8370" cy="2217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17F7" w:rsidRPr="009335FF" w:rsidRDefault="00C417F7" w:rsidP="0008401A">
                            <w:pPr>
                              <w:ind w:left="284" w:right="284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Министерство науки и высшего образования Российской Федерации</w:t>
                            </w:r>
                          </w:p>
                          <w:p w:rsidR="00C417F7" w:rsidRDefault="00C417F7" w:rsidP="0008401A">
                            <w:pPr>
                              <w:ind w:left="680" w:right="680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Федеральное государственное автономное образовательное учреждение высшего образования </w:t>
                            </w:r>
                          </w:p>
                          <w:p w:rsidR="00C417F7" w:rsidRPr="009335FF" w:rsidRDefault="00C417F7" w:rsidP="0008401A">
                            <w:pPr>
                              <w:ind w:left="680" w:right="680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«ЮЖНЫЙ ФЕДЕРАЛЬНЫЙ УНИВЕРСИТЕТ»</w:t>
                            </w:r>
                          </w:p>
                          <w:p w:rsidR="00C417F7" w:rsidRDefault="00C417F7" w:rsidP="0008401A">
                            <w:pPr>
                              <w:ind w:left="567" w:right="567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9335FF">
                              <w:rPr>
                                <w:rFonts w:ascii="Times New Roman" w:hAnsi="Times New Roman" w:cs="Times New Roman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ФГАОУ ВО «ЮФУ»</w:t>
                            </w:r>
                            <w:r w:rsidRPr="009335FF">
                              <w:rPr>
                                <w:rFonts w:ascii="Times New Roman" w:hAnsi="Times New Roman" w:cs="Times New Roman"/>
                              </w:rPr>
                              <w:t>)</w:t>
                            </w:r>
                          </w:p>
                          <w:p w:rsidR="00BA7CCC" w:rsidRDefault="00BA7CCC" w:rsidP="00BA7CCC">
                            <w:pPr>
                              <w:jc w:val="center"/>
                            </w:pPr>
                            <w:r>
                              <w:t>Инженерно-технологическая Академия</w:t>
                            </w:r>
                          </w:p>
                          <w:p w:rsidR="00BA7CCC" w:rsidRDefault="00BA7CCC" w:rsidP="00BA7CCC">
                            <w:pPr>
                              <w:jc w:val="center"/>
                            </w:pPr>
                            <w:r>
                              <w:t>Институт компьютерных технологий и информационной безопасности</w:t>
                            </w:r>
                          </w:p>
                          <w:p w:rsidR="00BA7CCC" w:rsidRDefault="00BA7CCC" w:rsidP="00BA7CCC">
                            <w:pPr>
                              <w:jc w:val="center"/>
                            </w:pPr>
                            <w:r>
                              <w:t xml:space="preserve">Кафедра Систем Автоматизированного Проектирования </w:t>
                            </w:r>
                          </w:p>
                          <w:p w:rsidR="00BA7CCC" w:rsidRPr="00646DF9" w:rsidRDefault="00BA7CCC" w:rsidP="00BA7CCC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t>им. В</w:t>
                            </w:r>
                            <w:r w:rsidR="0008398A">
                              <w:t>.</w:t>
                            </w:r>
                            <w:r>
                              <w:t xml:space="preserve"> М</w:t>
                            </w:r>
                            <w:r w:rsidR="0008398A">
                              <w:t>.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Курейчика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A7FE4" id="Надпись 2" o:spid="_x0000_s1027" type="#_x0000_t202" style="position:absolute;margin-left:57pt;margin-top:-5.35pt;width:473.1pt;height:174.6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" filled="f" stroked="f">
                <v:textbox>
                  <w:txbxContent>
                    <w:p w:rsidR="00C417F7" w:rsidRPr="009335FF" w:rsidRDefault="00C417F7" w:rsidP="0008401A">
                      <w:pPr>
                        <w:ind w:left="284" w:right="284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Министерство науки и высшего образования Российской Федерации</w:t>
                      </w:r>
                    </w:p>
                    <w:p w:rsidR="00C417F7" w:rsidRDefault="00C417F7" w:rsidP="0008401A">
                      <w:pPr>
                        <w:ind w:left="680" w:right="680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Федеральное государственное автономное образовательное учреждение высшего образования </w:t>
                      </w:r>
                    </w:p>
                    <w:p w:rsidR="00C417F7" w:rsidRPr="009335FF" w:rsidRDefault="00C417F7" w:rsidP="0008401A">
                      <w:pPr>
                        <w:ind w:left="680" w:right="680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«ЮЖНЫЙ ФЕДЕРАЛЬНЫЙ УНИВЕРСИТЕТ»</w:t>
                      </w:r>
                    </w:p>
                    <w:p w:rsidR="00C417F7" w:rsidRDefault="00C417F7" w:rsidP="0008401A">
                      <w:pPr>
                        <w:ind w:left="567" w:right="567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9335FF">
                        <w:rPr>
                          <w:rFonts w:ascii="Times New Roman" w:hAnsi="Times New Roman" w:cs="Times New Roman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</w:rPr>
                        <w:t>ФГАОУ ВО «ЮФУ»</w:t>
                      </w:r>
                      <w:r w:rsidRPr="009335FF">
                        <w:rPr>
                          <w:rFonts w:ascii="Times New Roman" w:hAnsi="Times New Roman" w:cs="Times New Roman"/>
                        </w:rPr>
                        <w:t>)</w:t>
                      </w:r>
                    </w:p>
                    <w:p w:rsidR="00BA7CCC" w:rsidRDefault="00BA7CCC" w:rsidP="00BA7CCC">
                      <w:pPr>
                        <w:jc w:val="center"/>
                      </w:pPr>
                      <w:r>
                        <w:t>Инженерно-технологическая Академия</w:t>
                      </w:r>
                    </w:p>
                    <w:p w:rsidR="00BA7CCC" w:rsidRDefault="00BA7CCC" w:rsidP="00BA7CCC">
                      <w:pPr>
                        <w:jc w:val="center"/>
                      </w:pPr>
                      <w:r>
                        <w:t>Институт компьютерных технологий и информационной безопасности</w:t>
                      </w:r>
                    </w:p>
                    <w:p w:rsidR="00BA7CCC" w:rsidRDefault="00BA7CCC" w:rsidP="00BA7CCC">
                      <w:pPr>
                        <w:jc w:val="center"/>
                      </w:pPr>
                      <w:r>
                        <w:t xml:space="preserve">Кафедра Систем Автоматизированного Проектирования </w:t>
                      </w:r>
                    </w:p>
                    <w:p w:rsidR="00BA7CCC" w:rsidRPr="00646DF9" w:rsidRDefault="00BA7CCC" w:rsidP="00BA7CCC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  <w:r>
                        <w:t>им. В</w:t>
                      </w:r>
                      <w:r w:rsidR="0008398A">
                        <w:t>.</w:t>
                      </w:r>
                      <w:r>
                        <w:t xml:space="preserve"> М</w:t>
                      </w:r>
                      <w:r w:rsidR="0008398A">
                        <w:t>.</w:t>
                      </w:r>
                      <w:r>
                        <w:t xml:space="preserve"> </w:t>
                      </w:r>
                      <w:proofErr w:type="spellStart"/>
                      <w:r>
                        <w:t>Курейчика</w:t>
                      </w:r>
                      <w:proofErr w:type="spellEnd"/>
                      <w:r>
                        <w:t xml:space="preserve"> 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 w:rsidR="0008401A" w:rsidRPr="0016007C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A343420" wp14:editId="6FC0A7CF">
                <wp:simplePos x="0" y="0"/>
                <wp:positionH relativeFrom="page">
                  <wp:posOffset>720090</wp:posOffset>
                </wp:positionH>
                <wp:positionV relativeFrom="margin">
                  <wp:posOffset>5871210</wp:posOffset>
                </wp:positionV>
                <wp:extent cx="6120000" cy="1278000"/>
                <wp:effectExtent l="0" t="0" r="0" b="0"/>
                <wp:wrapSquare wrapText="bothSides"/>
                <wp:docPr id="8" name="Надпись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0000" cy="1278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17F7" w:rsidRDefault="00C417F7" w:rsidP="0008401A">
                            <w:pPr>
                              <w:tabs>
                                <w:tab w:val="left" w:leader="dot" w:pos="284"/>
                                <w:tab w:val="center" w:pos="4678"/>
                                <w:tab w:val="right" w:pos="8931"/>
                              </w:tabs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Выполнил</w:t>
                            </w:r>
                          </w:p>
                          <w:p w:rsidR="00C417F7" w:rsidRDefault="00C417F7" w:rsidP="0008401A">
                            <w:pPr>
                              <w:tabs>
                                <w:tab w:val="left" w:leader="dot" w:pos="284"/>
                                <w:tab w:val="center" w:pos="4820"/>
                                <w:tab w:val="right" w:pos="9356"/>
                              </w:tabs>
                              <w:spacing w:after="360"/>
                              <w:ind w:right="-11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студент КТбо</w:t>
                            </w:r>
                            <w:r w:rsidRPr="00CA4532">
                              <w:rPr>
                                <w:rFonts w:ascii="Times New Roman" w:hAnsi="Times New Roman" w:cs="Times New Roman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-4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ab/>
                              <w:t>_____________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ab/>
                              <w:t>А. А. Воронов</w:t>
                            </w:r>
                          </w:p>
                          <w:p w:rsidR="00C417F7" w:rsidRDefault="00C417F7" w:rsidP="0008401A">
                            <w:pPr>
                              <w:tabs>
                                <w:tab w:val="left" w:leader="dot" w:pos="284"/>
                                <w:tab w:val="center" w:pos="4678"/>
                                <w:tab w:val="right" w:pos="8931"/>
                              </w:tabs>
                              <w:ind w:right="567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Принял</w:t>
                            </w:r>
                          </w:p>
                          <w:p w:rsidR="00C417F7" w:rsidRPr="00646DF9" w:rsidRDefault="00C417F7" w:rsidP="0008401A">
                            <w:pPr>
                              <w:tabs>
                                <w:tab w:val="left" w:leader="dot" w:pos="284"/>
                                <w:tab w:val="center" w:pos="4820"/>
                                <w:tab w:val="right" w:pos="9356"/>
                              </w:tabs>
                              <w:ind w:right="-11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доцент каф. САПР, к. т. н.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ab/>
                              <w:t>_____________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ab/>
                              <w:t>М. Д. Сеченов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43420" id="Надпись 8" o:spid="_x0000_s1028" type="#_x0000_t202" style="position:absolute;margin-left:56.7pt;margin-top:462.3pt;width:481.9pt;height:100.6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" filled="f" stroked="f">
                <v:textbox>
                  <w:txbxContent>
                    <w:p w:rsidR="00C417F7" w:rsidRDefault="00C417F7" w:rsidP="0008401A">
                      <w:pPr>
                        <w:tabs>
                          <w:tab w:val="left" w:leader="dot" w:pos="284"/>
                          <w:tab w:val="center" w:pos="4678"/>
                          <w:tab w:val="right" w:pos="8931"/>
                        </w:tabs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Выполнил</w:t>
                      </w:r>
                    </w:p>
                    <w:p w:rsidR="00C417F7" w:rsidRDefault="00C417F7" w:rsidP="0008401A">
                      <w:pPr>
                        <w:tabs>
                          <w:tab w:val="left" w:leader="dot" w:pos="284"/>
                          <w:tab w:val="center" w:pos="4820"/>
                          <w:tab w:val="right" w:pos="9356"/>
                        </w:tabs>
                        <w:spacing w:after="360"/>
                        <w:ind w:right="-11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студент КТбо</w:t>
                      </w:r>
                      <w:r w:rsidRPr="00CA4532">
                        <w:rPr>
                          <w:rFonts w:ascii="Times New Roman" w:hAnsi="Times New Roman" w:cs="Times New Roman"/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</w:rPr>
                        <w:t>-4</w:t>
                      </w:r>
                      <w:r>
                        <w:rPr>
                          <w:rFonts w:ascii="Times New Roman" w:hAnsi="Times New Roman" w:cs="Times New Roman"/>
                        </w:rPr>
                        <w:tab/>
                        <w:t>_____________</w:t>
                      </w:r>
                      <w:r>
                        <w:rPr>
                          <w:rFonts w:ascii="Times New Roman" w:hAnsi="Times New Roman" w:cs="Times New Roman"/>
                        </w:rPr>
                        <w:tab/>
                        <w:t>А. А. Воронов</w:t>
                      </w:r>
                    </w:p>
                    <w:p w:rsidR="00C417F7" w:rsidRDefault="00C417F7" w:rsidP="0008401A">
                      <w:pPr>
                        <w:tabs>
                          <w:tab w:val="left" w:leader="dot" w:pos="284"/>
                          <w:tab w:val="center" w:pos="4678"/>
                          <w:tab w:val="right" w:pos="8931"/>
                        </w:tabs>
                        <w:ind w:right="567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Принял</w:t>
                      </w:r>
                    </w:p>
                    <w:p w:rsidR="00C417F7" w:rsidRPr="00646DF9" w:rsidRDefault="00C417F7" w:rsidP="0008401A">
                      <w:pPr>
                        <w:tabs>
                          <w:tab w:val="left" w:leader="dot" w:pos="284"/>
                          <w:tab w:val="center" w:pos="4820"/>
                          <w:tab w:val="right" w:pos="9356"/>
                        </w:tabs>
                        <w:ind w:right="-11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доцент каф. САПР, к. т. н. </w:t>
                      </w:r>
                      <w:r>
                        <w:rPr>
                          <w:rFonts w:ascii="Times New Roman" w:hAnsi="Times New Roman" w:cs="Times New Roman"/>
                        </w:rPr>
                        <w:tab/>
                        <w:t>_____________</w:t>
                      </w:r>
                      <w:r>
                        <w:rPr>
                          <w:rFonts w:ascii="Times New Roman" w:hAnsi="Times New Roman" w:cs="Times New Roman"/>
                        </w:rPr>
                        <w:tab/>
                        <w:t>М. Д. Сеченов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 w:rsidR="0008401A" w:rsidRPr="00FE4822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CF29786" wp14:editId="11ABDC1B">
                <wp:simplePos x="0" y="0"/>
                <wp:positionH relativeFrom="page">
                  <wp:posOffset>2590800</wp:posOffset>
                </wp:positionH>
                <wp:positionV relativeFrom="paragraph">
                  <wp:posOffset>8814435</wp:posOffset>
                </wp:positionV>
                <wp:extent cx="2533650" cy="1404620"/>
                <wp:effectExtent l="0" t="0" r="0" b="5715"/>
                <wp:wrapSquare wrapText="bothSides"/>
                <wp:docPr id="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365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17F7" w:rsidRPr="00FE4822" w:rsidRDefault="00C417F7" w:rsidP="0008401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Таганрог 2024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F29786" id="_x0000_s1029" type="#_x0000_t202" style="position:absolute;margin-left:204pt;margin-top:694.05pt;width:199.5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" filled="f" stroked="f">
                <v:textbox style="mso-fit-shape-to-text:t">
                  <w:txbxContent>
                    <w:p w:rsidR="00C417F7" w:rsidRPr="00FE4822" w:rsidRDefault="00C417F7" w:rsidP="0008401A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Таганрог 2024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bookmarkEnd w:id="0"/>
      <w:bookmarkEnd w:id="1"/>
      <w:bookmarkEnd w:id="2"/>
    </w:p>
    <w:p w:rsidR="00282281" w:rsidRPr="007D119E" w:rsidRDefault="00282281" w:rsidP="007D119E">
      <w:pPr>
        <w:pStyle w:val="aff6"/>
        <w:rPr>
          <w:lang w:val="ru-RU"/>
        </w:rPr>
      </w:pPr>
      <w:r w:rsidRPr="007D119E">
        <w:rPr>
          <w:lang w:val="ru-RU"/>
        </w:rPr>
        <w:lastRenderedPageBreak/>
        <w:t>Содержание</w:t>
      </w:r>
      <w:bookmarkStart w:id="3" w:name="_GoBack"/>
      <w:bookmarkEnd w:id="3"/>
    </w:p>
    <w:p w:rsidR="00BE099A" w:rsidRDefault="0001699C">
      <w:pPr>
        <w:pStyle w:val="11"/>
        <w:rPr>
          <w:rFonts w:eastAsiaTheme="minorEastAsia"/>
          <w:b w:val="0"/>
          <w:caps w:val="0"/>
          <w:sz w:val="22"/>
          <w:szCs w:val="22"/>
          <w:lang w:val="ru-RU" w:eastAsia="ru-RU"/>
        </w:rPr>
      </w:pPr>
      <w:r>
        <w:fldChar w:fldCharType="begin"/>
      </w:r>
      <w:r w:rsidRPr="0001699C">
        <w:instrText xml:space="preserve"> TOC \o "1-3" \h \z \u </w:instrText>
      </w:r>
      <w:r>
        <w:fldChar w:fldCharType="separate"/>
      </w:r>
      <w:hyperlink w:anchor="_Toc182335364" w:history="1">
        <w:r w:rsidR="00BE099A" w:rsidRPr="003A11E3">
          <w:rPr>
            <w:rStyle w:val="af9"/>
          </w:rPr>
          <w:t>Введение</w:t>
        </w:r>
        <w:r w:rsidR="00BE099A">
          <w:rPr>
            <w:webHidden/>
          </w:rPr>
          <w:tab/>
        </w:r>
        <w:r w:rsidR="00BE099A">
          <w:rPr>
            <w:webHidden/>
          </w:rPr>
          <w:fldChar w:fldCharType="begin"/>
        </w:r>
        <w:r w:rsidR="00BE099A">
          <w:rPr>
            <w:webHidden/>
          </w:rPr>
          <w:instrText xml:space="preserve"> PAGEREF _Toc182335364 \h </w:instrText>
        </w:r>
        <w:r w:rsidR="00BE099A">
          <w:rPr>
            <w:webHidden/>
          </w:rPr>
        </w:r>
        <w:r w:rsidR="00BE099A">
          <w:rPr>
            <w:webHidden/>
          </w:rPr>
          <w:fldChar w:fldCharType="separate"/>
        </w:r>
        <w:r w:rsidR="00BE099A">
          <w:rPr>
            <w:webHidden/>
          </w:rPr>
          <w:t>3</w:t>
        </w:r>
        <w:r w:rsidR="00BE099A">
          <w:rPr>
            <w:webHidden/>
          </w:rPr>
          <w:fldChar w:fldCharType="end"/>
        </w:r>
      </w:hyperlink>
    </w:p>
    <w:p w:rsidR="00BE099A" w:rsidRDefault="00BE099A">
      <w:pPr>
        <w:pStyle w:val="11"/>
        <w:rPr>
          <w:rFonts w:eastAsiaTheme="minorEastAsia"/>
          <w:b w:val="0"/>
          <w:caps w:val="0"/>
          <w:sz w:val="22"/>
          <w:szCs w:val="22"/>
          <w:lang w:val="ru-RU" w:eastAsia="ru-RU"/>
        </w:rPr>
      </w:pPr>
      <w:hyperlink w:anchor="_Toc182335365" w:history="1">
        <w:r w:rsidRPr="003A11E3">
          <w:rPr>
            <w:rStyle w:val="af9"/>
          </w:rPr>
          <w:t>1 Практическая часть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_Toc182335365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BE099A" w:rsidRDefault="00BE099A">
      <w:pPr>
        <w:pStyle w:val="21"/>
        <w:rPr>
          <w:rFonts w:eastAsiaTheme="minorEastAsia"/>
          <w:b w:val="0"/>
          <w:noProof/>
          <w:sz w:val="22"/>
          <w:szCs w:val="22"/>
          <w:lang w:eastAsia="ru-RU"/>
        </w:rPr>
      </w:pPr>
      <w:hyperlink w:anchor="_Toc182335366" w:history="1">
        <w:r w:rsidRPr="003A11E3">
          <w:rPr>
            <w:rStyle w:val="af9"/>
            <w:noProof/>
          </w:rPr>
          <w:t>1.1 Получение загружаемого комплекта Live-ОС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_Toc182335366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E099A" w:rsidRDefault="00BE099A">
      <w:pPr>
        <w:pStyle w:val="21"/>
        <w:rPr>
          <w:rFonts w:eastAsiaTheme="minorEastAsia"/>
          <w:b w:val="0"/>
          <w:noProof/>
          <w:sz w:val="22"/>
          <w:szCs w:val="22"/>
          <w:lang w:eastAsia="ru-RU"/>
        </w:rPr>
      </w:pPr>
      <w:hyperlink w:anchor="_Toc182335367" w:history="1">
        <w:r w:rsidRPr="003A11E3">
          <w:rPr>
            <w:rStyle w:val="af9"/>
            <w:noProof/>
          </w:rPr>
          <w:t>1.2 Запуск Live-ОС. Выполнение необходимых настроек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_Toc182335367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E099A" w:rsidRDefault="00BE099A">
      <w:pPr>
        <w:pStyle w:val="21"/>
        <w:rPr>
          <w:rFonts w:eastAsiaTheme="minorEastAsia"/>
          <w:b w:val="0"/>
          <w:noProof/>
          <w:sz w:val="22"/>
          <w:szCs w:val="22"/>
          <w:lang w:eastAsia="ru-RU"/>
        </w:rPr>
      </w:pPr>
      <w:hyperlink w:anchor="_Toc182335368" w:history="1">
        <w:r w:rsidRPr="003A11E3">
          <w:rPr>
            <w:rStyle w:val="af9"/>
            <w:noProof/>
          </w:rPr>
          <w:t>1.3 Сравнение изученных средств и возможностей с характеристиками известных и популярных традиционных ОС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_Toc182335368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E099A" w:rsidRDefault="00BE099A">
      <w:pPr>
        <w:pStyle w:val="31"/>
        <w:rPr>
          <w:rFonts w:eastAsiaTheme="minorEastAsia"/>
          <w:sz w:val="22"/>
          <w:szCs w:val="22"/>
          <w:lang w:eastAsia="ru-RU"/>
        </w:rPr>
      </w:pPr>
      <w:hyperlink w:anchor="_Toc182335369" w:history="1">
        <w:r w:rsidRPr="003A11E3">
          <w:rPr>
            <w:rStyle w:val="af9"/>
          </w:rPr>
          <w:t>1.3.1 Ubuntu Live-OS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_Toc182335369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BE099A" w:rsidRDefault="00BE099A">
      <w:pPr>
        <w:pStyle w:val="31"/>
        <w:rPr>
          <w:rFonts w:eastAsiaTheme="minorEastAsia"/>
          <w:sz w:val="22"/>
          <w:szCs w:val="22"/>
          <w:lang w:eastAsia="ru-RU"/>
        </w:rPr>
      </w:pPr>
      <w:hyperlink w:anchor="_Toc182335370" w:history="1">
        <w:r w:rsidRPr="003A11E3">
          <w:rPr>
            <w:rStyle w:val="af9"/>
          </w:rPr>
          <w:t>1.3.2 Полная установка Ubuntu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_Toc182335370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BE099A" w:rsidRDefault="00BE099A">
      <w:pPr>
        <w:pStyle w:val="31"/>
        <w:rPr>
          <w:rFonts w:eastAsiaTheme="minorEastAsia"/>
          <w:sz w:val="22"/>
          <w:szCs w:val="22"/>
          <w:lang w:eastAsia="ru-RU"/>
        </w:rPr>
      </w:pPr>
      <w:hyperlink w:anchor="_Toc182335371" w:history="1">
        <w:r w:rsidRPr="003A11E3">
          <w:rPr>
            <w:rStyle w:val="af9"/>
          </w:rPr>
          <w:t>1.3.3 Windows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_Toc182335371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BE099A" w:rsidRDefault="00BE099A">
      <w:pPr>
        <w:pStyle w:val="21"/>
        <w:rPr>
          <w:rFonts w:eastAsiaTheme="minorEastAsia"/>
          <w:b w:val="0"/>
          <w:noProof/>
          <w:sz w:val="22"/>
          <w:szCs w:val="22"/>
          <w:lang w:eastAsia="ru-RU"/>
        </w:rPr>
      </w:pPr>
      <w:hyperlink w:anchor="_Toc182335372" w:history="1">
        <w:r w:rsidRPr="003A11E3">
          <w:rPr>
            <w:rStyle w:val="af9"/>
            <w:noProof/>
          </w:rPr>
          <w:t xml:space="preserve">1.4 Получение ссылок и регистрация в </w:t>
        </w:r>
        <w:r w:rsidRPr="003A11E3">
          <w:rPr>
            <w:rStyle w:val="af9"/>
            <w:noProof/>
            <w:lang w:val="en-US"/>
          </w:rPr>
          <w:t>Web</w:t>
        </w:r>
        <w:r w:rsidRPr="003A11E3">
          <w:rPr>
            <w:rStyle w:val="af9"/>
            <w:noProof/>
          </w:rPr>
          <w:t>-</w:t>
        </w:r>
        <w:r w:rsidRPr="003A11E3">
          <w:rPr>
            <w:rStyle w:val="af9"/>
            <w:noProof/>
            <w:lang w:val="en-US"/>
          </w:rPr>
          <w:t>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_Toc182335372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E099A" w:rsidRDefault="00BE099A">
      <w:pPr>
        <w:pStyle w:val="21"/>
        <w:rPr>
          <w:rFonts w:eastAsiaTheme="minorEastAsia"/>
          <w:b w:val="0"/>
          <w:noProof/>
          <w:sz w:val="22"/>
          <w:szCs w:val="22"/>
          <w:lang w:eastAsia="ru-RU"/>
        </w:rPr>
      </w:pPr>
      <w:hyperlink w:anchor="_Toc182335373" w:history="1">
        <w:r w:rsidRPr="003A11E3">
          <w:rPr>
            <w:rStyle w:val="af9"/>
            <w:noProof/>
          </w:rPr>
          <w:t>1.5 Запуск системы, выполнение необходимых настроек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_Toc182335373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E099A" w:rsidRDefault="00BE099A">
      <w:pPr>
        <w:pStyle w:val="21"/>
        <w:rPr>
          <w:rFonts w:eastAsiaTheme="minorEastAsia"/>
          <w:b w:val="0"/>
          <w:noProof/>
          <w:sz w:val="22"/>
          <w:szCs w:val="22"/>
          <w:lang w:eastAsia="ru-RU"/>
        </w:rPr>
      </w:pPr>
      <w:hyperlink w:anchor="_Toc182335374" w:history="1">
        <w:r w:rsidRPr="003A11E3">
          <w:rPr>
            <w:rStyle w:val="af9"/>
            <w:noProof/>
          </w:rPr>
          <w:t xml:space="preserve">1.6 Изучение и освоение среды </w:t>
        </w:r>
        <w:r w:rsidRPr="003A11E3">
          <w:rPr>
            <w:rStyle w:val="af9"/>
            <w:noProof/>
            <w:lang w:val="en-US"/>
          </w:rPr>
          <w:t>AstraNOS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_Toc182335374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E099A" w:rsidRDefault="00BE099A">
      <w:pPr>
        <w:pStyle w:val="21"/>
        <w:rPr>
          <w:rFonts w:eastAsiaTheme="minorEastAsia"/>
          <w:b w:val="0"/>
          <w:noProof/>
          <w:sz w:val="22"/>
          <w:szCs w:val="22"/>
          <w:lang w:eastAsia="ru-RU"/>
        </w:rPr>
      </w:pPr>
      <w:hyperlink w:anchor="_Toc182335375" w:history="1">
        <w:r w:rsidRPr="003A11E3">
          <w:rPr>
            <w:rStyle w:val="af9"/>
            <w:noProof/>
            <w:lang w:val="en-US"/>
          </w:rPr>
          <w:t>1.7</w:t>
        </w:r>
        <w:r w:rsidRPr="003A11E3">
          <w:rPr>
            <w:rStyle w:val="af9"/>
            <w:noProof/>
          </w:rPr>
          <w:t xml:space="preserve"> Сравнение </w:t>
        </w:r>
        <w:r w:rsidRPr="003A11E3">
          <w:rPr>
            <w:rStyle w:val="af9"/>
            <w:noProof/>
            <w:lang w:val="en-US"/>
          </w:rPr>
          <w:t xml:space="preserve">AstraNOS </w:t>
        </w:r>
        <w:r w:rsidRPr="003A11E3">
          <w:rPr>
            <w:rStyle w:val="af9"/>
            <w:noProof/>
          </w:rPr>
          <w:t xml:space="preserve">и </w:t>
        </w:r>
        <w:r w:rsidRPr="003A11E3">
          <w:rPr>
            <w:rStyle w:val="af9"/>
            <w:noProof/>
            <w:lang w:val="en-US"/>
          </w:rPr>
          <w:t>Windows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_Toc182335375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BE099A" w:rsidRDefault="00BE099A">
      <w:pPr>
        <w:pStyle w:val="31"/>
        <w:rPr>
          <w:rFonts w:eastAsiaTheme="minorEastAsia"/>
          <w:sz w:val="22"/>
          <w:szCs w:val="22"/>
          <w:lang w:eastAsia="ru-RU"/>
        </w:rPr>
      </w:pPr>
      <w:hyperlink w:anchor="_Toc182335376" w:history="1">
        <w:r w:rsidRPr="003A11E3">
          <w:rPr>
            <w:rStyle w:val="af9"/>
          </w:rPr>
          <w:t>1.7.1 Тип и архитектура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_Toc182335376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BE099A" w:rsidRDefault="00BE099A">
      <w:pPr>
        <w:pStyle w:val="31"/>
        <w:rPr>
          <w:rFonts w:eastAsiaTheme="minorEastAsia"/>
          <w:sz w:val="22"/>
          <w:szCs w:val="22"/>
          <w:lang w:eastAsia="ru-RU"/>
        </w:rPr>
      </w:pPr>
      <w:hyperlink w:anchor="_Toc182335377" w:history="1">
        <w:r w:rsidRPr="003A11E3">
          <w:rPr>
            <w:rStyle w:val="af9"/>
          </w:rPr>
          <w:t>1.7.2 Приложения и экосистема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_Toc182335377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BE099A" w:rsidRDefault="00BE099A">
      <w:pPr>
        <w:pStyle w:val="31"/>
        <w:rPr>
          <w:rFonts w:eastAsiaTheme="minorEastAsia"/>
          <w:sz w:val="22"/>
          <w:szCs w:val="22"/>
          <w:lang w:eastAsia="ru-RU"/>
        </w:rPr>
      </w:pPr>
      <w:hyperlink w:anchor="_Toc182335378" w:history="1">
        <w:r w:rsidRPr="003A11E3">
          <w:rPr>
            <w:rStyle w:val="af9"/>
          </w:rPr>
          <w:t>1.7.3 Производительность и требования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_Toc182335378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BE099A" w:rsidRDefault="00BE099A" w:rsidP="00BE099A">
      <w:pPr>
        <w:pStyle w:val="31"/>
        <w:rPr>
          <w:rFonts w:eastAsiaTheme="minorEastAsia"/>
          <w:sz w:val="22"/>
          <w:szCs w:val="22"/>
          <w:lang w:eastAsia="ru-RU"/>
        </w:rPr>
      </w:pPr>
      <w:hyperlink w:anchor="_Toc182335379" w:history="1">
        <w:r w:rsidRPr="003A11E3">
          <w:rPr>
            <w:rStyle w:val="af9"/>
          </w:rPr>
          <w:t>1.7.4 Безопасность и управление данными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_Toc182335379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BE099A" w:rsidRDefault="00BE099A">
      <w:pPr>
        <w:pStyle w:val="31"/>
        <w:rPr>
          <w:rFonts w:eastAsiaTheme="minorEastAsia"/>
          <w:sz w:val="22"/>
          <w:szCs w:val="22"/>
          <w:lang w:eastAsia="ru-RU"/>
        </w:rPr>
      </w:pPr>
      <w:hyperlink w:anchor="_Toc182335380" w:history="1">
        <w:r w:rsidRPr="003A11E3">
          <w:rPr>
            <w:rStyle w:val="af9"/>
          </w:rPr>
          <w:t>1.7.5 Область применения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_Toc182335380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BE099A" w:rsidRDefault="00BE099A">
      <w:pPr>
        <w:pStyle w:val="11"/>
        <w:rPr>
          <w:rFonts w:eastAsiaTheme="minorEastAsia"/>
          <w:b w:val="0"/>
          <w:caps w:val="0"/>
          <w:sz w:val="22"/>
          <w:szCs w:val="22"/>
          <w:lang w:val="ru-RU" w:eastAsia="ru-RU"/>
        </w:rPr>
      </w:pPr>
      <w:hyperlink w:anchor="_Toc182335381" w:history="1">
        <w:r w:rsidRPr="003A11E3">
          <w:rPr>
            <w:rStyle w:val="af9"/>
          </w:rPr>
          <w:t>Заключение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_Toc182335381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BE099A" w:rsidRDefault="00BE099A">
      <w:pPr>
        <w:pStyle w:val="11"/>
        <w:rPr>
          <w:rFonts w:eastAsiaTheme="minorEastAsia"/>
          <w:b w:val="0"/>
          <w:caps w:val="0"/>
          <w:sz w:val="22"/>
          <w:szCs w:val="22"/>
          <w:lang w:val="ru-RU" w:eastAsia="ru-RU"/>
        </w:rPr>
      </w:pPr>
      <w:hyperlink w:anchor="_Toc182335382" w:history="1">
        <w:r w:rsidRPr="003A11E3">
          <w:rPr>
            <w:rStyle w:val="af9"/>
          </w:rPr>
          <w:t>Список использованных источников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_Toc182335382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4F5D1C" w:rsidRPr="004F5D1C" w:rsidRDefault="0001699C" w:rsidP="004F5D1C">
      <w:pPr>
        <w:pStyle w:val="af6"/>
        <w:ind w:firstLine="0"/>
        <w:jc w:val="left"/>
        <w:rPr>
          <w:noProof/>
        </w:rPr>
      </w:pPr>
      <w:r>
        <w:rPr>
          <w:noProof/>
          <w:lang w:val="en-US"/>
        </w:rPr>
        <w:fldChar w:fldCharType="end"/>
      </w:r>
    </w:p>
    <w:p w:rsidR="001A553F" w:rsidRPr="00DD0477" w:rsidRDefault="001A553F" w:rsidP="00F01C2D">
      <w:pPr>
        <w:pStyle w:val="ad"/>
        <w:sectPr w:rsidR="001A553F" w:rsidRPr="00DD0477" w:rsidSect="002B5E8C">
          <w:footerReference w:type="default" r:id="rId11"/>
          <w:pgSz w:w="11906" w:h="16838" w:code="9"/>
          <w:pgMar w:top="851" w:right="851" w:bottom="851" w:left="1418" w:header="567" w:footer="1225" w:gutter="0"/>
          <w:pgNumType w:start="1"/>
          <w:cols w:space="708"/>
          <w:titlePg/>
          <w:docGrid w:linePitch="381"/>
        </w:sectPr>
      </w:pPr>
      <w:bookmarkStart w:id="4" w:name="_Toc177496517"/>
      <w:bookmarkStart w:id="5" w:name="_Toc177497009"/>
      <w:bookmarkStart w:id="6" w:name="_Toc177497060"/>
    </w:p>
    <w:p w:rsidR="00282281" w:rsidRDefault="00282281" w:rsidP="00F01C2D">
      <w:pPr>
        <w:pStyle w:val="ad"/>
      </w:pPr>
      <w:bookmarkStart w:id="7" w:name="_Toc182335364"/>
      <w:r w:rsidRPr="00F01C2D">
        <w:lastRenderedPageBreak/>
        <w:t>Введение</w:t>
      </w:r>
      <w:bookmarkEnd w:id="4"/>
      <w:bookmarkEnd w:id="5"/>
      <w:bookmarkEnd w:id="6"/>
      <w:bookmarkEnd w:id="7"/>
    </w:p>
    <w:p w:rsidR="00DD0477" w:rsidRDefault="00DD0477" w:rsidP="00DD0477">
      <w:pPr>
        <w:pStyle w:val="a9"/>
        <w:rPr>
          <w:rFonts w:ascii="Times New Roman" w:hAnsi="Times New Roman"/>
        </w:rPr>
      </w:pPr>
      <w:r>
        <w:t xml:space="preserve">Цель данной лабораторной работы — изучить возможности и особенности использования </w:t>
      </w:r>
      <w:proofErr w:type="spellStart"/>
      <w:r>
        <w:t>LiveCD</w:t>
      </w:r>
      <w:proofErr w:type="spellEnd"/>
      <w:r>
        <w:t xml:space="preserve">/DVD и </w:t>
      </w:r>
      <w:proofErr w:type="spellStart"/>
      <w:r>
        <w:t>Web</w:t>
      </w:r>
      <w:proofErr w:type="spellEnd"/>
      <w:r>
        <w:t xml:space="preserve">-ОС, включая их преимущества, функциональные различия и методы запуска, а также приобрести навыки создания защищенной индивидуальной и групповой рабочей среды. Современное развитие операционных систем характеризуется появлением таких платформ, как </w:t>
      </w:r>
      <w:proofErr w:type="spellStart"/>
      <w:r>
        <w:t>LiveCD</w:t>
      </w:r>
      <w:proofErr w:type="spellEnd"/>
      <w:r>
        <w:t xml:space="preserve">/DVD и </w:t>
      </w:r>
      <w:proofErr w:type="spellStart"/>
      <w:r>
        <w:t>Web</w:t>
      </w:r>
      <w:proofErr w:type="spellEnd"/>
      <w:r>
        <w:t>-ОС, которые отличаются от традиционных ОС по архитектуре и предназначению. Эти инновационные решения предлагают новые подходы к организации рабочей среды.</w:t>
      </w:r>
    </w:p>
    <w:p w:rsidR="00DD0477" w:rsidRDefault="00DD0477" w:rsidP="00DD0477">
      <w:pPr>
        <w:pStyle w:val="a9"/>
      </w:pPr>
      <w:proofErr w:type="spellStart"/>
      <w:r>
        <w:t>LiveCD</w:t>
      </w:r>
      <w:proofErr w:type="spellEnd"/>
      <w:r>
        <w:t xml:space="preserve">/DVD ОС представляют собой операционные системы, запускаемые напрямую с внешнего носителя, что обеспечивает мобильность и возможность быстрой настройки для выполнения различных задач. В свою очередь, </w:t>
      </w:r>
      <w:proofErr w:type="spellStart"/>
      <w:r>
        <w:t>Web</w:t>
      </w:r>
      <w:proofErr w:type="spellEnd"/>
      <w:r>
        <w:t xml:space="preserve">-ОС — это облачные платформы, доступные через браузер, позволяющие пользователям взаимодействовать с документами, приложениями и файлами удаленно, независимо от физического устройства. Использование </w:t>
      </w:r>
      <w:proofErr w:type="spellStart"/>
      <w:r>
        <w:t>Web</w:t>
      </w:r>
      <w:proofErr w:type="spellEnd"/>
      <w:r>
        <w:t>-ОС упрощает доступ к нужным инструментам из любого места и на любой платформе, обеспечивая гибкость и независимость от аппаратного обеспечения.</w:t>
      </w:r>
    </w:p>
    <w:p w:rsidR="00DD0477" w:rsidRPr="00DD0477" w:rsidRDefault="00DD0477" w:rsidP="00DD0477">
      <w:pPr>
        <w:pStyle w:val="a9"/>
      </w:pPr>
    </w:p>
    <w:p w:rsidR="0008401A" w:rsidRDefault="0044082A" w:rsidP="00B32F9D">
      <w:pPr>
        <w:pStyle w:val="1"/>
      </w:pPr>
      <w:bookmarkStart w:id="8" w:name="_Toc182335365"/>
      <w:r>
        <w:lastRenderedPageBreak/>
        <w:t>Практическая</w:t>
      </w:r>
      <w:r w:rsidR="00B32F9D">
        <w:t xml:space="preserve"> часть</w:t>
      </w:r>
      <w:bookmarkEnd w:id="8"/>
      <w:r w:rsidR="00FA5F61">
        <w:t xml:space="preserve"> </w:t>
      </w:r>
    </w:p>
    <w:p w:rsidR="00DD0477" w:rsidRDefault="00DD0477" w:rsidP="009F4D7D">
      <w:pPr>
        <w:pStyle w:val="2"/>
      </w:pPr>
      <w:bookmarkStart w:id="9" w:name="_Toc182335366"/>
      <w:r>
        <w:t>Получение</w:t>
      </w:r>
      <w:r w:rsidR="009F4D7D">
        <w:t xml:space="preserve"> загружаемого комплекта </w:t>
      </w:r>
      <w:proofErr w:type="spellStart"/>
      <w:r w:rsidR="009F4D7D">
        <w:t>Live</w:t>
      </w:r>
      <w:proofErr w:type="spellEnd"/>
      <w:r w:rsidR="009F4D7D">
        <w:t>-ОС</w:t>
      </w:r>
      <w:bookmarkEnd w:id="9"/>
    </w:p>
    <w:p w:rsidR="009F4D7D" w:rsidRPr="009F4D7D" w:rsidRDefault="009F4D7D" w:rsidP="00DD0477">
      <w:pPr>
        <w:pStyle w:val="a9"/>
      </w:pPr>
      <w:r>
        <w:t xml:space="preserve">В качестве </w:t>
      </w:r>
      <w:proofErr w:type="spellStart"/>
      <w:r>
        <w:t>Live</w:t>
      </w:r>
      <w:proofErr w:type="spellEnd"/>
      <w:r>
        <w:t>-ОС</w:t>
      </w:r>
      <w:r>
        <w:t xml:space="preserve"> выбрал дистрибутив </w:t>
      </w:r>
      <w:r>
        <w:rPr>
          <w:lang w:val="en-US"/>
        </w:rPr>
        <w:t>Linux</w:t>
      </w:r>
      <w:r w:rsidRPr="009F4D7D">
        <w:t xml:space="preserve"> </w:t>
      </w:r>
      <w:r>
        <w:t xml:space="preserve">— </w:t>
      </w:r>
      <w:r>
        <w:rPr>
          <w:lang w:val="en-US"/>
        </w:rPr>
        <w:t>Ubuntu</w:t>
      </w:r>
      <w:r>
        <w:t xml:space="preserve">. Для начала скачал с официального сайта образ диска. Затем установил программу </w:t>
      </w:r>
      <w:r>
        <w:rPr>
          <w:lang w:val="en-US"/>
        </w:rPr>
        <w:t>Rufus</w:t>
      </w:r>
      <w:r>
        <w:t xml:space="preserve"> (рисунок 1)</w:t>
      </w:r>
      <w:r w:rsidR="00C33F56">
        <w:t xml:space="preserve"> [1]</w:t>
      </w:r>
      <w:r w:rsidRPr="009F4D7D">
        <w:t xml:space="preserve">. </w:t>
      </w:r>
      <w:r>
        <w:t xml:space="preserve">Она позволила создать загрузочный диск для системы на </w:t>
      </w:r>
      <w:proofErr w:type="spellStart"/>
      <w:r>
        <w:t>флеш</w:t>
      </w:r>
      <w:proofErr w:type="spellEnd"/>
      <w:r>
        <w:t>-накопителе (</w:t>
      </w:r>
      <w:r>
        <w:rPr>
          <w:lang w:val="en-US"/>
        </w:rPr>
        <w:t>Live</w:t>
      </w:r>
      <w:r w:rsidRPr="009F4D7D">
        <w:t>-</w:t>
      </w:r>
      <w:r>
        <w:rPr>
          <w:lang w:val="en-US"/>
        </w:rPr>
        <w:t>USB</w:t>
      </w:r>
      <w:r w:rsidRPr="009F4D7D">
        <w:t>)</w:t>
      </w:r>
      <w:r>
        <w:t>.</w:t>
      </w:r>
    </w:p>
    <w:p w:rsidR="009F4D7D" w:rsidRDefault="009F4D7D" w:rsidP="009F4D7D">
      <w:pPr>
        <w:pStyle w:val="af0"/>
      </w:pPr>
      <w:r w:rsidRPr="009F4D7D">
        <w:drawing>
          <wp:inline distT="0" distB="0" distL="0" distR="0" wp14:anchorId="50B5B6EF" wp14:editId="395A8F79">
            <wp:extent cx="2495941" cy="32099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08369" cy="322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D7D" w:rsidRPr="009F4D7D" w:rsidRDefault="009F4D7D" w:rsidP="009F4D7D">
      <w:pPr>
        <w:pStyle w:val="a0"/>
        <w:rPr>
          <w:lang w:eastAsia="ru-RU"/>
        </w:rPr>
      </w:pPr>
      <w:r>
        <w:rPr>
          <w:lang w:eastAsia="ru-RU"/>
        </w:rPr>
        <w:t xml:space="preserve"> — Вид </w:t>
      </w:r>
      <w:r>
        <w:rPr>
          <w:lang w:val="en-US" w:eastAsia="ru-RU"/>
        </w:rPr>
        <w:t>Rufus</w:t>
      </w:r>
    </w:p>
    <w:p w:rsidR="00DD0477" w:rsidRDefault="0056117D" w:rsidP="0056117D">
      <w:pPr>
        <w:pStyle w:val="2"/>
      </w:pPr>
      <w:bookmarkStart w:id="10" w:name="_Toc182335367"/>
      <w:r>
        <w:t xml:space="preserve">Запуск </w:t>
      </w:r>
      <w:proofErr w:type="spellStart"/>
      <w:r>
        <w:t>Live</w:t>
      </w:r>
      <w:proofErr w:type="spellEnd"/>
      <w:r>
        <w:t>-ОС. Выполнение необходимых настроек</w:t>
      </w:r>
      <w:bookmarkEnd w:id="10"/>
    </w:p>
    <w:p w:rsidR="0056117D" w:rsidRPr="0056117D" w:rsidRDefault="0056117D" w:rsidP="0056117D">
      <w:pPr>
        <w:pStyle w:val="a9"/>
      </w:pPr>
      <w:r>
        <w:t xml:space="preserve">Перезагрузил ПК, зашел в </w:t>
      </w:r>
      <w:r>
        <w:rPr>
          <w:lang w:val="en-US"/>
        </w:rPr>
        <w:t>BIOS</w:t>
      </w:r>
      <w:r w:rsidRPr="0056117D">
        <w:t xml:space="preserve"> </w:t>
      </w:r>
      <w:r>
        <w:t xml:space="preserve">и в качестве загрузочного диска выбрал </w:t>
      </w:r>
      <w:proofErr w:type="spellStart"/>
      <w:r>
        <w:t>флеш</w:t>
      </w:r>
      <w:proofErr w:type="spellEnd"/>
      <w:r>
        <w:t xml:space="preserve">-накопитель с </w:t>
      </w:r>
      <w:proofErr w:type="spellStart"/>
      <w:r>
        <w:rPr>
          <w:lang w:val="en-US"/>
        </w:rPr>
        <w:t>Uduntu</w:t>
      </w:r>
      <w:proofErr w:type="spellEnd"/>
      <w:r w:rsidRPr="0056117D">
        <w:t xml:space="preserve">. </w:t>
      </w:r>
      <w:r>
        <w:t xml:space="preserve">Система имеет такой же вид, как и у обычной </w:t>
      </w:r>
      <w:r>
        <w:rPr>
          <w:lang w:val="en-US"/>
        </w:rPr>
        <w:t>Ubuntu</w:t>
      </w:r>
      <w:r>
        <w:t>, но с ограниченными ресурсами памяти. В системе уже предустановлены пакеты программ для работы с текстовыми документами, браузер и другие базовые программы (утилиты) системы, такие как калькулятор, терминал и другие (рисунок 2)</w:t>
      </w:r>
      <w:r w:rsidR="00C33F56">
        <w:t xml:space="preserve"> [1]</w:t>
      </w:r>
      <w:r>
        <w:t>.</w:t>
      </w:r>
    </w:p>
    <w:p w:rsidR="004A3DEA" w:rsidRDefault="0056117D" w:rsidP="0056117D">
      <w:pPr>
        <w:pStyle w:val="af0"/>
      </w:pPr>
      <w:r w:rsidRPr="0056117D"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8.4pt;height:190pt">
            <v:imagedata r:id="rId13" o:title="Screenshot from 2024-11-12 07-45-28"/>
          </v:shape>
        </w:pict>
      </w:r>
    </w:p>
    <w:p w:rsidR="0056117D" w:rsidRPr="0056117D" w:rsidRDefault="0056117D" w:rsidP="0056117D">
      <w:pPr>
        <w:pStyle w:val="a0"/>
        <w:rPr>
          <w:lang w:eastAsia="ru-RU"/>
        </w:rPr>
      </w:pPr>
      <w:r>
        <w:rPr>
          <w:lang w:eastAsia="ru-RU"/>
        </w:rPr>
        <w:t xml:space="preserve"> — Вид запущенной </w:t>
      </w:r>
      <w:r>
        <w:rPr>
          <w:lang w:val="en-US" w:eastAsia="ru-RU"/>
        </w:rPr>
        <w:t>Ubuntu</w:t>
      </w:r>
      <w:r w:rsidRPr="0056117D">
        <w:rPr>
          <w:lang w:eastAsia="ru-RU"/>
        </w:rPr>
        <w:t xml:space="preserve"> </w:t>
      </w:r>
      <w:r>
        <w:rPr>
          <w:lang w:eastAsia="ru-RU"/>
        </w:rPr>
        <w:t xml:space="preserve">в режиме </w:t>
      </w:r>
      <w:r>
        <w:rPr>
          <w:lang w:val="en-US" w:eastAsia="ru-RU"/>
        </w:rPr>
        <w:t>Live</w:t>
      </w:r>
      <w:r w:rsidRPr="0056117D">
        <w:rPr>
          <w:lang w:eastAsia="ru-RU"/>
        </w:rPr>
        <w:t>-</w:t>
      </w:r>
      <w:r>
        <w:rPr>
          <w:lang w:eastAsia="ru-RU"/>
        </w:rPr>
        <w:t>ОС</w:t>
      </w:r>
    </w:p>
    <w:p w:rsidR="00DD0477" w:rsidRDefault="00DD0477" w:rsidP="004974C1">
      <w:pPr>
        <w:pStyle w:val="2"/>
      </w:pPr>
      <w:bookmarkStart w:id="11" w:name="_Toc182335368"/>
      <w:r>
        <w:t>Сравнение изученных средств и возможностей с характеристиками</w:t>
      </w:r>
      <w:r w:rsidR="0056117D">
        <w:t xml:space="preserve"> </w:t>
      </w:r>
      <w:r>
        <w:t>известн</w:t>
      </w:r>
      <w:r w:rsidR="0056117D">
        <w:t>ых и популярных традиционных ОС</w:t>
      </w:r>
      <w:bookmarkEnd w:id="11"/>
    </w:p>
    <w:p w:rsidR="004974C1" w:rsidRDefault="004974C1" w:rsidP="0056117D">
      <w:pPr>
        <w:pStyle w:val="a9"/>
      </w:pPr>
      <w:r>
        <w:t xml:space="preserve">Далее сравню </w:t>
      </w:r>
      <w:r>
        <w:rPr>
          <w:lang w:val="en-US"/>
        </w:rPr>
        <w:t>Ubuntu</w:t>
      </w:r>
      <w:r w:rsidRPr="004974C1">
        <w:t xml:space="preserve"> </w:t>
      </w:r>
      <w:r>
        <w:rPr>
          <w:lang w:val="en-US"/>
        </w:rPr>
        <w:t>Live</w:t>
      </w:r>
      <w:r w:rsidRPr="004974C1">
        <w:t>-</w:t>
      </w:r>
      <w:r>
        <w:rPr>
          <w:lang w:val="en-US"/>
        </w:rPr>
        <w:t>OS</w:t>
      </w:r>
      <w:r w:rsidRPr="004974C1">
        <w:t xml:space="preserve">, </w:t>
      </w:r>
      <w:r>
        <w:rPr>
          <w:lang w:val="en-US"/>
        </w:rPr>
        <w:t>Ubuntu</w:t>
      </w:r>
      <w:r w:rsidRPr="004974C1">
        <w:t xml:space="preserve"> </w:t>
      </w:r>
      <w:r>
        <w:t xml:space="preserve">и </w:t>
      </w:r>
      <w:r>
        <w:rPr>
          <w:lang w:val="en-US"/>
        </w:rPr>
        <w:t>Windows</w:t>
      </w:r>
      <w:r w:rsidR="00C33F56">
        <w:t>.</w:t>
      </w:r>
    </w:p>
    <w:p w:rsidR="004974C1" w:rsidRPr="004974C1" w:rsidRDefault="004974C1" w:rsidP="00C33F56">
      <w:pPr>
        <w:pStyle w:val="3"/>
      </w:pPr>
      <w:bookmarkStart w:id="12" w:name="_Toc182335369"/>
      <w:proofErr w:type="spellStart"/>
      <w:r w:rsidRPr="004974C1">
        <w:t>Ubuntu</w:t>
      </w:r>
      <w:proofErr w:type="spellEnd"/>
      <w:r w:rsidRPr="004974C1">
        <w:t xml:space="preserve"> </w:t>
      </w:r>
      <w:proofErr w:type="spellStart"/>
      <w:r w:rsidRPr="004974C1">
        <w:t>Live</w:t>
      </w:r>
      <w:proofErr w:type="spellEnd"/>
      <w:r w:rsidRPr="004974C1">
        <w:t>-OS</w:t>
      </w:r>
      <w:bookmarkEnd w:id="12"/>
    </w:p>
    <w:p w:rsidR="004974C1" w:rsidRPr="004974C1" w:rsidRDefault="004974C1" w:rsidP="00C33F56">
      <w:pPr>
        <w:pStyle w:val="a9"/>
      </w:pPr>
      <w:r w:rsidRPr="004974C1">
        <w:rPr>
          <w:bCs/>
        </w:rPr>
        <w:t>Назначение</w:t>
      </w:r>
      <w:r w:rsidR="00C33F56">
        <w:t xml:space="preserve"> —</w:t>
      </w:r>
      <w:r w:rsidRPr="004974C1">
        <w:t xml:space="preserve"> </w:t>
      </w:r>
      <w:r>
        <w:t>в</w:t>
      </w:r>
      <w:r w:rsidRPr="004974C1">
        <w:t>ременная работа без установки, диагностика и восстановление.</w:t>
      </w:r>
    </w:p>
    <w:p w:rsidR="004974C1" w:rsidRPr="004974C1" w:rsidRDefault="004974C1" w:rsidP="00C33F56">
      <w:pPr>
        <w:pStyle w:val="a9"/>
      </w:pPr>
      <w:r w:rsidRPr="004974C1">
        <w:rPr>
          <w:bCs/>
        </w:rPr>
        <w:t>Функционал</w:t>
      </w:r>
      <w:r w:rsidR="00C33F56">
        <w:t xml:space="preserve"> —</w:t>
      </w:r>
      <w:r w:rsidRPr="004974C1">
        <w:t xml:space="preserve"> </w:t>
      </w:r>
      <w:r>
        <w:t>б</w:t>
      </w:r>
      <w:r w:rsidRPr="004974C1">
        <w:t xml:space="preserve">ольшинство базовых функций </w:t>
      </w:r>
      <w:proofErr w:type="spellStart"/>
      <w:r w:rsidRPr="004974C1">
        <w:t>Ubuntu</w:t>
      </w:r>
      <w:proofErr w:type="spellEnd"/>
      <w:r w:rsidRPr="004974C1">
        <w:t xml:space="preserve"> доступны, включая </w:t>
      </w:r>
      <w:proofErr w:type="spellStart"/>
      <w:r w:rsidRPr="004974C1">
        <w:t>браузинг</w:t>
      </w:r>
      <w:proofErr w:type="spellEnd"/>
      <w:r w:rsidRPr="004974C1">
        <w:t>, файловый менеджер, терминал, редакторы, но производительность может быть ниже из-за работы с внешнего носителя.</w:t>
      </w:r>
    </w:p>
    <w:p w:rsidR="004974C1" w:rsidRPr="004974C1" w:rsidRDefault="004974C1" w:rsidP="00C33F56">
      <w:pPr>
        <w:pStyle w:val="a9"/>
      </w:pPr>
      <w:r w:rsidRPr="004974C1">
        <w:rPr>
          <w:bCs/>
        </w:rPr>
        <w:t>Сохранение данных</w:t>
      </w:r>
      <w:r w:rsidR="00C33F56">
        <w:t xml:space="preserve"> —</w:t>
      </w:r>
      <w:r w:rsidRPr="004974C1">
        <w:t xml:space="preserve"> </w:t>
      </w:r>
      <w:r>
        <w:t>д</w:t>
      </w:r>
      <w:r w:rsidRPr="004974C1">
        <w:t>анные не сохраняются после перезагрузки (без «сохранения состояния»).</w:t>
      </w:r>
    </w:p>
    <w:p w:rsidR="004974C1" w:rsidRPr="004974C1" w:rsidRDefault="004974C1" w:rsidP="00C33F56">
      <w:pPr>
        <w:pStyle w:val="a9"/>
      </w:pPr>
      <w:r w:rsidRPr="004974C1">
        <w:rPr>
          <w:bCs/>
        </w:rPr>
        <w:t>Безопасность</w:t>
      </w:r>
      <w:r w:rsidR="00C33F56">
        <w:t xml:space="preserve"> —</w:t>
      </w:r>
      <w:r w:rsidRPr="004974C1">
        <w:t xml:space="preserve"> </w:t>
      </w:r>
      <w:r>
        <w:t>о</w:t>
      </w:r>
      <w:r w:rsidRPr="004974C1">
        <w:t>тлично подходит для безопасной работы, не оставляя следов на жестком диске.</w:t>
      </w:r>
    </w:p>
    <w:p w:rsidR="004974C1" w:rsidRPr="004974C1" w:rsidRDefault="004974C1" w:rsidP="00C33F56">
      <w:pPr>
        <w:pStyle w:val="3"/>
      </w:pPr>
      <w:bookmarkStart w:id="13" w:name="_Toc182335370"/>
      <w:r w:rsidRPr="004974C1">
        <w:t xml:space="preserve">Полная установка </w:t>
      </w:r>
      <w:proofErr w:type="spellStart"/>
      <w:r w:rsidRPr="004974C1">
        <w:t>Ubuntu</w:t>
      </w:r>
      <w:bookmarkEnd w:id="13"/>
      <w:proofErr w:type="spellEnd"/>
    </w:p>
    <w:p w:rsidR="004974C1" w:rsidRPr="004974C1" w:rsidRDefault="004974C1" w:rsidP="00C33F56">
      <w:pPr>
        <w:pStyle w:val="a9"/>
      </w:pPr>
      <w:r w:rsidRPr="004974C1">
        <w:rPr>
          <w:bCs/>
        </w:rPr>
        <w:t>Назначение</w:t>
      </w:r>
      <w:r w:rsidR="00C33F56">
        <w:t xml:space="preserve"> —</w:t>
      </w:r>
      <w:r w:rsidRPr="004974C1">
        <w:t xml:space="preserve"> </w:t>
      </w:r>
      <w:r>
        <w:t>п</w:t>
      </w:r>
      <w:r w:rsidRPr="004974C1">
        <w:t>олноценная операционная система для повседневного использования.</w:t>
      </w:r>
    </w:p>
    <w:p w:rsidR="004974C1" w:rsidRPr="004974C1" w:rsidRDefault="004974C1" w:rsidP="00C33F56">
      <w:pPr>
        <w:pStyle w:val="a9"/>
      </w:pPr>
      <w:r w:rsidRPr="004974C1">
        <w:rPr>
          <w:bCs/>
        </w:rPr>
        <w:t>Функционал</w:t>
      </w:r>
      <w:r w:rsidR="00C33F56">
        <w:t xml:space="preserve"> —</w:t>
      </w:r>
      <w:r w:rsidRPr="004974C1">
        <w:t xml:space="preserve"> </w:t>
      </w:r>
      <w:r>
        <w:t>п</w:t>
      </w:r>
      <w:r w:rsidRPr="004974C1">
        <w:t xml:space="preserve">олный доступ ко всем возможностям </w:t>
      </w:r>
      <w:proofErr w:type="spellStart"/>
      <w:r w:rsidRPr="004974C1">
        <w:t>Ubuntu</w:t>
      </w:r>
      <w:proofErr w:type="spellEnd"/>
      <w:r w:rsidRPr="004974C1">
        <w:t>, включая установку и настройку приложений и служб.</w:t>
      </w:r>
    </w:p>
    <w:p w:rsidR="004974C1" w:rsidRPr="004974C1" w:rsidRDefault="004974C1" w:rsidP="00C33F56">
      <w:pPr>
        <w:pStyle w:val="a9"/>
      </w:pPr>
      <w:r w:rsidRPr="004974C1">
        <w:rPr>
          <w:bCs/>
        </w:rPr>
        <w:lastRenderedPageBreak/>
        <w:t>Сохранение данных</w:t>
      </w:r>
      <w:r w:rsidR="00C33F56">
        <w:t xml:space="preserve"> —</w:t>
      </w:r>
      <w:r w:rsidRPr="004974C1">
        <w:t xml:space="preserve"> </w:t>
      </w:r>
      <w:r>
        <w:t>в</w:t>
      </w:r>
      <w:r w:rsidRPr="004974C1">
        <w:t>се настройки и файлы сохраняются.</w:t>
      </w:r>
    </w:p>
    <w:p w:rsidR="004974C1" w:rsidRPr="004974C1" w:rsidRDefault="004974C1" w:rsidP="00C33F56">
      <w:pPr>
        <w:pStyle w:val="a9"/>
      </w:pPr>
      <w:r w:rsidRPr="004974C1">
        <w:rPr>
          <w:bCs/>
        </w:rPr>
        <w:t>Безопасность</w:t>
      </w:r>
      <w:r w:rsidR="00C33F56">
        <w:t xml:space="preserve"> —</w:t>
      </w:r>
      <w:r w:rsidRPr="004974C1">
        <w:t xml:space="preserve"> </w:t>
      </w:r>
      <w:r>
        <w:t>п</w:t>
      </w:r>
      <w:r w:rsidRPr="004974C1">
        <w:t>остоянные обновления и контроль прав пользователя; можно настроить как сервер или систему разработки.</w:t>
      </w:r>
    </w:p>
    <w:p w:rsidR="004974C1" w:rsidRPr="004974C1" w:rsidRDefault="004974C1" w:rsidP="00C33F56">
      <w:pPr>
        <w:pStyle w:val="3"/>
      </w:pPr>
      <w:bookmarkStart w:id="14" w:name="_Toc182335371"/>
      <w:proofErr w:type="spellStart"/>
      <w:r w:rsidRPr="004974C1">
        <w:t>Windows</w:t>
      </w:r>
      <w:bookmarkEnd w:id="14"/>
      <w:proofErr w:type="spellEnd"/>
    </w:p>
    <w:p w:rsidR="004974C1" w:rsidRPr="004974C1" w:rsidRDefault="004974C1" w:rsidP="00C33F56">
      <w:pPr>
        <w:pStyle w:val="a9"/>
      </w:pPr>
      <w:r w:rsidRPr="004974C1">
        <w:rPr>
          <w:bCs/>
        </w:rPr>
        <w:t>Назначение</w:t>
      </w:r>
      <w:r w:rsidR="00C33F56">
        <w:t xml:space="preserve"> —</w:t>
      </w:r>
      <w:r w:rsidRPr="004974C1">
        <w:t xml:space="preserve"> </w:t>
      </w:r>
      <w:r>
        <w:t>ш</w:t>
      </w:r>
      <w:r w:rsidRPr="004974C1">
        <w:t>ироко используется для домашних и корпоративных задач.</w:t>
      </w:r>
    </w:p>
    <w:p w:rsidR="004974C1" w:rsidRPr="004974C1" w:rsidRDefault="004974C1" w:rsidP="00C33F56">
      <w:pPr>
        <w:pStyle w:val="a9"/>
      </w:pPr>
      <w:r w:rsidRPr="004974C1">
        <w:rPr>
          <w:bCs/>
        </w:rPr>
        <w:t>Функционал</w:t>
      </w:r>
      <w:r w:rsidR="00C33F56">
        <w:t xml:space="preserve"> —</w:t>
      </w:r>
      <w:r w:rsidRPr="004974C1">
        <w:t xml:space="preserve"> </w:t>
      </w:r>
      <w:r>
        <w:t>ш</w:t>
      </w:r>
      <w:r w:rsidRPr="004974C1">
        <w:t>ирокий спектр программного обеспечения, поддержка корпоративных приложений и игр.</w:t>
      </w:r>
    </w:p>
    <w:p w:rsidR="004974C1" w:rsidRPr="004974C1" w:rsidRDefault="004974C1" w:rsidP="00C33F56">
      <w:pPr>
        <w:pStyle w:val="a9"/>
      </w:pPr>
      <w:r w:rsidRPr="004974C1">
        <w:rPr>
          <w:bCs/>
        </w:rPr>
        <w:t>Сохранение данных</w:t>
      </w:r>
      <w:r w:rsidR="00C33F56">
        <w:t xml:space="preserve"> —</w:t>
      </w:r>
      <w:r w:rsidRPr="004974C1">
        <w:t xml:space="preserve"> </w:t>
      </w:r>
      <w:r>
        <w:t>п</w:t>
      </w:r>
      <w:r w:rsidRPr="004974C1">
        <w:t>олное сохранение всех данных и настроек.</w:t>
      </w:r>
    </w:p>
    <w:p w:rsidR="004974C1" w:rsidRPr="004974C1" w:rsidRDefault="004974C1" w:rsidP="00C33F56">
      <w:pPr>
        <w:pStyle w:val="a9"/>
      </w:pPr>
      <w:r w:rsidRPr="004974C1">
        <w:rPr>
          <w:bCs/>
        </w:rPr>
        <w:t>Безопасность</w:t>
      </w:r>
      <w:r w:rsidR="00C33F56">
        <w:t xml:space="preserve"> —</w:t>
      </w:r>
      <w:r w:rsidRPr="004974C1">
        <w:t xml:space="preserve"> </w:t>
      </w:r>
      <w:r>
        <w:t>в</w:t>
      </w:r>
      <w:r w:rsidRPr="004974C1">
        <w:t>ысокий уровень интеграции с антивирусами и системами управления устройствами; подвержен вирусам, но предлагает обновления безопасности</w:t>
      </w:r>
      <w:r w:rsidR="00C33F56">
        <w:t xml:space="preserve"> [1]</w:t>
      </w:r>
      <w:r w:rsidRPr="004974C1">
        <w:t>.</w:t>
      </w:r>
    </w:p>
    <w:p w:rsidR="004974C1" w:rsidRDefault="004974C1" w:rsidP="0056117D">
      <w:pPr>
        <w:pStyle w:val="a9"/>
      </w:pPr>
    </w:p>
    <w:p w:rsidR="00DD0477" w:rsidRDefault="004C2C6D" w:rsidP="004C2C6D">
      <w:pPr>
        <w:pStyle w:val="2"/>
      </w:pPr>
      <w:bookmarkStart w:id="15" w:name="_Toc182335372"/>
      <w:r>
        <w:t xml:space="preserve">Получение ссылок и регистрация в </w:t>
      </w:r>
      <w:r>
        <w:rPr>
          <w:lang w:val="en-US"/>
        </w:rPr>
        <w:t>Web</w:t>
      </w:r>
      <w:r w:rsidRPr="004C2C6D">
        <w:t>-</w:t>
      </w:r>
      <w:r>
        <w:rPr>
          <w:lang w:val="en-US"/>
        </w:rPr>
        <w:t>OS</w:t>
      </w:r>
      <w:bookmarkEnd w:id="15"/>
      <w:r w:rsidR="00695399" w:rsidRPr="00695399">
        <w:t xml:space="preserve"> </w:t>
      </w:r>
    </w:p>
    <w:p w:rsidR="004C2C6D" w:rsidRPr="004C2C6D" w:rsidRDefault="004C2C6D" w:rsidP="004C2C6D">
      <w:pPr>
        <w:pStyle w:val="a9"/>
      </w:pPr>
      <w:r>
        <w:t xml:space="preserve">Для выполнения лабораторной работы решил выбрать </w:t>
      </w:r>
      <w:proofErr w:type="spellStart"/>
      <w:r>
        <w:rPr>
          <w:lang w:val="en-US"/>
        </w:rPr>
        <w:t>AstraNOS</w:t>
      </w:r>
      <w:proofErr w:type="spellEnd"/>
      <w:r w:rsidRPr="004C2C6D">
        <w:t xml:space="preserve"> </w:t>
      </w:r>
      <w:r>
        <w:t xml:space="preserve">(рисунок 3) — </w:t>
      </w:r>
      <w:r>
        <w:rPr>
          <w:lang w:val="en-US"/>
        </w:rPr>
        <w:t>Web</w:t>
      </w:r>
      <w:r w:rsidRPr="004C2C6D">
        <w:t>-</w:t>
      </w:r>
      <w:r>
        <w:rPr>
          <w:lang w:val="en-US"/>
        </w:rPr>
        <w:t>OS</w:t>
      </w:r>
      <w:r>
        <w:t xml:space="preserve">, которая позволяет выполнять базовые задачи: работать с файлами, выходить в сеть. Имеет широкие возможности для </w:t>
      </w:r>
      <w:proofErr w:type="spellStart"/>
      <w:r>
        <w:t>кастомизации</w:t>
      </w:r>
      <w:proofErr w:type="spellEnd"/>
      <w:r>
        <w:t>.</w:t>
      </w:r>
    </w:p>
    <w:p w:rsidR="00695399" w:rsidRDefault="00695399" w:rsidP="004974C1">
      <w:pPr>
        <w:pStyle w:val="af0"/>
        <w:rPr>
          <w:lang w:val="en-US"/>
        </w:rPr>
      </w:pPr>
      <w:r w:rsidRPr="00695399">
        <w:rPr>
          <w:noProof/>
        </w:rPr>
        <w:drawing>
          <wp:inline distT="0" distB="0" distL="0" distR="0" wp14:anchorId="2F560493" wp14:editId="148250E9">
            <wp:extent cx="5162550" cy="2570293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2426" cy="257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4C1" w:rsidRPr="004974C1" w:rsidRDefault="004974C1" w:rsidP="004974C1">
      <w:pPr>
        <w:pStyle w:val="a0"/>
        <w:rPr>
          <w:lang w:val="en-US" w:eastAsia="ru-RU"/>
        </w:rPr>
      </w:pPr>
      <w:r>
        <w:rPr>
          <w:lang w:eastAsia="ru-RU"/>
        </w:rPr>
        <w:t xml:space="preserve"> — Вид регистрационной формы </w:t>
      </w:r>
      <w:proofErr w:type="spellStart"/>
      <w:r>
        <w:rPr>
          <w:lang w:val="en-US" w:eastAsia="ru-RU"/>
        </w:rPr>
        <w:t>AstraNOS</w:t>
      </w:r>
      <w:proofErr w:type="spellEnd"/>
      <w:r>
        <w:rPr>
          <w:lang w:eastAsia="ru-RU"/>
        </w:rPr>
        <w:t xml:space="preserve"> </w:t>
      </w:r>
    </w:p>
    <w:p w:rsidR="00DD0477" w:rsidRDefault="00DD0477" w:rsidP="004C2C6D">
      <w:pPr>
        <w:pStyle w:val="2"/>
      </w:pPr>
      <w:bookmarkStart w:id="16" w:name="_Toc182335373"/>
      <w:r>
        <w:lastRenderedPageBreak/>
        <w:t xml:space="preserve">Запуск системы, </w:t>
      </w:r>
      <w:r w:rsidR="004C2C6D">
        <w:t>выполнение необходимых настроек</w:t>
      </w:r>
      <w:bookmarkEnd w:id="16"/>
    </w:p>
    <w:p w:rsidR="004C2C6D" w:rsidRDefault="004C2C6D" w:rsidP="004C2C6D">
      <w:pPr>
        <w:pStyle w:val="a9"/>
      </w:pPr>
      <w:r>
        <w:t>Запустил систему, оформил рабочий стол (рисунок 4).</w:t>
      </w:r>
    </w:p>
    <w:p w:rsidR="004C2C6D" w:rsidRDefault="004C2C6D" w:rsidP="004C2C6D">
      <w:pPr>
        <w:pStyle w:val="af0"/>
      </w:pPr>
      <w:r w:rsidRPr="004C2C6D">
        <w:drawing>
          <wp:inline distT="0" distB="0" distL="0" distR="0" wp14:anchorId="62CA10A2" wp14:editId="129EBEA8">
            <wp:extent cx="4629150" cy="2316737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8582" cy="232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C6D" w:rsidRPr="004C2C6D" w:rsidRDefault="004C2C6D" w:rsidP="004C2C6D">
      <w:pPr>
        <w:pStyle w:val="a0"/>
        <w:rPr>
          <w:lang w:eastAsia="ru-RU"/>
        </w:rPr>
      </w:pPr>
      <w:r>
        <w:rPr>
          <w:lang w:eastAsia="ru-RU"/>
        </w:rPr>
        <w:t xml:space="preserve"> — Вид рабочего стола </w:t>
      </w:r>
      <w:proofErr w:type="spellStart"/>
      <w:r>
        <w:rPr>
          <w:lang w:val="en-US" w:eastAsia="ru-RU"/>
        </w:rPr>
        <w:t>AstraNOS</w:t>
      </w:r>
      <w:proofErr w:type="spellEnd"/>
    </w:p>
    <w:p w:rsidR="00DD0477" w:rsidRPr="00C33F56" w:rsidRDefault="00DD0477" w:rsidP="00C33F56">
      <w:pPr>
        <w:pStyle w:val="2"/>
      </w:pPr>
      <w:bookmarkStart w:id="17" w:name="_Toc182335374"/>
      <w:r>
        <w:t xml:space="preserve">Изучение и освоение среды </w:t>
      </w:r>
      <w:proofErr w:type="spellStart"/>
      <w:r w:rsidR="004C2C6D">
        <w:rPr>
          <w:lang w:val="en-US"/>
        </w:rPr>
        <w:t>AstraNOS</w:t>
      </w:r>
      <w:bookmarkEnd w:id="17"/>
      <w:proofErr w:type="spellEnd"/>
    </w:p>
    <w:p w:rsidR="004C2C6D" w:rsidRPr="00C33F56" w:rsidRDefault="004C2C6D" w:rsidP="004C2C6D">
      <w:pPr>
        <w:pStyle w:val="a9"/>
      </w:pPr>
    </w:p>
    <w:p w:rsidR="004C2C6D" w:rsidRPr="004C2C6D" w:rsidRDefault="004C2C6D" w:rsidP="004C2C6D">
      <w:pPr>
        <w:pStyle w:val="a9"/>
      </w:pPr>
      <w:r>
        <w:t xml:space="preserve">В данной операционной системе есть возможность выходить в сеть, просматривать видео с </w:t>
      </w:r>
      <w:proofErr w:type="spellStart"/>
      <w:r>
        <w:t>видеохостингов</w:t>
      </w:r>
      <w:proofErr w:type="spellEnd"/>
      <w:r>
        <w:t xml:space="preserve"> (рисунок 5), редактировать текстовые файлы (рисунок 6), вносить заметки (рисунок 7). Есть встроенные игровые приложения. Много возможностей разнообразить рабочее пространство (фон, </w:t>
      </w:r>
      <w:proofErr w:type="spellStart"/>
      <w:r>
        <w:t>виджеты</w:t>
      </w:r>
      <w:proofErr w:type="spellEnd"/>
      <w:r>
        <w:t xml:space="preserve"> и другие возможности)</w:t>
      </w:r>
      <w:r w:rsidR="00C33F56">
        <w:t xml:space="preserve"> [1]</w:t>
      </w:r>
      <w:r>
        <w:t>.</w:t>
      </w:r>
    </w:p>
    <w:p w:rsidR="004C2C6D" w:rsidRDefault="004C2C6D" w:rsidP="004C2C6D">
      <w:pPr>
        <w:pStyle w:val="af0"/>
      </w:pPr>
      <w:r w:rsidRPr="004C2C6D">
        <w:lastRenderedPageBreak/>
        <w:drawing>
          <wp:inline distT="0" distB="0" distL="0" distR="0" wp14:anchorId="7FB6D5D5" wp14:editId="753979D1">
            <wp:extent cx="4791075" cy="2391809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6174" cy="239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C6D" w:rsidRPr="004C2C6D" w:rsidRDefault="004C2C6D" w:rsidP="004C2C6D">
      <w:pPr>
        <w:pStyle w:val="a0"/>
        <w:rPr>
          <w:lang w:eastAsia="ru-RU"/>
        </w:rPr>
      </w:pPr>
      <w:r>
        <w:rPr>
          <w:lang w:eastAsia="ru-RU"/>
        </w:rPr>
        <w:t xml:space="preserve"> — Просмотр видео в ОС</w:t>
      </w:r>
    </w:p>
    <w:p w:rsidR="004C2C6D" w:rsidRDefault="004C2C6D" w:rsidP="004C2C6D">
      <w:pPr>
        <w:pStyle w:val="af0"/>
      </w:pPr>
    </w:p>
    <w:p w:rsidR="004C2C6D" w:rsidRDefault="004C2C6D" w:rsidP="004C2C6D">
      <w:pPr>
        <w:pStyle w:val="af0"/>
      </w:pPr>
      <w:r w:rsidRPr="004C2C6D">
        <w:drawing>
          <wp:inline distT="0" distB="0" distL="0" distR="0" wp14:anchorId="3038A30B" wp14:editId="07D3A89A">
            <wp:extent cx="4905375" cy="2452433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0028" cy="245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C6D" w:rsidRPr="004C2C6D" w:rsidRDefault="004C2C6D" w:rsidP="004C2C6D">
      <w:pPr>
        <w:pStyle w:val="a0"/>
        <w:rPr>
          <w:lang w:eastAsia="ru-RU"/>
        </w:rPr>
      </w:pPr>
      <w:r>
        <w:rPr>
          <w:lang w:eastAsia="ru-RU"/>
        </w:rPr>
        <w:t xml:space="preserve"> — Редактирование текстовых файлов</w:t>
      </w:r>
    </w:p>
    <w:p w:rsidR="004C2C6D" w:rsidRDefault="00C33F56" w:rsidP="00DD0477">
      <w:pPr>
        <w:pStyle w:val="a9"/>
      </w:pPr>
      <w:r w:rsidRPr="004C2C6D">
        <w:lastRenderedPageBreak/>
        <w:drawing>
          <wp:inline distT="0" distB="0" distL="0" distR="0" wp14:anchorId="73F72D1A" wp14:editId="6C8A2253">
            <wp:extent cx="4819650" cy="2907194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9677" cy="291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F56" w:rsidRDefault="00C33F56" w:rsidP="00C33F56">
      <w:pPr>
        <w:pStyle w:val="a0"/>
        <w:rPr>
          <w:lang w:eastAsia="ru-RU"/>
        </w:rPr>
      </w:pPr>
      <w:r>
        <w:rPr>
          <w:lang w:eastAsia="ru-RU"/>
        </w:rPr>
        <w:t>— Игровое приложение в ОС</w:t>
      </w:r>
    </w:p>
    <w:p w:rsidR="00C33F56" w:rsidRDefault="00C33F56" w:rsidP="00C33F56">
      <w:pPr>
        <w:pStyle w:val="a9"/>
      </w:pPr>
    </w:p>
    <w:p w:rsidR="00DD0477" w:rsidRDefault="00DD0477" w:rsidP="00C33F56">
      <w:pPr>
        <w:pStyle w:val="2"/>
        <w:rPr>
          <w:lang w:val="en-US"/>
        </w:rPr>
      </w:pPr>
      <w:bookmarkStart w:id="18" w:name="_Toc182335375"/>
      <w:r>
        <w:t xml:space="preserve">Сравнение </w:t>
      </w:r>
      <w:proofErr w:type="spellStart"/>
      <w:r w:rsidR="00C33F56">
        <w:rPr>
          <w:lang w:val="en-US"/>
        </w:rPr>
        <w:t>AstraNOS</w:t>
      </w:r>
      <w:proofErr w:type="spellEnd"/>
      <w:r w:rsidR="00C33F56">
        <w:rPr>
          <w:lang w:val="en-US"/>
        </w:rPr>
        <w:t xml:space="preserve"> </w:t>
      </w:r>
      <w:r w:rsidR="00C33F56">
        <w:t xml:space="preserve">и </w:t>
      </w:r>
      <w:r w:rsidR="00C33F56">
        <w:rPr>
          <w:lang w:val="en-US"/>
        </w:rPr>
        <w:t>Windows</w:t>
      </w:r>
      <w:bookmarkEnd w:id="18"/>
    </w:p>
    <w:p w:rsidR="00C33F56" w:rsidRPr="00C33F56" w:rsidRDefault="00C33F56" w:rsidP="00C33F56">
      <w:pPr>
        <w:pStyle w:val="a9"/>
      </w:pPr>
      <w:r>
        <w:t xml:space="preserve">Далее сравним выбранную веб-ОС с </w:t>
      </w:r>
      <w:r>
        <w:rPr>
          <w:lang w:val="en-US"/>
        </w:rPr>
        <w:t>Windows</w:t>
      </w:r>
      <w:r w:rsidRPr="00C33F56">
        <w:t xml:space="preserve"> </w:t>
      </w:r>
      <w:r>
        <w:t>по нескольким критериям.</w:t>
      </w:r>
    </w:p>
    <w:p w:rsidR="00C33F56" w:rsidRPr="00C33F56" w:rsidRDefault="00C33F56" w:rsidP="00C33F56">
      <w:pPr>
        <w:pStyle w:val="3"/>
      </w:pPr>
      <w:bookmarkStart w:id="19" w:name="_Toc182335376"/>
      <w:r w:rsidRPr="00C33F56">
        <w:t>Тип и архитектура</w:t>
      </w:r>
      <w:bookmarkEnd w:id="19"/>
    </w:p>
    <w:p w:rsidR="00C33F56" w:rsidRPr="00C33F56" w:rsidRDefault="00C33F56" w:rsidP="00C33F56">
      <w:pPr>
        <w:pStyle w:val="a9"/>
      </w:pPr>
      <w:proofErr w:type="spellStart"/>
      <w:r w:rsidRPr="00C33F56">
        <w:rPr>
          <w:bCs/>
        </w:rPr>
        <w:t>Windows</w:t>
      </w:r>
      <w:proofErr w:type="spellEnd"/>
      <w:r>
        <w:t xml:space="preserve"> —</w:t>
      </w:r>
      <w:r w:rsidRPr="00C33F56">
        <w:t xml:space="preserve"> полноценная </w:t>
      </w:r>
      <w:proofErr w:type="spellStart"/>
      <w:r w:rsidRPr="00C33F56">
        <w:t>десктопная</w:t>
      </w:r>
      <w:proofErr w:type="spellEnd"/>
      <w:r w:rsidRPr="00C33F56">
        <w:t xml:space="preserve"> ОС, работающая непосредственно на аппаратном уровне компьютера. Она может запускать широкий спектр программ, включая профессиональное ПО, игры, мультимедиа, а также поддерживает драйверы для работы с устройствами.</w:t>
      </w:r>
    </w:p>
    <w:p w:rsidR="00C33F56" w:rsidRPr="00C33F56" w:rsidRDefault="00C33F56" w:rsidP="00C33F56">
      <w:pPr>
        <w:pStyle w:val="a9"/>
      </w:pPr>
      <w:proofErr w:type="spellStart"/>
      <w:r w:rsidRPr="00C33F56">
        <w:rPr>
          <w:bCs/>
        </w:rPr>
        <w:t>AstraNOS</w:t>
      </w:r>
      <w:proofErr w:type="spellEnd"/>
      <w:r>
        <w:rPr>
          <w:bCs/>
        </w:rPr>
        <w:t xml:space="preserve"> </w:t>
      </w:r>
      <w:r>
        <w:t>—</w:t>
      </w:r>
      <w:r w:rsidRPr="00C33F56">
        <w:t xml:space="preserve"> </w:t>
      </w:r>
      <w:r>
        <w:t>в</w:t>
      </w:r>
      <w:r w:rsidRPr="00C33F56">
        <w:t xml:space="preserve">еб-ОС, работающая в браузере, ориентирована на задачи, не требующие мощных ресурсов устройства. Она действует через интернет и часто используется для удаленного доступа, облачного хранения и онлайн-инструментов. Требует только браузера и </w:t>
      </w:r>
      <w:proofErr w:type="spellStart"/>
      <w:r w:rsidRPr="00C33F56">
        <w:t>интернет-соединения</w:t>
      </w:r>
      <w:proofErr w:type="spellEnd"/>
      <w:r w:rsidRPr="00C33F56">
        <w:t>, так как приложения и данные хранятся на сервере.</w:t>
      </w:r>
    </w:p>
    <w:p w:rsidR="00C33F56" w:rsidRPr="00C33F56" w:rsidRDefault="00C33F56" w:rsidP="00C33F56">
      <w:pPr>
        <w:pStyle w:val="3"/>
      </w:pPr>
      <w:bookmarkStart w:id="20" w:name="_Toc182335377"/>
      <w:r w:rsidRPr="00C33F56">
        <w:t>Приложения и экосистема</w:t>
      </w:r>
      <w:bookmarkEnd w:id="20"/>
    </w:p>
    <w:p w:rsidR="00C33F56" w:rsidRPr="00C33F56" w:rsidRDefault="00C33F56" w:rsidP="00C33F56">
      <w:pPr>
        <w:pStyle w:val="a9"/>
      </w:pPr>
      <w:proofErr w:type="spellStart"/>
      <w:r w:rsidRPr="00C33F56">
        <w:rPr>
          <w:bCs/>
        </w:rPr>
        <w:t>Windows</w:t>
      </w:r>
      <w:proofErr w:type="spellEnd"/>
      <w:r>
        <w:t xml:space="preserve"> —</w:t>
      </w:r>
      <w:r w:rsidRPr="00C33F56">
        <w:t xml:space="preserve"> поддерживает установку локальных программ, включая мощные офисные, мультимедийные и специализированные приложения. Обладает </w:t>
      </w:r>
      <w:r w:rsidRPr="00C33F56">
        <w:lastRenderedPageBreak/>
        <w:t>разнообразной экосистемой программ, игр и инструментов для профессиональных нужд.</w:t>
      </w:r>
    </w:p>
    <w:p w:rsidR="00C33F56" w:rsidRPr="00C33F56" w:rsidRDefault="00C33F56" w:rsidP="00C33F56">
      <w:pPr>
        <w:pStyle w:val="a9"/>
      </w:pPr>
      <w:proofErr w:type="spellStart"/>
      <w:r w:rsidRPr="00C33F56">
        <w:rPr>
          <w:bCs/>
        </w:rPr>
        <w:t>AstraNOS</w:t>
      </w:r>
      <w:proofErr w:type="spellEnd"/>
      <w:r>
        <w:t xml:space="preserve"> —</w:t>
      </w:r>
      <w:r w:rsidRPr="00C33F56">
        <w:t xml:space="preserve"> ограничена веб-приложениями, часто с базовым набором функций для работы с документами, браузером, файлами, почтой и облачными сервисами. Большинство приложений доступны в браузере и не требуют установки.</w:t>
      </w:r>
    </w:p>
    <w:p w:rsidR="00C33F56" w:rsidRPr="00C33F56" w:rsidRDefault="00C33F56" w:rsidP="00C33F56">
      <w:pPr>
        <w:pStyle w:val="3"/>
      </w:pPr>
      <w:bookmarkStart w:id="21" w:name="_Toc182335378"/>
      <w:r w:rsidRPr="00C33F56">
        <w:t>Производительность и требования</w:t>
      </w:r>
      <w:bookmarkEnd w:id="21"/>
    </w:p>
    <w:p w:rsidR="00C33F56" w:rsidRPr="00C33F56" w:rsidRDefault="00C33F56" w:rsidP="00C33F56">
      <w:pPr>
        <w:pStyle w:val="a9"/>
      </w:pPr>
      <w:proofErr w:type="spellStart"/>
      <w:r w:rsidRPr="00C33F56">
        <w:rPr>
          <w:bCs/>
        </w:rPr>
        <w:t>Windows</w:t>
      </w:r>
      <w:proofErr w:type="spellEnd"/>
      <w:r>
        <w:t xml:space="preserve"> —</w:t>
      </w:r>
      <w:r w:rsidRPr="00C33F56">
        <w:t xml:space="preserve"> требует значительных аппаратных ресурсов, особенно для новых версий и программ, таких как редакторы, игры и офисные пакеты. Работает на компьютерах с разными процессорами, но для стабильной работы обычно требует не менее 4 ГБ оперативной памяти и современного процессора.</w:t>
      </w:r>
    </w:p>
    <w:p w:rsidR="00C33F56" w:rsidRPr="00C33F56" w:rsidRDefault="00C33F56" w:rsidP="00C33F56">
      <w:pPr>
        <w:pStyle w:val="a9"/>
      </w:pPr>
      <w:proofErr w:type="spellStart"/>
      <w:r w:rsidRPr="00C33F56">
        <w:rPr>
          <w:bCs/>
        </w:rPr>
        <w:t>AstraNOS</w:t>
      </w:r>
      <w:proofErr w:type="spellEnd"/>
      <w:r>
        <w:t xml:space="preserve"> —</w:t>
      </w:r>
      <w:r w:rsidRPr="00C33F56">
        <w:t xml:space="preserve"> легковесна и не зависит от аппаратных ресурсов компьютера, так как работает на серверной стороне. Для работы требуется только </w:t>
      </w:r>
      <w:proofErr w:type="spellStart"/>
      <w:r w:rsidRPr="00C33F56">
        <w:t>интернет-соединение</w:t>
      </w:r>
      <w:proofErr w:type="spellEnd"/>
      <w:r w:rsidRPr="00C33F56">
        <w:t xml:space="preserve"> и совместимый браузер. Подходит для слабых устройств или тех, которые ограничены в вычислительной мощности.</w:t>
      </w:r>
    </w:p>
    <w:p w:rsidR="00C33F56" w:rsidRPr="00C33F56" w:rsidRDefault="00C33F56" w:rsidP="00C33F56">
      <w:pPr>
        <w:pStyle w:val="3"/>
      </w:pPr>
      <w:bookmarkStart w:id="22" w:name="_Toc182335379"/>
      <w:r w:rsidRPr="00C33F56">
        <w:t>Безопасность и управление данными</w:t>
      </w:r>
      <w:bookmarkEnd w:id="22"/>
    </w:p>
    <w:p w:rsidR="00C33F56" w:rsidRPr="00C33F56" w:rsidRDefault="00C33F56" w:rsidP="00C33F56">
      <w:pPr>
        <w:pStyle w:val="a9"/>
      </w:pPr>
      <w:proofErr w:type="spellStart"/>
      <w:r w:rsidRPr="00C33F56">
        <w:rPr>
          <w:bCs/>
        </w:rPr>
        <w:t>Windows</w:t>
      </w:r>
      <w:proofErr w:type="spellEnd"/>
      <w:r>
        <w:t xml:space="preserve"> —</w:t>
      </w:r>
      <w:r w:rsidRPr="00C33F56">
        <w:t xml:space="preserve"> обладает системой безопасности, которая включает в себя управление правами пользователей, шифрование и антивирусную защиту. Требует регулярного обновления для защиты от уязвимостей.</w:t>
      </w:r>
    </w:p>
    <w:p w:rsidR="00C33F56" w:rsidRPr="00C33F56" w:rsidRDefault="00C33F56" w:rsidP="00C33F56">
      <w:pPr>
        <w:pStyle w:val="a9"/>
      </w:pPr>
      <w:proofErr w:type="spellStart"/>
      <w:r w:rsidRPr="00C33F56">
        <w:rPr>
          <w:bCs/>
        </w:rPr>
        <w:t>AstraNOS</w:t>
      </w:r>
      <w:proofErr w:type="spellEnd"/>
      <w:r>
        <w:t xml:space="preserve"> —</w:t>
      </w:r>
      <w:r w:rsidRPr="00C33F56">
        <w:t xml:space="preserve"> как веб-ОС, использует серверные методы защиты, такие как шифрование, и работает через защищенные каналы (SSL/TLS), снижая риски потери данных. Однако полагается на безопасность сети и серверов.</w:t>
      </w:r>
    </w:p>
    <w:p w:rsidR="00C33F56" w:rsidRPr="00C33F56" w:rsidRDefault="00C33F56" w:rsidP="00C33F56">
      <w:pPr>
        <w:pStyle w:val="3"/>
      </w:pPr>
      <w:bookmarkStart w:id="23" w:name="_Toc182335380"/>
      <w:r w:rsidRPr="00C33F56">
        <w:t>Область применения</w:t>
      </w:r>
      <w:bookmarkEnd w:id="23"/>
    </w:p>
    <w:p w:rsidR="00C33F56" w:rsidRPr="00C33F56" w:rsidRDefault="00C33F56" w:rsidP="00C33F56">
      <w:pPr>
        <w:pStyle w:val="a9"/>
      </w:pPr>
      <w:proofErr w:type="spellStart"/>
      <w:r w:rsidRPr="00C33F56">
        <w:rPr>
          <w:bCs/>
        </w:rPr>
        <w:t>Windows</w:t>
      </w:r>
      <w:proofErr w:type="spellEnd"/>
      <w:r>
        <w:t xml:space="preserve"> —</w:t>
      </w:r>
      <w:r w:rsidRPr="00C33F56">
        <w:t xml:space="preserve"> подходит для домашних пользователей, бизнеса и промышленного использования, включая работу с мультимедийным и игровым ПО.</w:t>
      </w:r>
    </w:p>
    <w:p w:rsidR="00C33F56" w:rsidRPr="00C33F56" w:rsidRDefault="00C33F56" w:rsidP="00C33F56">
      <w:pPr>
        <w:pStyle w:val="a9"/>
      </w:pPr>
      <w:proofErr w:type="spellStart"/>
      <w:r w:rsidRPr="00C33F56">
        <w:rPr>
          <w:bCs/>
        </w:rPr>
        <w:t>AstraNOS</w:t>
      </w:r>
      <w:proofErr w:type="spellEnd"/>
      <w:r>
        <w:t xml:space="preserve"> —</w:t>
      </w:r>
      <w:r w:rsidRPr="00C33F56">
        <w:t xml:space="preserve"> оптимизирована для образовательных, корпоративных и государственных учреждений, где важен доступ к простым веб-инструментам, безопасность данных и возможность удаленного доступа с любого устройства.</w:t>
      </w:r>
    </w:p>
    <w:p w:rsidR="00282281" w:rsidRDefault="00282281" w:rsidP="00282281">
      <w:pPr>
        <w:pStyle w:val="ad"/>
        <w:rPr>
          <w:rStyle w:val="af"/>
          <w:noProof/>
          <w:vanish w:val="0"/>
        </w:rPr>
      </w:pPr>
      <w:bookmarkStart w:id="24" w:name="_Toc177496519"/>
      <w:bookmarkStart w:id="25" w:name="_Toc177497011"/>
      <w:bookmarkStart w:id="26" w:name="_Toc177497062"/>
      <w:bookmarkStart w:id="27" w:name="_Toc182335381"/>
      <w:r>
        <w:rPr>
          <w:rStyle w:val="af"/>
          <w:noProof/>
          <w:vanish w:val="0"/>
        </w:rPr>
        <w:lastRenderedPageBreak/>
        <w:t>Заключение</w:t>
      </w:r>
      <w:bookmarkEnd w:id="24"/>
      <w:bookmarkEnd w:id="25"/>
      <w:bookmarkEnd w:id="26"/>
      <w:bookmarkEnd w:id="27"/>
    </w:p>
    <w:p w:rsidR="00DD0477" w:rsidRPr="00DD0477" w:rsidRDefault="00DD0477" w:rsidP="00DD0477">
      <w:pPr>
        <w:pStyle w:val="a9"/>
      </w:pPr>
      <w:r>
        <w:t xml:space="preserve">В ходе данной лабораторной работы были исследованы перспективные типы операционных систем — </w:t>
      </w:r>
      <w:proofErr w:type="spellStart"/>
      <w:r>
        <w:t>LiveCD</w:t>
      </w:r>
      <w:proofErr w:type="spellEnd"/>
      <w:r>
        <w:t xml:space="preserve">/DVD и </w:t>
      </w:r>
      <w:proofErr w:type="spellStart"/>
      <w:r>
        <w:t>Web</w:t>
      </w:r>
      <w:proofErr w:type="spellEnd"/>
      <w:r>
        <w:t xml:space="preserve">-ОС. Эти системы демонстрируют возможности гибкой и мобильной работы с данными без привязки к одному устройству или установленной операционной системе. </w:t>
      </w:r>
      <w:proofErr w:type="spellStart"/>
      <w:r>
        <w:t>LiveCD</w:t>
      </w:r>
      <w:proofErr w:type="spellEnd"/>
      <w:r>
        <w:t xml:space="preserve">/DVD позволяет запускать ОС непосредственно с внешнего носителя, что минимизирует требования к аппаратной части компьютера и упрощает доступ к необходимым приложениям и функциям без длительного процесса установки. </w:t>
      </w:r>
      <w:proofErr w:type="spellStart"/>
      <w:r>
        <w:t>Web</w:t>
      </w:r>
      <w:proofErr w:type="spellEnd"/>
      <w:r>
        <w:t>-ОС, функционирующие на базе облачных технологий, предоставляют пользователю готовую рабочую среду с инструментами и файлами, к которым можно обращаться через браузер с любого устройства, имеющего доступ к Интернету.</w:t>
      </w:r>
    </w:p>
    <w:p w:rsidR="00F01C2D" w:rsidRPr="00BA7CCC" w:rsidRDefault="00F01C2D" w:rsidP="00F01C2D">
      <w:pPr>
        <w:pStyle w:val="ad"/>
        <w:rPr>
          <w:rStyle w:val="af"/>
          <w:noProof/>
          <w:vanish w:val="0"/>
        </w:rPr>
      </w:pPr>
      <w:bookmarkStart w:id="28" w:name="_Toc182335382"/>
      <w:r>
        <w:rPr>
          <w:rStyle w:val="af"/>
          <w:noProof/>
          <w:vanish w:val="0"/>
        </w:rPr>
        <w:lastRenderedPageBreak/>
        <w:t>Список</w:t>
      </w:r>
      <w:r w:rsidRPr="00BA7CCC">
        <w:rPr>
          <w:rStyle w:val="af"/>
          <w:noProof/>
          <w:vanish w:val="0"/>
        </w:rPr>
        <w:t xml:space="preserve"> </w:t>
      </w:r>
      <w:r>
        <w:rPr>
          <w:rStyle w:val="af"/>
          <w:noProof/>
          <w:vanish w:val="0"/>
        </w:rPr>
        <w:t>использованных</w:t>
      </w:r>
      <w:r w:rsidRPr="00BA7CCC">
        <w:rPr>
          <w:rStyle w:val="af"/>
          <w:noProof/>
          <w:vanish w:val="0"/>
        </w:rPr>
        <w:t xml:space="preserve"> </w:t>
      </w:r>
      <w:r>
        <w:rPr>
          <w:rStyle w:val="af"/>
          <w:noProof/>
          <w:vanish w:val="0"/>
        </w:rPr>
        <w:t>источников</w:t>
      </w:r>
      <w:bookmarkEnd w:id="28"/>
    </w:p>
    <w:p w:rsidR="00C1647C" w:rsidRPr="008F58F4" w:rsidRDefault="0044082A" w:rsidP="008F58F4">
      <w:pPr>
        <w:pStyle w:val="a9"/>
      </w:pPr>
      <w:r>
        <w:t xml:space="preserve">1. </w:t>
      </w:r>
      <w:proofErr w:type="spellStart"/>
      <w:r>
        <w:t>Нужнов</w:t>
      </w:r>
      <w:proofErr w:type="spellEnd"/>
      <w:r>
        <w:t>, Е. В. \</w:t>
      </w:r>
      <w:r w:rsidR="0008572F" w:rsidRPr="008F58F4">
        <w:t xml:space="preserve"> Методические указания к выполнению комплекса лабораторных работ по общеинститутской дисциплине «Операционные системы» </w:t>
      </w:r>
      <w:r>
        <w:t>\</w:t>
      </w:r>
      <w:r w:rsidR="0008572F" w:rsidRPr="008F58F4">
        <w:t xml:space="preserve"> Е. В. </w:t>
      </w:r>
      <w:proofErr w:type="spellStart"/>
      <w:r w:rsidR="0008572F" w:rsidRPr="008F58F4">
        <w:t>Нужнов</w:t>
      </w:r>
      <w:proofErr w:type="spellEnd"/>
      <w:r w:rsidR="0008572F" w:rsidRPr="008F58F4">
        <w:t>, А. Н. Самойлов, С. Н. Дроздов</w:t>
      </w:r>
      <w:r w:rsidR="00896EBF" w:rsidRPr="008F58F4">
        <w:t>, М. Д. Сеченов</w:t>
      </w:r>
      <w:r w:rsidR="0008572F" w:rsidRPr="008F58F4">
        <w:t xml:space="preserve"> </w:t>
      </w:r>
      <w:r>
        <w:t>\</w:t>
      </w:r>
      <w:r w:rsidR="0008572F" w:rsidRPr="008F58F4">
        <w:t xml:space="preserve"> [текст] </w:t>
      </w:r>
      <w:r>
        <w:t>\</w:t>
      </w:r>
      <w:r w:rsidR="0008572F" w:rsidRPr="008F58F4">
        <w:t xml:space="preserve"> </w:t>
      </w:r>
      <w:r w:rsidR="00896EBF" w:rsidRPr="008F58F4">
        <w:t>Южный федеральный университет. – Таганрог: Издательство Южного федерального университета, 2023. – 145 с.</w:t>
      </w:r>
    </w:p>
    <w:sectPr w:rsidR="00C1647C" w:rsidRPr="008F58F4" w:rsidSect="001A553F">
      <w:footerReference w:type="default" r:id="rId19"/>
      <w:pgSz w:w="11906" w:h="16838" w:code="9"/>
      <w:pgMar w:top="851" w:right="851" w:bottom="851" w:left="1418" w:header="567" w:footer="1225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95D74" w:rsidRDefault="00C95D74" w:rsidP="007A022D">
      <w:r>
        <w:separator/>
      </w:r>
    </w:p>
  </w:endnote>
  <w:endnote w:type="continuationSeparator" w:id="0">
    <w:p w:rsidR="00C95D74" w:rsidRDefault="00C95D74" w:rsidP="007A02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417F7" w:rsidRDefault="00C417F7" w:rsidP="004F5D1C">
    <w:pPr>
      <w:pStyle w:val="af6"/>
      <w:ind w:left="4247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A553F" w:rsidRDefault="001A553F" w:rsidP="004F5D1C">
    <w:pPr>
      <w:pStyle w:val="af6"/>
      <w:ind w:left="4247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BE099A">
      <w:rPr>
        <w:noProof/>
      </w:rPr>
      <w:t>5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95D74" w:rsidRDefault="00C95D74" w:rsidP="007A022D">
      <w:r>
        <w:separator/>
      </w:r>
    </w:p>
  </w:footnote>
  <w:footnote w:type="continuationSeparator" w:id="0">
    <w:p w:rsidR="00C95D74" w:rsidRDefault="00C95D74" w:rsidP="007A02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7C6D7A"/>
    <w:multiLevelType w:val="hybridMultilevel"/>
    <w:tmpl w:val="D052586C"/>
    <w:name w:val="Images22"/>
    <w:lvl w:ilvl="0" w:tplc="30F6D83A">
      <w:start w:val="1"/>
      <w:numFmt w:val="decimal"/>
      <w:pStyle w:val="123"/>
      <w:lvlText w:val="%1."/>
      <w:lvlJc w:val="left"/>
      <w:pPr>
        <w:ind w:left="0" w:firstLine="709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15207"/>
    <w:multiLevelType w:val="multilevel"/>
    <w:tmpl w:val="4DB208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B72AA1"/>
    <w:multiLevelType w:val="multilevel"/>
    <w:tmpl w:val="0419001F"/>
    <w:name w:val="Images2222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03163BB"/>
    <w:multiLevelType w:val="multilevel"/>
    <w:tmpl w:val="94B2D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B05A5F"/>
    <w:multiLevelType w:val="hybridMultilevel"/>
    <w:tmpl w:val="3A64620E"/>
    <w:lvl w:ilvl="0" w:tplc="84D8CF54">
      <w:start w:val="1"/>
      <w:numFmt w:val="decimal"/>
      <w:pStyle w:val="1230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4A402C7"/>
    <w:multiLevelType w:val="multilevel"/>
    <w:tmpl w:val="6CE28B30"/>
    <w:styleLink w:val="a"/>
    <w:lvl w:ilvl="0">
      <w:start w:val="1"/>
      <w:numFmt w:val="decimal"/>
      <w:pStyle w:val="a0"/>
      <w:suff w:val="nothing"/>
      <w:lvlText w:val="Рисунок %1"/>
      <w:lvlJc w:val="left"/>
      <w:pPr>
        <w:ind w:left="0" w:firstLine="0"/>
      </w:pPr>
      <w:rPr>
        <w:rFonts w:hint="default"/>
      </w:rPr>
    </w:lvl>
    <w:lvl w:ilvl="1">
      <w:start w:val="1"/>
      <w:numFmt w:val="none"/>
      <w:lvlText w:val="%2"/>
      <w:lvlJc w:val="left"/>
      <w:pPr>
        <w:ind w:left="0" w:firstLine="0"/>
      </w:pPr>
      <w:rPr>
        <w:rFonts w:hint="default"/>
      </w:rPr>
    </w:lvl>
    <w:lvl w:ilvl="2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18D26D63"/>
    <w:multiLevelType w:val="hybridMultilevel"/>
    <w:tmpl w:val="CC906D40"/>
    <w:lvl w:ilvl="0" w:tplc="2312E038">
      <w:start w:val="1"/>
      <w:numFmt w:val="russianLower"/>
      <w:pStyle w:val="a1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CB27DFA"/>
    <w:multiLevelType w:val="multilevel"/>
    <w:tmpl w:val="04190023"/>
    <w:name w:val="Images2222222"/>
    <w:lvl w:ilvl="0">
      <w:start w:val="1"/>
      <w:numFmt w:val="upperRoman"/>
      <w:lvlText w:val="Статья %1."/>
      <w:lvlJc w:val="left"/>
      <w:pPr>
        <w:ind w:left="0" w:firstLine="0"/>
      </w:pPr>
    </w:lvl>
    <w:lvl w:ilvl="1">
      <w:start w:val="1"/>
      <w:numFmt w:val="decimalZero"/>
      <w:isLgl/>
      <w:lvlText w:val="Раздел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8" w15:restartNumberingAfterBreak="0">
    <w:nsid w:val="1E5715AE"/>
    <w:multiLevelType w:val="multilevel"/>
    <w:tmpl w:val="0419001F"/>
    <w:name w:val="Images22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F2A32B9"/>
    <w:multiLevelType w:val="multilevel"/>
    <w:tmpl w:val="40BAB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10C7446"/>
    <w:multiLevelType w:val="multilevel"/>
    <w:tmpl w:val="6CE28B30"/>
    <w:numStyleLink w:val="a"/>
  </w:abstractNum>
  <w:abstractNum w:abstractNumId="11" w15:restartNumberingAfterBreak="0">
    <w:nsid w:val="32AA658E"/>
    <w:multiLevelType w:val="multilevel"/>
    <w:tmpl w:val="B29CA7AE"/>
    <w:name w:val="Equations2"/>
    <w:numStyleLink w:val="a2"/>
  </w:abstractNum>
  <w:abstractNum w:abstractNumId="12" w15:restartNumberingAfterBreak="0">
    <w:nsid w:val="3770719C"/>
    <w:multiLevelType w:val="multilevel"/>
    <w:tmpl w:val="75629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1065456"/>
    <w:multiLevelType w:val="multilevel"/>
    <w:tmpl w:val="4B4C2E20"/>
    <w:styleLink w:val="a3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Restart w:val="2"/>
      <w:pStyle w:val="a4"/>
      <w:suff w:val="space"/>
      <w:lvlText w:val="%1.%2.%4"/>
      <w:lvlJc w:val="left"/>
      <w:pPr>
        <w:ind w:left="0" w:firstLine="709"/>
      </w:pPr>
      <w:rPr>
        <w:rFonts w:hint="default"/>
      </w:rPr>
    </w:lvl>
    <w:lvl w:ilvl="4">
      <w:start w:val="1"/>
      <w:numFmt w:val="none"/>
      <w:suff w:val="space"/>
      <w:lvlText w:val=""/>
      <w:lvlJc w:val="left"/>
      <w:pPr>
        <w:ind w:left="0" w:firstLine="709"/>
      </w:pPr>
      <w:rPr>
        <w:rFonts w:hint="default"/>
      </w:rPr>
    </w:lvl>
    <w:lvl w:ilvl="5">
      <w:start w:val="1"/>
      <w:numFmt w:val="none"/>
      <w:suff w:val="space"/>
      <w:lvlText w:val=""/>
      <w:lvlJc w:val="left"/>
      <w:pPr>
        <w:ind w:left="0" w:firstLine="709"/>
      </w:pPr>
      <w:rPr>
        <w:rFonts w:hint="default"/>
      </w:rPr>
    </w:lvl>
    <w:lvl w:ilvl="6">
      <w:start w:val="1"/>
      <w:numFmt w:val="none"/>
      <w:suff w:val="space"/>
      <w:lvlText w:val=""/>
      <w:lvlJc w:val="left"/>
      <w:pPr>
        <w:ind w:left="0" w:firstLine="709"/>
      </w:pPr>
      <w:rPr>
        <w:rFonts w:hint="default"/>
      </w:rPr>
    </w:lvl>
    <w:lvl w:ilvl="7">
      <w:start w:val="1"/>
      <w:numFmt w:val="none"/>
      <w:suff w:val="space"/>
      <w:lvlText w:val=""/>
      <w:lvlJc w:val="left"/>
      <w:pPr>
        <w:ind w:left="0" w:firstLine="709"/>
      </w:pPr>
      <w:rPr>
        <w:rFonts w:hint="default"/>
      </w:rPr>
    </w:lvl>
    <w:lvl w:ilvl="8">
      <w:start w:val="1"/>
      <w:numFmt w:val="none"/>
      <w:suff w:val="space"/>
      <w:lvlText w:val=""/>
      <w:lvlJc w:val="left"/>
      <w:pPr>
        <w:ind w:left="0" w:firstLine="709"/>
      </w:pPr>
      <w:rPr>
        <w:rFonts w:hint="default"/>
      </w:rPr>
    </w:lvl>
  </w:abstractNum>
  <w:abstractNum w:abstractNumId="14" w15:restartNumberingAfterBreak="0">
    <w:nsid w:val="4A723890"/>
    <w:multiLevelType w:val="multilevel"/>
    <w:tmpl w:val="65921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BDE5813"/>
    <w:multiLevelType w:val="multilevel"/>
    <w:tmpl w:val="0419001F"/>
    <w:name w:val="Images222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540A4DBE"/>
    <w:multiLevelType w:val="hybridMultilevel"/>
    <w:tmpl w:val="0B122184"/>
    <w:lvl w:ilvl="0" w:tplc="29E6E030">
      <w:start w:val="1"/>
      <w:numFmt w:val="bullet"/>
      <w:pStyle w:val="a5"/>
      <w:lvlText w:val="–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47D7D31"/>
    <w:multiLevelType w:val="multilevel"/>
    <w:tmpl w:val="0680B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4C01080"/>
    <w:multiLevelType w:val="multilevel"/>
    <w:tmpl w:val="82624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5850A72"/>
    <w:multiLevelType w:val="multilevel"/>
    <w:tmpl w:val="B29CA7AE"/>
    <w:name w:val="Equations"/>
    <w:styleLink w:val="a2"/>
    <w:lvl w:ilvl="0">
      <w:start w:val="1"/>
      <w:numFmt w:val="decimal"/>
      <w:suff w:val="nothing"/>
      <w:lvlText w:val="(%1)"/>
      <w:lvlJc w:val="left"/>
      <w:pPr>
        <w:ind w:left="0" w:firstLine="0"/>
      </w:pPr>
      <w:rPr>
        <w:rFonts w:hint="default"/>
      </w:rPr>
    </w:lvl>
    <w:lvl w:ilvl="1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ind w:left="0" w:firstLine="0"/>
      </w:pPr>
      <w:rPr>
        <w:rFonts w:hint="default"/>
      </w:rPr>
    </w:lvl>
  </w:abstractNum>
  <w:abstractNum w:abstractNumId="20" w15:restartNumberingAfterBreak="0">
    <w:nsid w:val="67C66D0B"/>
    <w:multiLevelType w:val="multilevel"/>
    <w:tmpl w:val="6E009398"/>
    <w:styleLink w:val="a6"/>
    <w:lvl w:ilvl="0">
      <w:start w:val="1"/>
      <w:numFmt w:val="decimal"/>
      <w:pStyle w:val="a7"/>
      <w:suff w:val="nothing"/>
      <w:lvlText w:val="Таблица %1"/>
      <w:lvlJc w:val="left"/>
      <w:pPr>
        <w:ind w:left="0" w:firstLine="0"/>
      </w:pPr>
      <w:rPr>
        <w:rFonts w:hint="default"/>
      </w:rPr>
    </w:lvl>
    <w:lvl w:ilvl="1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ind w:left="0" w:firstLine="0"/>
      </w:pPr>
      <w:rPr>
        <w:rFonts w:hint="default"/>
      </w:rPr>
    </w:lvl>
  </w:abstractNum>
  <w:abstractNum w:abstractNumId="21" w15:restartNumberingAfterBreak="0">
    <w:nsid w:val="68066CD2"/>
    <w:multiLevelType w:val="multilevel"/>
    <w:tmpl w:val="10CCD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97B67F0"/>
    <w:multiLevelType w:val="multilevel"/>
    <w:tmpl w:val="0419001D"/>
    <w:name w:val="Images22222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6C537F4D"/>
    <w:multiLevelType w:val="multilevel"/>
    <w:tmpl w:val="283CE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B5B18CE"/>
    <w:multiLevelType w:val="multilevel"/>
    <w:tmpl w:val="4B4C2E20"/>
    <w:numStyleLink w:val="a3"/>
  </w:abstractNum>
  <w:num w:numId="1">
    <w:abstractNumId w:val="13"/>
  </w:num>
  <w:num w:numId="2">
    <w:abstractNumId w:val="16"/>
  </w:num>
  <w:num w:numId="3">
    <w:abstractNumId w:val="6"/>
  </w:num>
  <w:num w:numId="4">
    <w:abstractNumId w:val="4"/>
  </w:num>
  <w:num w:numId="5">
    <w:abstractNumId w:val="5"/>
  </w:num>
  <w:num w:numId="6">
    <w:abstractNumId w:val="20"/>
  </w:num>
  <w:num w:numId="7">
    <w:abstractNumId w:val="19"/>
  </w:num>
  <w:num w:numId="8">
    <w:abstractNumId w:val="0"/>
  </w:num>
  <w:num w:numId="9">
    <w:abstractNumId w:val="24"/>
  </w:num>
  <w:num w:numId="10">
    <w:abstractNumId w:val="10"/>
  </w:num>
  <w:num w:numId="11">
    <w:abstractNumId w:val="16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1"/>
  </w:num>
  <w:num w:numId="15">
    <w:abstractNumId w:val="3"/>
  </w:num>
  <w:num w:numId="16">
    <w:abstractNumId w:val="12"/>
  </w:num>
  <w:num w:numId="17">
    <w:abstractNumId w:val="9"/>
  </w:num>
  <w:num w:numId="18">
    <w:abstractNumId w:val="18"/>
  </w:num>
  <w:num w:numId="19">
    <w:abstractNumId w:val="14"/>
  </w:num>
  <w:num w:numId="20">
    <w:abstractNumId w:val="17"/>
  </w:num>
  <w:num w:numId="21">
    <w:abstractNumId w:val="21"/>
  </w:num>
  <w:num w:numId="22">
    <w:abstractNumId w:val="23"/>
  </w:num>
  <w:num w:numId="23">
    <w:abstractNumId w:val="0"/>
    <w:lvlOverride w:ilvl="0">
      <w:startOverride w:val="1"/>
    </w:lvlOverride>
  </w:num>
  <w:num w:numId="24">
    <w:abstractNumId w:val="6"/>
    <w:lvlOverride w:ilvl="0">
      <w:startOverride w:val="1"/>
    </w:lvlOverride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/>
  <w:attachedTemplate r:id="rId1"/>
  <w:stylePaneFormatFilter w:val="9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1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082A"/>
    <w:rsid w:val="0001699C"/>
    <w:rsid w:val="000346A0"/>
    <w:rsid w:val="000415BD"/>
    <w:rsid w:val="000669A0"/>
    <w:rsid w:val="0008398A"/>
    <w:rsid w:val="0008401A"/>
    <w:rsid w:val="0008572F"/>
    <w:rsid w:val="0009003E"/>
    <w:rsid w:val="000D76E8"/>
    <w:rsid w:val="000F0A3B"/>
    <w:rsid w:val="0012761C"/>
    <w:rsid w:val="001350A9"/>
    <w:rsid w:val="001547D9"/>
    <w:rsid w:val="00160A3D"/>
    <w:rsid w:val="001721A6"/>
    <w:rsid w:val="0017381A"/>
    <w:rsid w:val="0019653F"/>
    <w:rsid w:val="001A553F"/>
    <w:rsid w:val="001A7AD9"/>
    <w:rsid w:val="001E5331"/>
    <w:rsid w:val="002004D4"/>
    <w:rsid w:val="00204223"/>
    <w:rsid w:val="0024362C"/>
    <w:rsid w:val="00260ECA"/>
    <w:rsid w:val="002665AA"/>
    <w:rsid w:val="00282281"/>
    <w:rsid w:val="002935BA"/>
    <w:rsid w:val="002B5E8C"/>
    <w:rsid w:val="002B64B9"/>
    <w:rsid w:val="002D39C5"/>
    <w:rsid w:val="002D5F6B"/>
    <w:rsid w:val="0030576D"/>
    <w:rsid w:val="003140E9"/>
    <w:rsid w:val="003172D9"/>
    <w:rsid w:val="00334712"/>
    <w:rsid w:val="003531D9"/>
    <w:rsid w:val="003B32DB"/>
    <w:rsid w:val="00404B0C"/>
    <w:rsid w:val="0040648E"/>
    <w:rsid w:val="00416198"/>
    <w:rsid w:val="00417DEF"/>
    <w:rsid w:val="00420B36"/>
    <w:rsid w:val="0044082A"/>
    <w:rsid w:val="00450CC9"/>
    <w:rsid w:val="00456CD0"/>
    <w:rsid w:val="00470AC7"/>
    <w:rsid w:val="0048064B"/>
    <w:rsid w:val="00491805"/>
    <w:rsid w:val="00496589"/>
    <w:rsid w:val="00496FDC"/>
    <w:rsid w:val="004974C1"/>
    <w:rsid w:val="004A3DEA"/>
    <w:rsid w:val="004B544B"/>
    <w:rsid w:val="004B61EC"/>
    <w:rsid w:val="004C2C6D"/>
    <w:rsid w:val="004C563B"/>
    <w:rsid w:val="004F5D1C"/>
    <w:rsid w:val="00512535"/>
    <w:rsid w:val="00547FA5"/>
    <w:rsid w:val="0056117D"/>
    <w:rsid w:val="00566EDF"/>
    <w:rsid w:val="00571C7D"/>
    <w:rsid w:val="00591731"/>
    <w:rsid w:val="005B41D9"/>
    <w:rsid w:val="005D5642"/>
    <w:rsid w:val="005D6616"/>
    <w:rsid w:val="005F4A74"/>
    <w:rsid w:val="00604E0C"/>
    <w:rsid w:val="00610C8F"/>
    <w:rsid w:val="006213FF"/>
    <w:rsid w:val="00627BE1"/>
    <w:rsid w:val="0063520F"/>
    <w:rsid w:val="0065533D"/>
    <w:rsid w:val="0068656D"/>
    <w:rsid w:val="00694AB5"/>
    <w:rsid w:val="00695399"/>
    <w:rsid w:val="006A3AFC"/>
    <w:rsid w:val="006B5E72"/>
    <w:rsid w:val="006C123A"/>
    <w:rsid w:val="006F5F51"/>
    <w:rsid w:val="0073683C"/>
    <w:rsid w:val="007430E4"/>
    <w:rsid w:val="00753771"/>
    <w:rsid w:val="00763C3C"/>
    <w:rsid w:val="00764DE6"/>
    <w:rsid w:val="007843F6"/>
    <w:rsid w:val="00793B6D"/>
    <w:rsid w:val="007A022D"/>
    <w:rsid w:val="007A2866"/>
    <w:rsid w:val="007D119E"/>
    <w:rsid w:val="007E6A70"/>
    <w:rsid w:val="0083482F"/>
    <w:rsid w:val="00835DB0"/>
    <w:rsid w:val="00840A0C"/>
    <w:rsid w:val="00856ECC"/>
    <w:rsid w:val="00860BF6"/>
    <w:rsid w:val="0086335A"/>
    <w:rsid w:val="0089567D"/>
    <w:rsid w:val="00896EBF"/>
    <w:rsid w:val="008B5942"/>
    <w:rsid w:val="008C0360"/>
    <w:rsid w:val="008D400C"/>
    <w:rsid w:val="008E2DFA"/>
    <w:rsid w:val="008F58F4"/>
    <w:rsid w:val="00912832"/>
    <w:rsid w:val="00921087"/>
    <w:rsid w:val="00945A48"/>
    <w:rsid w:val="00952664"/>
    <w:rsid w:val="00971679"/>
    <w:rsid w:val="00991731"/>
    <w:rsid w:val="009D2D24"/>
    <w:rsid w:val="009E47AB"/>
    <w:rsid w:val="009F1EEE"/>
    <w:rsid w:val="009F4D7D"/>
    <w:rsid w:val="009F540C"/>
    <w:rsid w:val="009F63CA"/>
    <w:rsid w:val="00A03716"/>
    <w:rsid w:val="00A10550"/>
    <w:rsid w:val="00A1762A"/>
    <w:rsid w:val="00A26FDA"/>
    <w:rsid w:val="00A308B0"/>
    <w:rsid w:val="00A4155E"/>
    <w:rsid w:val="00A435D6"/>
    <w:rsid w:val="00A64C43"/>
    <w:rsid w:val="00A8333F"/>
    <w:rsid w:val="00A851BF"/>
    <w:rsid w:val="00A92D01"/>
    <w:rsid w:val="00AA4104"/>
    <w:rsid w:val="00AB4C60"/>
    <w:rsid w:val="00AD659B"/>
    <w:rsid w:val="00B32F9D"/>
    <w:rsid w:val="00B3610B"/>
    <w:rsid w:val="00B87E6A"/>
    <w:rsid w:val="00B937AE"/>
    <w:rsid w:val="00B948FE"/>
    <w:rsid w:val="00BA7CCC"/>
    <w:rsid w:val="00BD042B"/>
    <w:rsid w:val="00BE099A"/>
    <w:rsid w:val="00C1647C"/>
    <w:rsid w:val="00C17721"/>
    <w:rsid w:val="00C33F56"/>
    <w:rsid w:val="00C417F7"/>
    <w:rsid w:val="00C63863"/>
    <w:rsid w:val="00C87FA7"/>
    <w:rsid w:val="00C95D74"/>
    <w:rsid w:val="00CA4F5D"/>
    <w:rsid w:val="00CA54A7"/>
    <w:rsid w:val="00CD2B71"/>
    <w:rsid w:val="00CE1AA7"/>
    <w:rsid w:val="00CF43C3"/>
    <w:rsid w:val="00D46816"/>
    <w:rsid w:val="00D7047F"/>
    <w:rsid w:val="00D81843"/>
    <w:rsid w:val="00D91718"/>
    <w:rsid w:val="00D9364C"/>
    <w:rsid w:val="00DD0477"/>
    <w:rsid w:val="00E108D7"/>
    <w:rsid w:val="00E25341"/>
    <w:rsid w:val="00E25A81"/>
    <w:rsid w:val="00E30D9D"/>
    <w:rsid w:val="00E44026"/>
    <w:rsid w:val="00E55A61"/>
    <w:rsid w:val="00E66007"/>
    <w:rsid w:val="00E715BC"/>
    <w:rsid w:val="00E8271E"/>
    <w:rsid w:val="00E87FDC"/>
    <w:rsid w:val="00EA5F91"/>
    <w:rsid w:val="00EC2D4D"/>
    <w:rsid w:val="00EE2099"/>
    <w:rsid w:val="00F01C2D"/>
    <w:rsid w:val="00F059E7"/>
    <w:rsid w:val="00F1490A"/>
    <w:rsid w:val="00F40007"/>
    <w:rsid w:val="00F56D99"/>
    <w:rsid w:val="00F72F50"/>
    <w:rsid w:val="00F80EB3"/>
    <w:rsid w:val="00FA5F61"/>
    <w:rsid w:val="00FC2C55"/>
    <w:rsid w:val="00FD43A1"/>
    <w:rsid w:val="00FF0D2B"/>
  </w:rsids>
  <m:mathPr>
    <m:mathFont m:val="Cambria Math"/>
    <m:brkBin m:val="repeat"/>
    <m:brkBinSub m:val="--"/>
    <m:smallFrac m:val="0"/>
    <m:dispDef m:val="0"/>
    <m:lMargin m:val="0"/>
    <m:rMargin m:val="0"/>
    <m:defJc m:val="centerGroup"/>
    <m:wrapIndent m:val="1440"/>
    <m:intLim m:val="undOvr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294C241"/>
  <w15:chartTrackingRefBased/>
  <w15:docId w15:val="{F574348D-1E5B-4804-941F-895C4F72D0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ajorHAnsi" w:eastAsiaTheme="minorHAnsi" w:hAnsiTheme="majorHAnsi" w:cstheme="minorBidi"/>
        <w:sz w:val="28"/>
        <w:szCs w:val="28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8">
    <w:name w:val="Normal"/>
    <w:qFormat/>
    <w:rsid w:val="001547D9"/>
    <w:rPr>
      <w:rFonts w:asciiTheme="minorHAnsi" w:hAnsiTheme="minorHAnsi"/>
    </w:rPr>
  </w:style>
  <w:style w:type="paragraph" w:styleId="1">
    <w:name w:val="heading 1"/>
    <w:aliases w:val="Заголовок 1 (заголовок раздела)"/>
    <w:basedOn w:val="a8"/>
    <w:next w:val="a9"/>
    <w:link w:val="10"/>
    <w:uiPriority w:val="9"/>
    <w:qFormat/>
    <w:rsid w:val="001A553F"/>
    <w:pPr>
      <w:keepNext/>
      <w:keepLines/>
      <w:pageBreakBefore/>
      <w:numPr>
        <w:numId w:val="9"/>
      </w:numPr>
      <w:suppressAutoHyphens/>
      <w:spacing w:after="420" w:line="360" w:lineRule="auto"/>
      <w:outlineLvl w:val="0"/>
    </w:pPr>
    <w:rPr>
      <w:rFonts w:asciiTheme="majorHAnsi" w:eastAsiaTheme="majorEastAsia" w:hAnsiTheme="majorHAnsi" w:cstheme="majorBidi"/>
      <w:b/>
      <w:caps/>
      <w:sz w:val="32"/>
      <w:szCs w:val="32"/>
    </w:rPr>
  </w:style>
  <w:style w:type="paragraph" w:styleId="2">
    <w:name w:val="heading 2"/>
    <w:aliases w:val="Заголовок 2 (заголовок подраздела)"/>
    <w:basedOn w:val="a8"/>
    <w:next w:val="a9"/>
    <w:link w:val="20"/>
    <w:uiPriority w:val="9"/>
    <w:unhideWhenUsed/>
    <w:qFormat/>
    <w:rsid w:val="0017381A"/>
    <w:pPr>
      <w:keepNext/>
      <w:keepLines/>
      <w:numPr>
        <w:ilvl w:val="1"/>
        <w:numId w:val="9"/>
      </w:numPr>
      <w:suppressAutoHyphens/>
      <w:spacing w:before="280" w:after="280" w:line="360" w:lineRule="auto"/>
      <w:outlineLvl w:val="1"/>
    </w:pPr>
    <w:rPr>
      <w:rFonts w:asciiTheme="majorHAnsi" w:eastAsiaTheme="majorEastAsia" w:hAnsiTheme="majorHAnsi" w:cstheme="majorBidi"/>
      <w:b/>
      <w:szCs w:val="26"/>
    </w:rPr>
  </w:style>
  <w:style w:type="paragraph" w:styleId="3">
    <w:name w:val="heading 3"/>
    <w:aliases w:val="Заголовок 3 (заголовок пункта)"/>
    <w:basedOn w:val="a8"/>
    <w:next w:val="a9"/>
    <w:link w:val="30"/>
    <w:uiPriority w:val="9"/>
    <w:unhideWhenUsed/>
    <w:qFormat/>
    <w:rsid w:val="0017381A"/>
    <w:pPr>
      <w:keepNext/>
      <w:keepLines/>
      <w:numPr>
        <w:ilvl w:val="2"/>
        <w:numId w:val="9"/>
      </w:numPr>
      <w:suppressAutoHyphens/>
      <w:spacing w:before="280" w:line="360" w:lineRule="auto"/>
      <w:outlineLvl w:val="2"/>
    </w:pPr>
    <w:rPr>
      <w:rFonts w:asciiTheme="majorHAnsi" w:eastAsiaTheme="majorEastAsia" w:hAnsiTheme="majorHAnsi" w:cstheme="majorBidi"/>
      <w:szCs w:val="24"/>
    </w:rPr>
  </w:style>
  <w:style w:type="paragraph" w:styleId="4">
    <w:name w:val="heading 4"/>
    <w:basedOn w:val="a8"/>
    <w:next w:val="a8"/>
    <w:link w:val="40"/>
    <w:uiPriority w:val="9"/>
    <w:semiHidden/>
    <w:unhideWhenUsed/>
    <w:qFormat/>
    <w:rsid w:val="00F80EB3"/>
    <w:pPr>
      <w:keepNext/>
      <w:keepLines/>
      <w:outlineLvl w:val="3"/>
    </w:pPr>
    <w:rPr>
      <w:rFonts w:eastAsiaTheme="majorEastAsia" w:cstheme="majorBidi"/>
      <w:iCs/>
    </w:rPr>
  </w:style>
  <w:style w:type="paragraph" w:styleId="5">
    <w:name w:val="heading 5"/>
    <w:basedOn w:val="a8"/>
    <w:next w:val="a8"/>
    <w:link w:val="50"/>
    <w:uiPriority w:val="9"/>
    <w:semiHidden/>
    <w:unhideWhenUsed/>
    <w:qFormat/>
    <w:rsid w:val="00F80EB3"/>
    <w:pPr>
      <w:keepNext/>
      <w:keepLines/>
      <w:spacing w:before="40"/>
      <w:outlineLvl w:val="4"/>
    </w:pPr>
    <w:rPr>
      <w:rFonts w:eastAsiaTheme="majorEastAsia" w:cstheme="majorBidi"/>
      <w:color w:val="2E74B5" w:themeColor="accent1" w:themeShade="BF"/>
    </w:rPr>
  </w:style>
  <w:style w:type="paragraph" w:styleId="6">
    <w:name w:val="heading 6"/>
    <w:basedOn w:val="a8"/>
    <w:next w:val="a8"/>
    <w:link w:val="60"/>
    <w:uiPriority w:val="9"/>
    <w:semiHidden/>
    <w:unhideWhenUsed/>
    <w:qFormat/>
    <w:rsid w:val="00F80EB3"/>
    <w:pPr>
      <w:keepNext/>
      <w:keepLines/>
      <w:spacing w:before="40"/>
      <w:outlineLvl w:val="5"/>
    </w:pPr>
    <w:rPr>
      <w:rFonts w:eastAsiaTheme="majorEastAsia" w:cstheme="majorBidi"/>
      <w:color w:val="1F4D78" w:themeColor="accent1" w:themeShade="7F"/>
    </w:rPr>
  </w:style>
  <w:style w:type="paragraph" w:styleId="7">
    <w:name w:val="heading 7"/>
    <w:basedOn w:val="a8"/>
    <w:next w:val="a8"/>
    <w:link w:val="70"/>
    <w:uiPriority w:val="9"/>
    <w:semiHidden/>
    <w:unhideWhenUsed/>
    <w:qFormat/>
    <w:rsid w:val="00F80EB3"/>
    <w:pPr>
      <w:keepNext/>
      <w:keepLines/>
      <w:spacing w:before="40"/>
      <w:outlineLvl w:val="6"/>
    </w:pPr>
    <w:rPr>
      <w:rFonts w:eastAsiaTheme="majorEastAsia" w:cstheme="majorBidi"/>
      <w:i/>
      <w:iCs/>
      <w:color w:val="1F4D78" w:themeColor="accent1" w:themeShade="7F"/>
    </w:rPr>
  </w:style>
  <w:style w:type="paragraph" w:styleId="8">
    <w:name w:val="heading 8"/>
    <w:basedOn w:val="a8"/>
    <w:next w:val="a8"/>
    <w:link w:val="80"/>
    <w:uiPriority w:val="9"/>
    <w:semiHidden/>
    <w:unhideWhenUsed/>
    <w:qFormat/>
    <w:rsid w:val="00F80EB3"/>
    <w:pPr>
      <w:keepNext/>
      <w:keepLines/>
      <w:spacing w:before="40"/>
      <w:outlineLvl w:val="7"/>
    </w:pPr>
    <w:rPr>
      <w:rFonts w:eastAsiaTheme="majorEastAsia" w:cstheme="majorBidi"/>
      <w:color w:val="272727" w:themeColor="text1" w:themeTint="D8"/>
      <w:sz w:val="21"/>
      <w:szCs w:val="21"/>
    </w:rPr>
  </w:style>
  <w:style w:type="paragraph" w:styleId="9">
    <w:name w:val="heading 9"/>
    <w:basedOn w:val="a8"/>
    <w:next w:val="a8"/>
    <w:link w:val="90"/>
    <w:uiPriority w:val="9"/>
    <w:semiHidden/>
    <w:unhideWhenUsed/>
    <w:qFormat/>
    <w:rsid w:val="00F80EB3"/>
    <w:pPr>
      <w:keepNext/>
      <w:keepLines/>
      <w:spacing w:before="40"/>
      <w:outlineLvl w:val="8"/>
    </w:pPr>
    <w:rPr>
      <w:rFonts w:eastAsiaTheme="majorEastAsia" w:cstheme="majorBidi"/>
      <w:i/>
      <w:iCs/>
      <w:color w:val="272727" w:themeColor="text1" w:themeTint="D8"/>
      <w:sz w:val="21"/>
      <w:szCs w:val="21"/>
    </w:rPr>
  </w:style>
  <w:style w:type="character" w:default="1" w:styleId="aa">
    <w:name w:val="Default Paragraph Font"/>
    <w:uiPriority w:val="1"/>
    <w:unhideWhenUsed/>
  </w:style>
  <w:style w:type="table" w:default="1" w:styleId="ab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c">
    <w:name w:val="No List"/>
    <w:uiPriority w:val="99"/>
    <w:semiHidden/>
    <w:unhideWhenUsed/>
  </w:style>
  <w:style w:type="character" w:customStyle="1" w:styleId="10">
    <w:name w:val="Заголовок 1 Знак"/>
    <w:aliases w:val="Заголовок 1 (заголовок раздела) Знак"/>
    <w:basedOn w:val="aa"/>
    <w:link w:val="1"/>
    <w:uiPriority w:val="9"/>
    <w:rsid w:val="001A553F"/>
    <w:rPr>
      <w:rFonts w:eastAsiaTheme="majorEastAsia" w:cstheme="majorBidi"/>
      <w:b/>
      <w:caps/>
      <w:sz w:val="32"/>
      <w:szCs w:val="32"/>
    </w:rPr>
  </w:style>
  <w:style w:type="character" w:customStyle="1" w:styleId="20">
    <w:name w:val="Заголовок 2 Знак"/>
    <w:aliases w:val="Заголовок 2 (заголовок подраздела) Знак"/>
    <w:basedOn w:val="aa"/>
    <w:link w:val="2"/>
    <w:uiPriority w:val="9"/>
    <w:rsid w:val="00627BE1"/>
    <w:rPr>
      <w:rFonts w:eastAsiaTheme="majorEastAsia" w:cstheme="majorBidi"/>
      <w:b/>
      <w:szCs w:val="26"/>
    </w:rPr>
  </w:style>
  <w:style w:type="character" w:customStyle="1" w:styleId="30">
    <w:name w:val="Заголовок 3 Знак"/>
    <w:aliases w:val="Заголовок 3 (заголовок пункта) Знак"/>
    <w:basedOn w:val="aa"/>
    <w:link w:val="3"/>
    <w:uiPriority w:val="9"/>
    <w:rsid w:val="00627BE1"/>
    <w:rPr>
      <w:rFonts w:eastAsiaTheme="majorEastAsia" w:cstheme="majorBidi"/>
      <w:szCs w:val="24"/>
    </w:rPr>
  </w:style>
  <w:style w:type="character" w:customStyle="1" w:styleId="40">
    <w:name w:val="Заголовок 4 Знак"/>
    <w:basedOn w:val="aa"/>
    <w:link w:val="4"/>
    <w:uiPriority w:val="9"/>
    <w:semiHidden/>
    <w:rsid w:val="00496589"/>
    <w:rPr>
      <w:rFonts w:ascii="Times New Roman" w:eastAsiaTheme="majorEastAsia" w:hAnsi="Times New Roman" w:cstheme="majorBidi"/>
      <w:iCs/>
      <w:sz w:val="28"/>
    </w:rPr>
  </w:style>
  <w:style w:type="numbering" w:customStyle="1" w:styleId="a3">
    <w:name w:val="Многоуровневый список (для заголовков)"/>
    <w:uiPriority w:val="99"/>
    <w:rsid w:val="00F80EB3"/>
    <w:pPr>
      <w:numPr>
        <w:numId w:val="1"/>
      </w:numPr>
    </w:pPr>
  </w:style>
  <w:style w:type="paragraph" w:customStyle="1" w:styleId="ad">
    <w:name w:val="Заголовок структурного элемента"/>
    <w:basedOn w:val="1"/>
    <w:next w:val="a9"/>
    <w:link w:val="ae"/>
    <w:qFormat/>
    <w:rsid w:val="0044082A"/>
    <w:pPr>
      <w:numPr>
        <w:numId w:val="0"/>
      </w:numPr>
      <w:jc w:val="center"/>
    </w:pPr>
    <w:rPr>
      <w:rFonts w:asciiTheme="minorHAnsi" w:hAnsiTheme="minorHAnsi"/>
    </w:rPr>
  </w:style>
  <w:style w:type="character" w:customStyle="1" w:styleId="50">
    <w:name w:val="Заголовок 5 Знак"/>
    <w:basedOn w:val="aa"/>
    <w:link w:val="5"/>
    <w:uiPriority w:val="9"/>
    <w:semiHidden/>
    <w:rsid w:val="00496589"/>
    <w:rPr>
      <w:rFonts w:asciiTheme="majorHAnsi" w:eastAsiaTheme="majorEastAsia" w:hAnsiTheme="majorHAnsi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a"/>
    <w:link w:val="6"/>
    <w:uiPriority w:val="9"/>
    <w:semiHidden/>
    <w:rsid w:val="00496589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70">
    <w:name w:val="Заголовок 7 Знак"/>
    <w:basedOn w:val="aa"/>
    <w:link w:val="7"/>
    <w:uiPriority w:val="9"/>
    <w:semiHidden/>
    <w:rsid w:val="00496589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80">
    <w:name w:val="Заголовок 8 Знак"/>
    <w:basedOn w:val="aa"/>
    <w:link w:val="8"/>
    <w:uiPriority w:val="9"/>
    <w:semiHidden/>
    <w:rsid w:val="0049658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a"/>
    <w:link w:val="9"/>
    <w:uiPriority w:val="9"/>
    <w:semiHidden/>
    <w:rsid w:val="0049658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5">
    <w:name w:val="Список маркированный (тире)"/>
    <w:basedOn w:val="a9"/>
    <w:qFormat/>
    <w:rsid w:val="00AB4C60"/>
    <w:pPr>
      <w:numPr>
        <w:numId w:val="2"/>
      </w:numPr>
      <w:tabs>
        <w:tab w:val="left" w:pos="992"/>
      </w:tabs>
      <w:spacing w:after="140"/>
      <w:contextualSpacing/>
    </w:pPr>
  </w:style>
  <w:style w:type="paragraph" w:customStyle="1" w:styleId="a1">
    <w:name w:val="Список нумерованный (абв)"/>
    <w:basedOn w:val="a9"/>
    <w:qFormat/>
    <w:rsid w:val="00EC2D4D"/>
    <w:pPr>
      <w:numPr>
        <w:numId w:val="3"/>
      </w:numPr>
      <w:tabs>
        <w:tab w:val="left" w:pos="1077"/>
      </w:tabs>
      <w:spacing w:after="140"/>
      <w:contextualSpacing/>
    </w:pPr>
  </w:style>
  <w:style w:type="character" w:customStyle="1" w:styleId="af">
    <w:name w:val="Скрытый текст"/>
    <w:basedOn w:val="aa"/>
    <w:uiPriority w:val="1"/>
    <w:qFormat/>
    <w:rsid w:val="0024362C"/>
    <w:rPr>
      <w:noProof w:val="0"/>
      <w:vanish/>
      <w:lang w:val="ru-RU"/>
    </w:rPr>
  </w:style>
  <w:style w:type="paragraph" w:customStyle="1" w:styleId="1230">
    <w:name w:val="Список нумерованный (123 со скобками)"/>
    <w:basedOn w:val="a9"/>
    <w:qFormat/>
    <w:rsid w:val="0024362C"/>
    <w:pPr>
      <w:numPr>
        <w:numId w:val="4"/>
      </w:numPr>
      <w:tabs>
        <w:tab w:val="left" w:pos="1077"/>
        <w:tab w:val="left" w:pos="1191"/>
      </w:tabs>
      <w:spacing w:after="140"/>
      <w:contextualSpacing/>
    </w:pPr>
  </w:style>
  <w:style w:type="paragraph" w:customStyle="1" w:styleId="123">
    <w:name w:val="Список нумерованный (123 с точками)"/>
    <w:basedOn w:val="a9"/>
    <w:qFormat/>
    <w:rsid w:val="0024362C"/>
    <w:pPr>
      <w:numPr>
        <w:numId w:val="8"/>
      </w:numPr>
      <w:tabs>
        <w:tab w:val="left" w:pos="1021"/>
        <w:tab w:val="left" w:pos="1191"/>
      </w:tabs>
      <w:spacing w:after="140"/>
      <w:contextualSpacing/>
    </w:pPr>
  </w:style>
  <w:style w:type="paragraph" w:customStyle="1" w:styleId="af0">
    <w:name w:val="Рисунок"/>
    <w:basedOn w:val="a8"/>
    <w:next w:val="a0"/>
    <w:qFormat/>
    <w:rsid w:val="0024362C"/>
    <w:pPr>
      <w:keepNext/>
      <w:keepLines/>
      <w:suppressAutoHyphens/>
      <w:spacing w:before="280" w:after="280"/>
      <w:contextualSpacing/>
      <w:jc w:val="center"/>
    </w:pPr>
    <w:rPr>
      <w:lang w:eastAsia="ru-RU"/>
    </w:rPr>
  </w:style>
  <w:style w:type="paragraph" w:customStyle="1" w:styleId="a0">
    <w:name w:val="Название рисунка"/>
    <w:basedOn w:val="a8"/>
    <w:next w:val="a9"/>
    <w:qFormat/>
    <w:rsid w:val="0024362C"/>
    <w:pPr>
      <w:keepLines/>
      <w:numPr>
        <w:numId w:val="10"/>
      </w:numPr>
      <w:suppressAutoHyphens/>
      <w:spacing w:before="280" w:after="420"/>
      <w:jc w:val="center"/>
    </w:pPr>
  </w:style>
  <w:style w:type="numbering" w:customStyle="1" w:styleId="a">
    <w:name w:val="Нумерация рисунков"/>
    <w:uiPriority w:val="99"/>
    <w:rsid w:val="00160A3D"/>
    <w:pPr>
      <w:numPr>
        <w:numId w:val="5"/>
      </w:numPr>
    </w:pPr>
  </w:style>
  <w:style w:type="paragraph" w:customStyle="1" w:styleId="af1">
    <w:name w:val="Основной текст титула"/>
    <w:basedOn w:val="a8"/>
    <w:qFormat/>
    <w:rsid w:val="009D2D24"/>
    <w:pPr>
      <w:suppressAutoHyphens/>
      <w:jc w:val="center"/>
    </w:pPr>
  </w:style>
  <w:style w:type="paragraph" w:customStyle="1" w:styleId="a7">
    <w:name w:val="Название таблицы"/>
    <w:basedOn w:val="a8"/>
    <w:next w:val="a9"/>
    <w:qFormat/>
    <w:rsid w:val="0024362C"/>
    <w:pPr>
      <w:numPr>
        <w:numId w:val="6"/>
      </w:numPr>
      <w:spacing w:before="280" w:after="280"/>
    </w:pPr>
  </w:style>
  <w:style w:type="numbering" w:customStyle="1" w:styleId="a6">
    <w:name w:val="Нумерация таблиц"/>
    <w:uiPriority w:val="99"/>
    <w:rsid w:val="00C63863"/>
    <w:pPr>
      <w:numPr>
        <w:numId w:val="6"/>
      </w:numPr>
    </w:pPr>
  </w:style>
  <w:style w:type="paragraph" w:customStyle="1" w:styleId="af2">
    <w:name w:val="Формула"/>
    <w:basedOn w:val="a8"/>
    <w:next w:val="a9"/>
    <w:qFormat/>
    <w:rsid w:val="00AA4104"/>
    <w:pPr>
      <w:tabs>
        <w:tab w:val="center" w:pos="4820"/>
        <w:tab w:val="right" w:pos="9639"/>
      </w:tabs>
      <w:spacing w:before="420" w:after="420"/>
      <w:contextualSpacing/>
    </w:pPr>
  </w:style>
  <w:style w:type="paragraph" w:styleId="af3">
    <w:name w:val="header"/>
    <w:basedOn w:val="a8"/>
    <w:link w:val="af4"/>
    <w:uiPriority w:val="99"/>
    <w:unhideWhenUsed/>
    <w:rsid w:val="009D2D24"/>
    <w:pPr>
      <w:jc w:val="center"/>
    </w:pPr>
    <w:rPr>
      <w:sz w:val="26"/>
    </w:rPr>
  </w:style>
  <w:style w:type="paragraph" w:styleId="21">
    <w:name w:val="toc 2"/>
    <w:basedOn w:val="a8"/>
    <w:next w:val="a8"/>
    <w:autoRedefine/>
    <w:uiPriority w:val="39"/>
    <w:unhideWhenUsed/>
    <w:rsid w:val="004B544B"/>
    <w:pPr>
      <w:keepLines/>
      <w:tabs>
        <w:tab w:val="right" w:leader="dot" w:pos="9356"/>
      </w:tabs>
      <w:suppressAutoHyphens/>
      <w:spacing w:line="360" w:lineRule="auto"/>
    </w:pPr>
    <w:rPr>
      <w:b/>
    </w:rPr>
  </w:style>
  <w:style w:type="paragraph" w:styleId="11">
    <w:name w:val="toc 1"/>
    <w:basedOn w:val="a8"/>
    <w:next w:val="a8"/>
    <w:autoRedefine/>
    <w:uiPriority w:val="39"/>
    <w:unhideWhenUsed/>
    <w:rsid w:val="00BA7CCC"/>
    <w:pPr>
      <w:keepLines/>
      <w:suppressLineNumbers/>
      <w:tabs>
        <w:tab w:val="right" w:leader="dot" w:pos="9356"/>
      </w:tabs>
      <w:suppressAutoHyphens/>
      <w:spacing w:line="360" w:lineRule="auto"/>
    </w:pPr>
    <w:rPr>
      <w:b/>
      <w:caps/>
      <w:noProof/>
      <w:sz w:val="32"/>
      <w:lang w:val="en-US"/>
    </w:rPr>
  </w:style>
  <w:style w:type="paragraph" w:styleId="31">
    <w:name w:val="toc 3"/>
    <w:basedOn w:val="a8"/>
    <w:next w:val="a8"/>
    <w:autoRedefine/>
    <w:uiPriority w:val="39"/>
    <w:unhideWhenUsed/>
    <w:rsid w:val="00BE099A"/>
    <w:pPr>
      <w:keepLines/>
      <w:tabs>
        <w:tab w:val="right" w:leader="dot" w:pos="9356"/>
      </w:tabs>
      <w:suppressAutoHyphens/>
      <w:spacing w:line="360" w:lineRule="auto"/>
    </w:pPr>
    <w:rPr>
      <w:noProof/>
    </w:rPr>
  </w:style>
  <w:style w:type="character" w:customStyle="1" w:styleId="af5">
    <w:name w:val="Выделение полужирным шрифтом"/>
    <w:basedOn w:val="aa"/>
    <w:uiPriority w:val="1"/>
    <w:qFormat/>
    <w:rsid w:val="0024362C"/>
    <w:rPr>
      <w:b/>
      <w:noProof w:val="0"/>
      <w:color w:val="auto"/>
      <w:lang w:val="ru-RU"/>
    </w:rPr>
  </w:style>
  <w:style w:type="paragraph" w:customStyle="1" w:styleId="a4">
    <w:name w:val="Пункт (без заголовка)"/>
    <w:basedOn w:val="a9"/>
    <w:qFormat/>
    <w:rsid w:val="0024362C"/>
    <w:pPr>
      <w:numPr>
        <w:ilvl w:val="3"/>
        <w:numId w:val="9"/>
      </w:numPr>
    </w:pPr>
  </w:style>
  <w:style w:type="paragraph" w:styleId="af6">
    <w:name w:val="footer"/>
    <w:basedOn w:val="a8"/>
    <w:link w:val="af7"/>
    <w:uiPriority w:val="99"/>
    <w:unhideWhenUsed/>
    <w:rsid w:val="00FA5F61"/>
    <w:pPr>
      <w:ind w:firstLine="709"/>
      <w:jc w:val="center"/>
    </w:pPr>
    <w:rPr>
      <w:sz w:val="26"/>
    </w:rPr>
  </w:style>
  <w:style w:type="character" w:customStyle="1" w:styleId="af7">
    <w:name w:val="Нижний колонтитул Знак"/>
    <w:basedOn w:val="aa"/>
    <w:link w:val="af6"/>
    <w:uiPriority w:val="99"/>
    <w:rsid w:val="00FA5F61"/>
    <w:rPr>
      <w:rFonts w:asciiTheme="minorHAnsi" w:hAnsiTheme="minorHAnsi"/>
      <w:sz w:val="26"/>
    </w:rPr>
  </w:style>
  <w:style w:type="numbering" w:customStyle="1" w:styleId="a2">
    <w:name w:val="Нумерация формул"/>
    <w:uiPriority w:val="99"/>
    <w:rsid w:val="00C63863"/>
    <w:pPr>
      <w:numPr>
        <w:numId w:val="7"/>
      </w:numPr>
    </w:pPr>
  </w:style>
  <w:style w:type="table" w:customStyle="1" w:styleId="12">
    <w:name w:val="Таблица 12пт"/>
    <w:basedOn w:val="ab"/>
    <w:uiPriority w:val="99"/>
    <w:rsid w:val="00856ECC"/>
    <w:pPr>
      <w:jc w:val="center"/>
    </w:pPr>
    <w:rPr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pPr>
        <w:jc w:val="center"/>
      </w:pPr>
    </w:tblStylePr>
    <w:tblStylePr w:type="firstCol">
      <w:pPr>
        <w:jc w:val="left"/>
      </w:pPr>
    </w:tblStylePr>
  </w:style>
  <w:style w:type="character" w:customStyle="1" w:styleId="af4">
    <w:name w:val="Верхний колонтитул Знак"/>
    <w:basedOn w:val="aa"/>
    <w:link w:val="af3"/>
    <w:uiPriority w:val="99"/>
    <w:rsid w:val="009D2D24"/>
    <w:rPr>
      <w:rFonts w:asciiTheme="minorHAnsi" w:hAnsiTheme="minorHAnsi"/>
      <w:sz w:val="26"/>
    </w:rPr>
  </w:style>
  <w:style w:type="table" w:customStyle="1" w:styleId="13">
    <w:name w:val="Таблица 13пт"/>
    <w:basedOn w:val="ab"/>
    <w:uiPriority w:val="99"/>
    <w:rsid w:val="00856ECC"/>
    <w:pPr>
      <w:jc w:val="center"/>
    </w:pPr>
    <w:rPr>
      <w:sz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pPr>
        <w:jc w:val="center"/>
      </w:pPr>
    </w:tblStylePr>
    <w:tblStylePr w:type="firstCol">
      <w:pPr>
        <w:jc w:val="left"/>
      </w:pPr>
    </w:tblStylePr>
  </w:style>
  <w:style w:type="table" w:customStyle="1" w:styleId="14">
    <w:name w:val="Таблица 14пт"/>
    <w:basedOn w:val="ab"/>
    <w:uiPriority w:val="99"/>
    <w:rsid w:val="00856ECC"/>
    <w:pPr>
      <w:jc w:val="center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pPr>
        <w:jc w:val="center"/>
      </w:pPr>
      <w:tblPr/>
      <w:tcPr>
        <w:vAlign w:val="center"/>
      </w:tcPr>
    </w:tblStylePr>
    <w:tblStylePr w:type="firstCol">
      <w:pPr>
        <w:jc w:val="left"/>
      </w:pPr>
    </w:tblStylePr>
  </w:style>
  <w:style w:type="paragraph" w:customStyle="1" w:styleId="af8">
    <w:name w:val="Подпись на титуле"/>
    <w:basedOn w:val="a8"/>
    <w:qFormat/>
    <w:rsid w:val="00E25A81"/>
    <w:pPr>
      <w:tabs>
        <w:tab w:val="left" w:pos="3686"/>
        <w:tab w:val="left" w:leader="underscore" w:pos="5954"/>
        <w:tab w:val="right" w:pos="9637"/>
      </w:tabs>
    </w:pPr>
    <w:rPr>
      <w:rFonts w:ascii="Times New Roman" w:hAnsi="Times New Roman" w:cs="Times New Roman"/>
    </w:rPr>
  </w:style>
  <w:style w:type="character" w:styleId="af9">
    <w:name w:val="Hyperlink"/>
    <w:basedOn w:val="aa"/>
    <w:uiPriority w:val="99"/>
    <w:unhideWhenUsed/>
    <w:rsid w:val="009F1EEE"/>
    <w:rPr>
      <w:color w:val="auto"/>
      <w:u w:val="none"/>
    </w:rPr>
  </w:style>
  <w:style w:type="paragraph" w:styleId="afa">
    <w:name w:val="caption"/>
    <w:basedOn w:val="a8"/>
    <w:next w:val="a9"/>
    <w:uiPriority w:val="35"/>
    <w:unhideWhenUsed/>
    <w:qFormat/>
    <w:rsid w:val="00627BE1"/>
    <w:pPr>
      <w:keepLines/>
      <w:suppressAutoHyphens/>
      <w:spacing w:before="280" w:after="280"/>
      <w:jc w:val="center"/>
    </w:pPr>
    <w:rPr>
      <w:iCs/>
      <w:szCs w:val="18"/>
    </w:rPr>
  </w:style>
  <w:style w:type="paragraph" w:customStyle="1" w:styleId="afb">
    <w:name w:val="Название рисунка (без нумерации)"/>
    <w:basedOn w:val="a8"/>
    <w:next w:val="a9"/>
    <w:qFormat/>
    <w:rsid w:val="0024362C"/>
    <w:pPr>
      <w:keepLines/>
      <w:suppressAutoHyphens/>
      <w:spacing w:before="280" w:after="420"/>
      <w:jc w:val="center"/>
    </w:pPr>
  </w:style>
  <w:style w:type="paragraph" w:customStyle="1" w:styleId="a9">
    <w:name w:val="Основной текст абзаца"/>
    <w:basedOn w:val="a8"/>
    <w:qFormat/>
    <w:rsid w:val="00912832"/>
    <w:pPr>
      <w:spacing w:line="360" w:lineRule="auto"/>
      <w:ind w:firstLine="709"/>
      <w:jc w:val="both"/>
    </w:pPr>
  </w:style>
  <w:style w:type="character" w:styleId="afc">
    <w:name w:val="Placeholder Text"/>
    <w:basedOn w:val="aa"/>
    <w:uiPriority w:val="99"/>
    <w:semiHidden/>
    <w:rsid w:val="0030576D"/>
    <w:rPr>
      <w:color w:val="808080"/>
    </w:rPr>
  </w:style>
  <w:style w:type="table" w:styleId="afd">
    <w:name w:val="Table Grid"/>
    <w:basedOn w:val="ab"/>
    <w:uiPriority w:val="39"/>
    <w:rsid w:val="00A435D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e">
    <w:name w:val="Заголовок структурного элемента Знак"/>
    <w:basedOn w:val="aa"/>
    <w:link w:val="ad"/>
    <w:rsid w:val="0044082A"/>
    <w:rPr>
      <w:rFonts w:asciiTheme="minorHAnsi" w:eastAsiaTheme="majorEastAsia" w:hAnsiTheme="minorHAnsi" w:cstheme="majorBidi"/>
      <w:b/>
      <w:caps/>
      <w:sz w:val="32"/>
      <w:szCs w:val="32"/>
    </w:rPr>
  </w:style>
  <w:style w:type="character" w:customStyle="1" w:styleId="Symbol">
    <w:name w:val="Греческие буквы (Symbol)"/>
    <w:basedOn w:val="aa"/>
    <w:uiPriority w:val="1"/>
    <w:qFormat/>
    <w:rsid w:val="0024362C"/>
    <w:rPr>
      <w:rFonts w:ascii="Symbol" w:hAnsi="Symbol"/>
      <w:noProof/>
      <w:lang w:val="ru-RU"/>
    </w:rPr>
  </w:style>
  <w:style w:type="character" w:customStyle="1" w:styleId="afe">
    <w:name w:val="Без проверки орфографии"/>
    <w:basedOn w:val="aa"/>
    <w:uiPriority w:val="1"/>
    <w:qFormat/>
    <w:rsid w:val="00AB4C60"/>
    <w:rPr>
      <w:noProof/>
      <w:lang w:val="ru-RU"/>
    </w:rPr>
  </w:style>
  <w:style w:type="character" w:styleId="aff">
    <w:name w:val="annotation reference"/>
    <w:basedOn w:val="aa"/>
    <w:uiPriority w:val="99"/>
    <w:semiHidden/>
    <w:unhideWhenUsed/>
    <w:rsid w:val="00F72F50"/>
    <w:rPr>
      <w:sz w:val="16"/>
      <w:szCs w:val="16"/>
    </w:rPr>
  </w:style>
  <w:style w:type="paragraph" w:styleId="aff0">
    <w:name w:val="annotation text"/>
    <w:basedOn w:val="a8"/>
    <w:link w:val="aff1"/>
    <w:uiPriority w:val="99"/>
    <w:semiHidden/>
    <w:unhideWhenUsed/>
    <w:rsid w:val="00F72F50"/>
    <w:rPr>
      <w:sz w:val="20"/>
      <w:szCs w:val="20"/>
    </w:rPr>
  </w:style>
  <w:style w:type="character" w:customStyle="1" w:styleId="aff1">
    <w:name w:val="Текст примечания Знак"/>
    <w:basedOn w:val="aa"/>
    <w:link w:val="aff0"/>
    <w:uiPriority w:val="99"/>
    <w:semiHidden/>
    <w:rsid w:val="00F72F50"/>
    <w:rPr>
      <w:rFonts w:asciiTheme="minorHAnsi" w:hAnsiTheme="minorHAnsi"/>
      <w:sz w:val="20"/>
      <w:szCs w:val="20"/>
    </w:rPr>
  </w:style>
  <w:style w:type="paragraph" w:styleId="aff2">
    <w:name w:val="annotation subject"/>
    <w:basedOn w:val="aff0"/>
    <w:next w:val="aff0"/>
    <w:link w:val="aff3"/>
    <w:uiPriority w:val="99"/>
    <w:semiHidden/>
    <w:unhideWhenUsed/>
    <w:rsid w:val="00F72F50"/>
    <w:rPr>
      <w:b/>
      <w:bCs/>
    </w:rPr>
  </w:style>
  <w:style w:type="character" w:customStyle="1" w:styleId="aff3">
    <w:name w:val="Тема примечания Знак"/>
    <w:basedOn w:val="aff1"/>
    <w:link w:val="aff2"/>
    <w:uiPriority w:val="99"/>
    <w:semiHidden/>
    <w:rsid w:val="00F72F50"/>
    <w:rPr>
      <w:rFonts w:asciiTheme="minorHAnsi" w:hAnsiTheme="minorHAnsi"/>
      <w:b/>
      <w:bCs/>
      <w:sz w:val="20"/>
      <w:szCs w:val="20"/>
    </w:rPr>
  </w:style>
  <w:style w:type="paragraph" w:styleId="aff4">
    <w:name w:val="Balloon Text"/>
    <w:basedOn w:val="a8"/>
    <w:link w:val="aff5"/>
    <w:uiPriority w:val="99"/>
    <w:semiHidden/>
    <w:unhideWhenUsed/>
    <w:rsid w:val="00F72F50"/>
    <w:rPr>
      <w:rFonts w:ascii="Segoe UI" w:hAnsi="Segoe UI" w:cs="Segoe UI"/>
      <w:sz w:val="18"/>
      <w:szCs w:val="18"/>
    </w:rPr>
  </w:style>
  <w:style w:type="character" w:customStyle="1" w:styleId="aff5">
    <w:name w:val="Текст выноски Знак"/>
    <w:basedOn w:val="aa"/>
    <w:link w:val="aff4"/>
    <w:uiPriority w:val="99"/>
    <w:semiHidden/>
    <w:rsid w:val="00F72F50"/>
    <w:rPr>
      <w:rFonts w:ascii="Segoe UI" w:hAnsi="Segoe UI" w:cs="Segoe UI"/>
      <w:sz w:val="18"/>
      <w:szCs w:val="18"/>
    </w:rPr>
  </w:style>
  <w:style w:type="paragraph" w:customStyle="1" w:styleId="aff6">
    <w:name w:val="Заголовок содержания"/>
    <w:basedOn w:val="ad"/>
    <w:next w:val="a8"/>
    <w:qFormat/>
    <w:rsid w:val="007D119E"/>
    <w:pPr>
      <w:outlineLvl w:val="9"/>
    </w:pPr>
    <w:rPr>
      <w:noProof/>
      <w:lang w:val="en-US"/>
    </w:rPr>
  </w:style>
  <w:style w:type="paragraph" w:styleId="aff7">
    <w:name w:val="Normal (Web)"/>
    <w:basedOn w:val="a8"/>
    <w:uiPriority w:val="99"/>
    <w:semiHidden/>
    <w:unhideWhenUsed/>
    <w:rsid w:val="0008401A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f8">
    <w:name w:val="Strong"/>
    <w:basedOn w:val="aa"/>
    <w:uiPriority w:val="22"/>
    <w:qFormat/>
    <w:rsid w:val="0008401A"/>
    <w:rPr>
      <w:b/>
      <w:bCs/>
    </w:rPr>
  </w:style>
  <w:style w:type="character" w:styleId="aff9">
    <w:name w:val="Emphasis"/>
    <w:basedOn w:val="aa"/>
    <w:uiPriority w:val="20"/>
    <w:qFormat/>
    <w:rsid w:val="008B594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494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3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5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66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10" Type="http://schemas.openxmlformats.org/officeDocument/2006/relationships/endnotes" Target="endnotes.xml"/><Relationship Id="rId19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woron\OneDrive\&#1044;&#1086;&#1082;&#1091;&#1084;&#1077;&#1085;&#1090;&#1099;\&#1053;&#1072;&#1089;&#1090;&#1088;&#1072;&#1080;&#1074;&#1072;&#1077;&#1084;&#1099;&#1077;%20&#1096;&#1072;&#1073;&#1083;&#1086;&#1085;&#1099;%20Office\&#1048;&#1076;&#1077;&#1072;&#1083;&#1100;&#1085;&#1099;&#1081;%20&#1096;&#1072;&#1073;&#1083;&#1086;&#1085;%20&#1086;&#1090;&#1095;&#1077;&#1090;&#1072;%202024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GAV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7b342b0-1adc-4be9-b482-a382aba03bd1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F32337AB32DC7343991BE6C0D564CBE7" ma:contentTypeVersion="5" ma:contentTypeDescription="Создание документа." ma:contentTypeScope="" ma:versionID="11721a90896391ea3f083d4d3e5e0cb9">
  <xsd:schema xmlns:xsd="http://www.w3.org/2001/XMLSchema" xmlns:xs="http://www.w3.org/2001/XMLSchema" xmlns:p="http://schemas.microsoft.com/office/2006/metadata/properties" xmlns:ns2="a7b342b0-1adc-4be9-b482-a382aba03bd1" targetNamespace="http://schemas.microsoft.com/office/2006/metadata/properties" ma:root="true" ma:fieldsID="1f707bfef8ffa1e512ed683e6ccfef24" ns2:_="">
    <xsd:import namespace="a7b342b0-1adc-4be9-b482-a382aba03bd1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b342b0-1adc-4be9-b482-a382aba03bd1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9EA674B5-B952-4EC6-A8AB-45B0D16CFD2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9B6123C-0025-4DCB-8351-D585856786A4}">
  <ds:schemaRefs>
    <ds:schemaRef ds:uri="http://schemas.microsoft.com/office/2006/metadata/properties"/>
    <ds:schemaRef ds:uri="http://schemas.microsoft.com/office/infopath/2007/PartnerControls"/>
    <ds:schemaRef ds:uri="a7b342b0-1adc-4be9-b482-a382aba03bd1"/>
  </ds:schemaRefs>
</ds:datastoreItem>
</file>

<file path=customXml/itemProps3.xml><?xml version="1.0" encoding="utf-8"?>
<ds:datastoreItem xmlns:ds="http://schemas.openxmlformats.org/officeDocument/2006/customXml" ds:itemID="{14885AC4-A762-4DE1-A27C-90BC8ECF8FD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7b342b0-1adc-4be9-b482-a382aba03bd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1D9E685-E937-4E6A-833E-F8408C07CE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Идеальный шаблон отчета 2024.dotx</Template>
  <TotalTime>257</TotalTime>
  <Pages>12</Pages>
  <Words>1440</Words>
  <Characters>8211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Анатолий Воронов</dc:creator>
  <cp:keywords/>
  <dc:description/>
  <cp:lastModifiedBy>Анатолий Воронов</cp:lastModifiedBy>
  <cp:revision>8</cp:revision>
  <cp:lastPrinted>2024-09-26T06:05:00Z</cp:lastPrinted>
  <dcterms:created xsi:type="dcterms:W3CDTF">2024-11-10T14:06:00Z</dcterms:created>
  <dcterms:modified xsi:type="dcterms:W3CDTF">2024-11-12T17:24:00Z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0x010100F32337AB32DC7343991BE6C0D564CBE7</vt:lpwstr>
  </property>
  <property fmtid="{D5CDD505-2E9C-101B-9397-08002B2CF9AE}" pid="3" name="Order">
    <vt:r8>11492400</vt:r8>
  </property>
  <property fmtid="{D5CDD505-2E9C-101B-9397-08002B2CF9AE}" pid="4" name="_ExtendedDescription">
    <vt:lpwstr/>
  </property>
  <property fmtid="{D5CDD505-2E9C-101B-9397-08002B2CF9AE}" pid="5" name="TriggerFlowInfo">
    <vt:lpwstr/>
  </property>
  <property fmtid="{D5CDD505-2E9C-101B-9397-08002B2CF9AE}" pid="6" name="_SourceUrl">
    <vt:lpwstr/>
  </property>
  <property fmtid="{D5CDD505-2E9C-101B-9397-08002B2CF9AE}" pid="7" name="_SharedFileIndex">
    <vt:lpwstr/>
  </property>
  <property fmtid="{D5CDD505-2E9C-101B-9397-08002B2CF9AE}" pid="8" name="ComplianceAssetId">
    <vt:lpwstr/>
  </property>
</Properties>
</file>